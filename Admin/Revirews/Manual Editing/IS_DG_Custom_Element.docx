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48" w:lineRule="exact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-4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36"/>
          <w:szCs w:val="36"/>
          <w:color w:val="4E80BD"/>
          <w:spacing w:val="1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36"/>
          <w:szCs w:val="36"/>
          <w:color w:val="4E80BD"/>
          <w:spacing w:val="14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6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36"/>
          <w:szCs w:val="36"/>
          <w:color w:val="4E80BD"/>
          <w:spacing w:val="6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84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15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+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68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187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87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23.313645pt;height:161.28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15" w:right="82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186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87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0.140198pt;height:171.23250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6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i/>
        </w:rPr>
        <w:t>C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72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ndb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F97F72"/>
          <w:spacing w:val="0"/>
          <w:w w:val="100"/>
        </w:rPr>
        <w:t>Ø</w:t>
      </w:r>
      <w:r>
        <w:rPr>
          <w:rFonts w:ascii="Times New Roman" w:hAnsi="Times New Roman" w:cs="Times New Roman" w:eastAsia="Times New Roman"/>
          <w:sz w:val="24"/>
          <w:szCs w:val="24"/>
          <w:color w:val="F97F7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97F72"/>
          <w:spacing w:val="50"/>
          <w:w w:val="100"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-4"/>
          <w:w w:val="100"/>
          <w:b/>
          <w:bCs/>
        </w:rPr>
        <w:t>T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4"/>
          <w:szCs w:val="24"/>
          <w:color w:val="000000"/>
          <w:spacing w:val="14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-3"/>
          <w:w w:val="100"/>
          <w:b/>
          <w:bCs/>
        </w:rPr>
        <w:t>c</w:t>
      </w:r>
      <w:r>
        <w:rPr>
          <w:rFonts w:ascii="Open Sans" w:hAnsi="Open Sans" w:cs="Open Sans" w:eastAsia="Open Sans"/>
          <w:sz w:val="24"/>
          <w:szCs w:val="24"/>
          <w:color w:val="000000"/>
          <w:spacing w:val="-4"/>
          <w:w w:val="100"/>
          <w:b/>
          <w:bCs/>
        </w:rPr>
        <w:t>r</w:t>
      </w:r>
      <w:r>
        <w:rPr>
          <w:rFonts w:ascii="Open Sans" w:hAnsi="Open Sans" w:cs="Open Sans" w:eastAsia="Open Sans"/>
          <w:sz w:val="24"/>
          <w:szCs w:val="24"/>
          <w:color w:val="000000"/>
          <w:spacing w:val="-7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5"/>
          <w:w w:val="100"/>
          <w:b/>
          <w:bCs/>
        </w:rPr>
        <w:t>a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t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5"/>
          <w:w w:val="100"/>
          <w:b/>
          <w:bCs/>
        </w:rPr>
        <w:t>a</w:t>
      </w:r>
      <w:r>
        <w:rPr>
          <w:rFonts w:ascii="Open Sans" w:hAnsi="Open Sans" w:cs="Open Sans" w:eastAsia="Open Sans"/>
          <w:sz w:val="24"/>
          <w:szCs w:val="24"/>
          <w:color w:val="000000"/>
          <w:spacing w:val="7"/>
          <w:w w:val="100"/>
          <w:b/>
          <w:bCs/>
        </w:rPr>
        <w:t>n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4"/>
          <w:szCs w:val="24"/>
          <w:color w:val="000000"/>
          <w:spacing w:val="9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7"/>
          <w:w w:val="100"/>
          <w:b/>
          <w:bCs/>
        </w:rPr>
        <w:t>u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s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s</w:t>
      </w:r>
      <w:r>
        <w:rPr>
          <w:rFonts w:ascii="Open Sans" w:hAnsi="Open Sans" w:cs="Open Sans" w:eastAsia="Open Sans"/>
          <w:sz w:val="24"/>
          <w:szCs w:val="24"/>
          <w:color w:val="000000"/>
          <w:spacing w:val="-7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-1"/>
          <w:w w:val="100"/>
          <w:b/>
          <w:bCs/>
        </w:rPr>
        <w:t>v</w:t>
      </w:r>
      <w:r>
        <w:rPr>
          <w:rFonts w:ascii="Open Sans" w:hAnsi="Open Sans" w:cs="Open Sans" w:eastAsia="Open Sans"/>
          <w:sz w:val="24"/>
          <w:szCs w:val="24"/>
          <w:color w:val="000000"/>
          <w:spacing w:val="-7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-4"/>
          <w:w w:val="100"/>
          <w:b/>
          <w:bCs/>
        </w:rPr>
        <w:t>r</w:t>
      </w:r>
      <w:r>
        <w:rPr>
          <w:rFonts w:ascii="Open Sans" w:hAnsi="Open Sans" w:cs="Open Sans" w:eastAsia="Open Sans"/>
          <w:sz w:val="24"/>
          <w:szCs w:val="24"/>
          <w:color w:val="000000"/>
          <w:spacing w:val="5"/>
          <w:w w:val="100"/>
          <w:b/>
          <w:bCs/>
        </w:rPr>
        <w:t>a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24"/>
          <w:szCs w:val="24"/>
          <w:color w:val="000000"/>
          <w:spacing w:val="10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7"/>
          <w:w w:val="100"/>
          <w:b/>
          <w:bCs/>
        </w:rPr>
        <w:t>n</w:t>
      </w:r>
      <w:r>
        <w:rPr>
          <w:rFonts w:ascii="Open Sans" w:hAnsi="Open Sans" w:cs="Open Sans" w:eastAsia="Open Sans"/>
          <w:sz w:val="24"/>
          <w:szCs w:val="24"/>
          <w:color w:val="000000"/>
          <w:spacing w:val="-7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w</w:t>
      </w:r>
      <w:r>
        <w:rPr>
          <w:rFonts w:ascii="Open Sans" w:hAnsi="Open Sans" w:cs="Open Sans" w:eastAsia="Open Sans"/>
          <w:sz w:val="24"/>
          <w:szCs w:val="24"/>
          <w:color w:val="000000"/>
          <w:spacing w:val="14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-7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2"/>
          <w:w w:val="100"/>
          <w:b/>
          <w:bCs/>
        </w:rPr>
        <w:t>l</w:t>
      </w:r>
      <w:r>
        <w:rPr>
          <w:rFonts w:ascii="Open Sans" w:hAnsi="Open Sans" w:cs="Open Sans" w:eastAsia="Open Sans"/>
          <w:sz w:val="24"/>
          <w:szCs w:val="24"/>
          <w:color w:val="000000"/>
          <w:spacing w:val="-7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5"/>
          <w:w w:val="100"/>
          <w:b/>
          <w:bCs/>
        </w:rPr>
        <w:t>m</w:t>
      </w:r>
      <w:r>
        <w:rPr>
          <w:rFonts w:ascii="Open Sans" w:hAnsi="Open Sans" w:cs="Open Sans" w:eastAsia="Open Sans"/>
          <w:sz w:val="24"/>
          <w:szCs w:val="24"/>
          <w:color w:val="000000"/>
          <w:spacing w:val="-7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7"/>
          <w:w w:val="100"/>
          <w:b/>
          <w:bCs/>
        </w:rPr>
        <w:t>n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t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s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715" w:right="786" w:firstLine="-27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9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69.375pt;margin-top:85.125015pt;width:456pt;height:93pt;mso-position-horizontal-relative:page;mso-position-vertical-relative:page;z-index:-185" coordorigin="1388,1703" coordsize="9120,1860">
            <v:shape style="position:absolute;left:1395;top:1710;width:810;height:810" type="#_x0000_t75">
              <v:imagedata r:id="rId9" o:title=""/>
            </v:shape>
            <v:group style="position:absolute;left:1395;top:1710;width:9082;height:1845" coordorigin="1395,1710" coordsize="9082,1845">
              <v:shape style="position:absolute;left:1395;top:1710;width:9082;height:1845" coordorigin="1395,1710" coordsize="9082,1845" path="m10410,1710l1477,1710,1419,1739,1395,1800,1395,3473,1424,3531,1485,3555,10418,3555,10440,3550,10460,3540,10476,3526,10477,3525,1479,3525,1458,3519,1441,3506,1429,3487,1425,3465,1425,1794,1431,1773,1444,1756,1463,1744,1485,1740,10476,1740,10471,1734,10453,1721,10433,1713,10410,1710e" filled="t" fillcolor="#1AB654" stroked="f">
                <v:path arrowok="t"/>
                <v:fill/>
              </v:shape>
            </v:group>
            <v:group style="position:absolute;left:1485;top:1740;width:9015;height:1785" coordorigin="1485,1740" coordsize="9015,1785">
              <v:shape style="position:absolute;left:1485;top:1740;width:9015;height:1785" coordorigin="1485,1740" coordsize="9015,1785" path="m10476,1740l1485,1740,10416,1740,10437,1746,10454,1759,10466,1778,10470,1800,10470,3471,10464,3492,10451,3509,10432,3521,10410,3525,10477,3525,10489,3508,10497,3488,10500,3465,10500,1792,10495,1770,10485,1750,10476,1740e" filled="t" fillcolor="#1AB654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69.375pt;margin-top:181.875015pt;width:456pt;height:63pt;mso-position-horizontal-relative:page;mso-position-vertical-relative:page;z-index:-184" coordorigin="1388,3638" coordsize="9120,1260">
            <v:shape style="position:absolute;left:1395;top:3645;width:810;height:810" type="#_x0000_t75">
              <v:imagedata r:id="rId10" o:title=""/>
            </v:shape>
            <v:group style="position:absolute;left:1395;top:3645;width:9082;height:1245" coordorigin="1395,3645" coordsize="9082,1245">
              <v:shape style="position:absolute;left:1395;top:3645;width:9082;height:1245" coordorigin="1395,3645" coordsize="9082,1245" path="m10410,3645l1477,3645,1419,3674,1395,3735,1395,4808,1424,4866,1485,4890,10418,4890,10440,4885,10460,4875,10476,4861,10477,4860,1479,4860,1458,4854,1441,4841,1429,4822,1425,4800,1425,3729,1431,3708,1444,3691,1463,3679,1485,3675,10476,3675,10471,3669,10453,3656,10433,3648,10410,3645e" filled="t" fillcolor="#1AB654" stroked="f">
                <v:path arrowok="t"/>
                <v:fill/>
              </v:shape>
            </v:group>
            <v:group style="position:absolute;left:1485;top:3675;width:9015;height:1185" coordorigin="1485,3675" coordsize="9015,1185">
              <v:shape style="position:absolute;left:1485;top:3675;width:9015;height:1185" coordorigin="1485,3675" coordsize="9015,1185" path="m10476,3675l1485,3675,10416,3675,10437,3681,10454,3694,10466,3713,10470,3735,10470,4806,10464,4827,10451,4844,10432,4856,10410,4860,10477,4860,10489,4843,10497,4823,10500,4800,10500,3727,10495,3705,10485,3685,10476,3675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0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005" w:right="14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0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j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82" w:lineRule="exact"/>
        <w:ind w:left="10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37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7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9pt;height:189.7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0" w:after="0" w:line="240" w:lineRule="auto"/>
        <w:ind w:left="37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7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5.25pt;height:173.2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</w:p>
    <w:p>
      <w:pPr>
        <w:jc w:val="left"/>
        <w:spacing w:after="0"/>
        <w:sectPr>
          <w:pgSz w:w="11920" w:h="16840"/>
          <w:pgMar w:top="1560" w:bottom="280" w:left="1620" w:right="144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7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3.75pt;height:232.5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7" w:lineRule="exact"/>
        <w:ind w:left="37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7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ndby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6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7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6.75pt;height:214.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7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jc w:val="left"/>
        <w:spacing w:after="0"/>
        <w:sectPr>
          <w:pgSz w:w="11920" w:h="16840"/>
          <w:pgMar w:top="1560" w:bottom="280" w:left="1620" w:right="168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/>
        <w:pict>
          <v:group style="position:absolute;margin-left:69.375pt;margin-top:590.625pt;width:456pt;height:63.0pt;mso-position-horizontal-relative:page;mso-position-vertical-relative:page;z-index:-183" coordorigin="1388,11813" coordsize="9120,1260">
            <v:shape style="position:absolute;left:1395;top:11820;width:810;height:810" type="#_x0000_t75">
              <v:imagedata r:id="rId15" o:title=""/>
            </v:shape>
            <v:group style="position:absolute;left:1395;top:11820;width:9082;height:1245" coordorigin="1395,11820" coordsize="9082,1245">
              <v:shape style="position:absolute;left:1395;top:11820;width:9082;height:1245" coordorigin="1395,11820" coordsize="9082,1245" path="m10410,11820l1477,11820,1419,11849,1395,11910,1395,12983,1424,13041,1485,13065,10418,13065,10440,13060,10460,13050,10476,13036,10477,13035,1479,13035,1458,13029,1441,13016,1429,12997,1425,12975,1425,11904,1431,11883,1444,11866,1463,11854,1485,11850,10476,11850,10471,11844,10453,11831,10433,11823,10410,11820e" filled="t" fillcolor="#1AB654" stroked="f">
                <v:path arrowok="t"/>
                <v:fill/>
              </v:shape>
            </v:group>
            <v:group style="position:absolute;left:1485;top:11850;width:9015;height:1185" coordorigin="1485,11850" coordsize="9015,1185">
              <v:shape style="position:absolute;left:1485;top:11850;width:9015;height:1185" coordorigin="1485,11850" coordsize="9015,1185" path="m10476,11850l1485,11850,10416,11850,10437,11856,10454,11869,10466,11888,10470,11910,10470,12981,10464,13002,10451,13019,10432,13031,10410,13035,10477,13035,10489,13018,10497,12998,10500,12975,10500,11902,10495,11880,10485,11860,10476,11850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sz w:val="17"/>
          <w:szCs w:val="17"/>
        </w:rPr>
      </w:r>
    </w:p>
    <w:p>
      <w:pPr>
        <w:spacing w:before="0" w:after="0" w:line="240" w:lineRule="auto"/>
        <w:ind w:left="37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3.75pt;height:212.25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7" w:lineRule="exact"/>
        <w:ind w:left="1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8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ndb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7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7.5pt;height:208.5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2" w:lineRule="exact"/>
        <w:ind w:left="1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1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0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0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82" w:lineRule="exact"/>
        <w:ind w:left="10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1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s,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Sz w:w="11920" w:h="16840"/>
          <w:pgMar w:top="1560" w:bottom="280" w:left="1620" w:right="142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/>
        <w:pict>
          <v:group style="position:absolute;margin-left:69.375pt;margin-top:264.375pt;width:456pt;height:78pt;mso-position-horizontal-relative:page;mso-position-vertical-relative:page;z-index:-182" coordorigin="1388,5288" coordsize="9120,1560">
            <v:shape style="position:absolute;left:1395;top:5295;width:810;height:810" type="#_x0000_t75">
              <v:imagedata r:id="rId18" o:title=""/>
            </v:shape>
            <v:group style="position:absolute;left:1395;top:5295;width:9082;height:1545" coordorigin="1395,5295" coordsize="9082,1545">
              <v:shape style="position:absolute;left:1395;top:5295;width:9082;height:1545" coordorigin="1395,5295" coordsize="9082,1545" path="m10410,5295l1477,5295,1419,5324,1395,5385,1395,6758,1424,6816,1485,6840,10418,6840,10440,6835,10460,6825,10476,6811,10477,6810,1479,6810,1458,6804,1441,6791,1429,6772,1425,6750,1425,5379,1431,5358,1444,5341,1463,5329,1485,5325,10476,5325,10471,5319,10453,5306,10433,5298,10410,5295e" filled="t" fillcolor="#1AB654" stroked="f">
                <v:path arrowok="t"/>
                <v:fill/>
              </v:shape>
            </v:group>
            <v:group style="position:absolute;left:1485;top:5325;width:9015;height:1485" coordorigin="1485,5325" coordsize="9015,1485">
              <v:shape style="position:absolute;left:1485;top:5325;width:9015;height:1485" coordorigin="1485,5325" coordsize="9015,1485" path="m10476,5325l1485,5325,10416,5325,10437,5331,10454,5344,10466,5363,10470,5385,10470,6756,10464,6777,10451,6794,10432,6806,10410,6810,10477,6810,10489,6793,10497,6773,10500,6750,10500,5377,10495,5355,10485,5335,10476,5325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sz w:val="17"/>
          <w:szCs w:val="17"/>
        </w:rPr>
      </w:r>
    </w:p>
    <w:p>
      <w:pPr>
        <w:spacing w:before="0" w:after="0" w:line="240" w:lineRule="auto"/>
        <w:ind w:left="37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5.25pt;height:146.25pt;mso-position-horizontal-relative:char;mso-position-vertical-relative:line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0" w:lineRule="exact"/>
        <w:ind w:left="37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0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005" w:right="26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spacing w:val="-1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37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7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3pt;height:177pt;mso-position-horizontal-relative:char;mso-position-vertical-relative:line" type="#_x0000_t75">
            <v:imagedata r:id="rId2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jc w:val="left"/>
        <w:spacing w:after="0"/>
        <w:sectPr>
          <w:pgSz w:w="11920" w:h="16840"/>
          <w:pgMar w:top="1560" w:bottom="280" w:left="1620" w:right="168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7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7.5pt;height:176.25pt;mso-position-horizontal-relative:char;mso-position-vertical-relative:line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"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"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"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ndb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"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8.75pt;height:197.25pt;mso-position-horizontal-relative:char;mso-position-vertical-relative:line" type="#_x0000_t75">
            <v:imagedata r:id="rId2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sectPr>
      <w:pgSz w:w="11920" w:h="16840"/>
      <w:pgMar w:top="1560" w:bottom="280" w:left="12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2016-09-27T14:35:42Z</dcterms:created>
  <dcterms:modified xsi:type="dcterms:W3CDTF">2016-09-27T14:35:42Z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2016-09-27T00:00:00Z</vt:filetime>
  </property>
  <property fmtid="{D5CDD505-2E9C-101B-9397-08002B2CF9AE}" pid="3" name="LastSaved">
    <vt:filetime>2016-09-27T00:00:00Z</vt:filetime>
  </property>
</Properties>
</file>