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u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13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G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u</w:t>
      </w:r>
      <w:r>
        <w:rPr>
          <w:rFonts w:ascii="Open Sans" w:hAnsi="Open Sans" w:cs="Open Sans" w:eastAsia="Open Sans"/>
          <w:sz w:val="44"/>
          <w:szCs w:val="44"/>
          <w:color w:val="4E80BD"/>
          <w:spacing w:val="7"/>
          <w:w w:val="100"/>
          <w:b/>
          <w:bCs/>
          <w:position w:val="2"/>
        </w:rPr>
        <w:t>p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6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k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-f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8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te</w:t>
      </w:r>
      <w:r>
        <w:rPr>
          <w:rFonts w:ascii="Arial" w:hAnsi="Arial" w:cs="Arial" w:eastAsia="Arial"/>
          <w:sz w:val="36"/>
          <w:szCs w:val="36"/>
          <w:color w:val="004CDD"/>
          <w:spacing w:val="-4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G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797pt;width:4.5pt;height:4.5pt;mso-position-horizontal-relative:page;mso-position-vertical-relative:paragraph;z-index:-77" type="#_x0000_t75">
            <v:imagedata r:id="rId5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76" type="#_x0000_t75">
            <v:imagedata r:id="rId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6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g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8.203846pt;height:107.415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39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75" type="#_x0000_t75">
            <v:imagedata r:id="rId8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r,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qu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74" type="#_x0000_t75">
            <v:imagedata r:id="rId9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</w:p>
    <w:p>
      <w:pPr>
        <w:spacing w:before="87" w:after="0" w:line="240" w:lineRule="auto"/>
        <w:ind w:left="4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22.245pt;height:207.1575pt;mso-position-horizontal-relative:char;mso-position-vertical-relative:line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type w:val="continuous"/>
          <w:pgSz w:w="11920" w:h="16840"/>
          <w:pgMar w:top="1560" w:bottom="280" w:left="1280" w:right="1260"/>
        </w:sectPr>
      </w:pPr>
      <w:rPr/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97" w:lineRule="exact"/>
        <w:ind w:left="35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k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87" w:after="0" w:line="240" w:lineRule="auto"/>
        <w:ind w:left="35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18pt;height:186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35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797pt;width:4.5pt;height:4.5pt;mso-position-horizontal-relative:page;mso-position-vertical-relative:paragraph;z-index:-73" type="#_x0000_t75">
            <v:imagedata r:id="rId12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9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</w:p>
    <w:sectPr>
      <w:pgSz w:w="11920" w:h="16840"/>
      <w:pgMar w:top="156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g"/><Relationship Id="rId11" Type="http://schemas.openxmlformats.org/officeDocument/2006/relationships/image" Target="media/image7.png"/><Relationship Id="rId12" Type="http://schemas.openxmlformats.org/officeDocument/2006/relationships/image" Target="media/image8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2016-09-05T17:54:19Z</dcterms:created>
  <dcterms:modified xsi:type="dcterms:W3CDTF">2016-09-05T17:54:19Z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2016-08-31T00:00:00Z</vt:filetime>
  </property>
  <property fmtid="{D5CDD505-2E9C-101B-9397-08002B2CF9AE}" pid="3" name="LastSaved">
    <vt:filetime>2016-09-05T00:00:00Z</vt:filetime>
  </property>
</Properties>
</file>