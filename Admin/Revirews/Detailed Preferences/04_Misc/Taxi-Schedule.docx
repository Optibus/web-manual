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x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2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x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7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89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8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48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W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8"/>
          <w:szCs w:val="28"/>
          <w:color w:val="8A2BE1"/>
          <w:spacing w:val="19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56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415833pt;height:201.57750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57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87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31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86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36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36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76.875pt;margin-top:-65.906975pt;width:448.5pt;height:60pt;mso-position-horizontal-relative:page;mso-position-vertical-relative:paragraph;z-index:-85" coordorigin="1538,-1318" coordsize="8970,1200">
            <v:shape style="position:absolute;left:1545;top:-1311;width:1080;height:810" type="#_x0000_t75">
              <v:imagedata r:id="rId10" o:title=""/>
            </v:shape>
            <v:group style="position:absolute;left:1545;top:-1311;width:8932;height:1185" coordorigin="1545,-1311" coordsize="8932,1185">
              <v:shape style="position:absolute;left:1545;top:-1311;width:8932;height:1185" coordorigin="1545,-1311" coordsize="8932,1185" path="m10410,-1311l1627,-1310,1569,-1281,1545,-1221,1545,-207,1574,-149,1635,-126,10418,-126,10440,-131,10460,-141,10476,-155,10477,-156,1629,-156,1608,-162,1591,-175,1579,-194,1575,-216,1575,-1226,1581,-1248,1594,-1265,1613,-1276,1635,-1281,10476,-1281,10471,-1287,10453,-1300,10433,-1308,10410,-1311e" filled="t" fillcolor="#EBC55A" stroked="f">
                <v:path arrowok="t"/>
                <v:fill/>
              </v:shape>
            </v:group>
            <v:group style="position:absolute;left:1635;top:-1281;width:8865;height:1125" coordorigin="1635,-1281" coordsize="8865,1125">
              <v:shape style="position:absolute;left:1635;top:-1281;width:8865;height:1125" coordorigin="1635,-1281" coordsize="8865,1125" path="m10476,-1281l1635,-1281,10416,-1280,10437,-1274,10454,-1261,10466,-1243,10470,-1221,10470,-210,10464,-189,10451,-171,10432,-160,10410,-156,10477,-156,10489,-173,10497,-193,10500,-216,10500,-1229,10495,-1251,10485,-1271,10476,-1281e" filled="t" fillcolor="#EBC55A" stroked="f">
                <v:path arrowok="t"/>
                <v:fill/>
              </v:shape>
            </v:group>
            <w10:wrap type="none"/>
          </v:group>
        </w:pict>
      </w:r>
      <w:r>
        <w:rPr/>
        <w:pict>
          <v:shape style="position:absolute;margin-left:72.75pt;margin-top:5.718023pt;width:4.5pt;height:4.5pt;mso-position-horizontal-relative:page;mso-position-vertical-relative:paragraph;z-index:-84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</w:p>
    <w:p>
      <w:pPr>
        <w:spacing w:before="75" w:after="0" w:line="240" w:lineRule="auto"/>
        <w:ind w:left="355" w:right="19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3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sectPr>
      <w:pgSz w:w="11920" w:h="16840"/>
      <w:pgMar w:top="156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2016-09-06T14:10:07Z</dcterms:created>
  <dcterms:modified xsi:type="dcterms:W3CDTF">2016-09-06T14:10:07Z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