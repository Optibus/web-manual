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6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22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89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ugh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88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8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1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1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18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G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g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24" w:lineRule="auto"/>
        <w:ind w:left="115" w:right="644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7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1.5pt;height:256.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38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718023pt;width:4.5pt;height:4.5pt;mso-position-horizontal-relative:page;mso-position-vertical-relative:paragraph;z-index:-87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1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86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300" w:lineRule="auto"/>
        <w:ind w:left="355" w:right="3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85" type="#_x0000_t75">
            <v:imagedata r:id="rId10" o:title=""/>
          </v:shape>
        </w:pict>
      </w:r>
      <w:r>
        <w:rPr/>
        <w:pict>
          <v:shape style="position:absolute;margin-left:72.75pt;margin-top:28.339798pt;width:4.5pt;height:4.5pt;mso-position-horizontal-relative:page;mso-position-vertical-relative:paragraph;z-index:-84" type="#_x0000_t75">
            <v:imagedata r:id="rId11" o:title=""/>
          </v:shape>
        </w:pict>
      </w:r>
      <w:r>
        <w:rPr/>
        <w:pict>
          <v:shape style="position:absolute;margin-left:72.75pt;margin-top:47.089798pt;width:4.5pt;height:4.5pt;mso-position-horizontal-relative:page;mso-position-vertical-relative:paragraph;z-index:-83" type="#_x0000_t75">
            <v:imagedata r:id="rId12" o:title=""/>
          </v:shape>
        </w:pict>
      </w:r>
      <w:r>
        <w:rPr/>
        <w:pict>
          <v:group style="position:absolute;margin-left:84.375pt;margin-top:54.704796pt;width:174.75pt;height:18.1pt;mso-position-horizontal-relative:page;mso-position-vertical-relative:paragraph;z-index:-82" coordorigin="1688,1094" coordsize="3495,362">
            <v:group style="position:absolute;left:1695;top:1125;width:780;height:300" coordorigin="1695,1125" coordsize="780,300">
              <v:shape style="position:absolute;left:1695;top:1125;width:780;height:300" coordorigin="1695,1125" coordsize="780,300" path="m1695,1125l2475,1125,2475,1425,1695,1425,1695,1125e" filled="t" fillcolor="#FF0000" stroked="f">
                <v:path arrowok="t"/>
                <v:fill/>
              </v:shape>
            </v:group>
            <v:group style="position:absolute;left:2505;top:1125;width:2;height:300" coordorigin="2505,1125" coordsize="2,300">
              <v:shape style="position:absolute;left:2505;top:1125;width:2;height:300" coordorigin="2505,1125" coordsize="0,300" path="m2505,1125l2505,1425e" filled="f" stroked="t" strokeweight="3.1pt" strokecolor="#FF0000">
                <v:path arrowok="t"/>
              </v:shape>
            </v:group>
            <v:group style="position:absolute;left:2535;top:1125;width:120;height:300" coordorigin="2535,1125" coordsize="120,300">
              <v:shape style="position:absolute;left:2535;top:1125;width:120;height:300" coordorigin="2535,1125" coordsize="120,300" path="m2535,1125l2655,1125,2655,1425,2535,1425,2535,1125e" filled="t" fillcolor="#FF0000" stroked="f">
                <v:path arrowok="t"/>
                <v:fill/>
              </v:shape>
            </v:group>
            <v:group style="position:absolute;left:2685;top:1125;width:2;height:300" coordorigin="2685,1125" coordsize="2,300">
              <v:shape style="position:absolute;left:2685;top:1125;width:2;height:300" coordorigin="2685,1125" coordsize="0,300" path="m2685,1125l2685,1425e" filled="f" stroked="t" strokeweight="3.1pt" strokecolor="#FF0000">
                <v:path arrowok="t"/>
              </v:shape>
            </v:group>
            <v:group style="position:absolute;left:2715;top:1125;width:1035;height:300" coordorigin="2715,1125" coordsize="1035,300">
              <v:shape style="position:absolute;left:2715;top:1125;width:1035;height:300" coordorigin="2715,1125" coordsize="1035,300" path="m2715,1125l3750,1125,3750,1425,2715,1425,2715,1125e" filled="t" fillcolor="#FF0000" stroked="f">
                <v:path arrowok="t"/>
                <v:fill/>
              </v:shape>
            </v:group>
            <v:group style="position:absolute;left:3780;top:1125;width:2;height:300" coordorigin="3780,1125" coordsize="2,300">
              <v:shape style="position:absolute;left:3780;top:1125;width:2;height:300" coordorigin="3780,1125" coordsize="0,300" path="m3780,1125l3780,1425e" filled="f" stroked="t" strokeweight="3.1pt" strokecolor="#FF0000">
                <v:path arrowok="t"/>
              </v:shape>
            </v:group>
            <v:group style="position:absolute;left:3810;top:1125;width:420;height:300" coordorigin="3810,1125" coordsize="420,300">
              <v:shape style="position:absolute;left:3810;top:1125;width:420;height:300" coordorigin="3810,1125" coordsize="420,300" path="m3810,1125l4230,1125,4230,1425,3810,1425,3810,1125e" filled="t" fillcolor="#FF0000" stroked="f">
                <v:path arrowok="t"/>
                <v:fill/>
              </v:shape>
            </v:group>
            <v:group style="position:absolute;left:4260;top:1125;width:2;height:300" coordorigin="4260,1125" coordsize="2,300">
              <v:shape style="position:absolute;left:4260;top:1125;width:2;height:300" coordorigin="4260,1125" coordsize="0,300" path="m4260,1125l4260,1425e" filled="f" stroked="t" strokeweight="3.1pt" strokecolor="#FF0000">
                <v:path arrowok="t"/>
              </v:shape>
            </v:group>
            <v:group style="position:absolute;left:4290;top:1125;width:885;height:300" coordorigin="4290,1125" coordsize="885,300">
              <v:shape style="position:absolute;left:4290;top:1125;width:885;height:300" coordorigin="4290,1125" coordsize="885,300" path="m4290,1125l5175,1125,5175,1425,4290,1425,4290,1125e" filled="t" fillcolor="#FF0000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1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0" w:after="0" w:line="225" w:lineRule="exact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FFFF00"/>
          <w:spacing w:val="-6"/>
          <w:w w:val="100"/>
          <w:position w:val="2"/>
        </w:rPr>
        <w:t>w</w:t>
      </w:r>
      <w:r>
        <w:rPr>
          <w:rFonts w:ascii="Open Sans" w:hAnsi="Open Sans" w:cs="Open Sans" w:eastAsia="Open Sans"/>
          <w:sz w:val="22"/>
          <w:szCs w:val="22"/>
          <w:color w:val="FFFF00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h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  <w:position w:val="2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u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-5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g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n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r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  <w:position w:val="2"/>
        </w:rPr>
        <w:t>a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d</w:t>
      </w:r>
      <w:r>
        <w:rPr>
          <w:rFonts w:ascii="Open Sans" w:hAnsi="Open Sans" w:cs="Open Sans" w:eastAsia="Open Sans"/>
          <w:sz w:val="22"/>
          <w:szCs w:val="22"/>
          <w:color w:val="FFFF00"/>
          <w:spacing w:val="-1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r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u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-2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p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r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p</w:t>
      </w:r>
      <w:r>
        <w:rPr>
          <w:rFonts w:ascii="Open Sans" w:hAnsi="Open Sans" w:cs="Open Sans" w:eastAsia="Open Sans"/>
          <w:sz w:val="22"/>
          <w:szCs w:val="22"/>
          <w:color w:val="FFFF00"/>
          <w:spacing w:val="2"/>
          <w:w w:val="100"/>
          <w:position w:val="2"/>
        </w:rPr>
        <w:t>o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r</w:t>
      </w:r>
      <w:r>
        <w:rPr>
          <w:rFonts w:ascii="Open Sans" w:hAnsi="Open Sans" w:cs="Open Sans" w:eastAsia="Open Sans"/>
          <w:sz w:val="22"/>
          <w:szCs w:val="22"/>
          <w:color w:val="FFFF00"/>
          <w:spacing w:val="-3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color w:val="FFFF00"/>
          <w:spacing w:val="0"/>
          <w:w w:val="100"/>
          <w:position w:val="2"/>
        </w:rPr>
        <w:t>y</w:t>
      </w:r>
      <w:r>
        <w:rPr>
          <w:rFonts w:ascii="Open Sans" w:hAnsi="Open Sans" w:cs="Open Sans" w:eastAsia="Open Sans"/>
          <w:sz w:val="22"/>
          <w:szCs w:val="22"/>
          <w:color w:val="FFFF00"/>
          <w:spacing w:val="-7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  <w:position w:val="2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4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  <w:position w:val="2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b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position w:val="2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b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position w:val="2"/>
        </w:rPr>
        <w:t>"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  <w:position w:val="2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2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2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  <w:position w:val="2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2"/>
        </w:rPr>
        <w:t>"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sectPr>
      <w:pgSz w:w="11920" w:h="16840"/>
      <w:pgMar w:top="15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2016-09-06T14:08:59Z</dcterms:created>
  <dcterms:modified xsi:type="dcterms:W3CDTF">2016-09-06T14:08:59Z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LastSaved">
    <vt:filetime>2016-09-06T00:00:00Z</vt:filetime>
  </property>
</Properties>
</file>