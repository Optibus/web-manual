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g" ContentType="image/jp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2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G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3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79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8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g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5.228497pt;height:106.717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39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7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76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3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8.75pt;height:199.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87" w:after="0" w:line="240" w:lineRule="auto"/>
        <w:ind w:left="35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18pt;height:195.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75" type="#_x0000_t75">
            <v:imagedata r:id="rId12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sectPr>
      <w:pgSz w:w="11920" w:h="16840"/>
      <w:pgMar w:top="15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2016-09-05T17:54:35Z</dcterms:created>
  <dcterms:modified xsi:type="dcterms:W3CDTF">2016-09-05T17:54:35Z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