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4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0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2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65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65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64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62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14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31"/>
              <w:jc w:val="both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(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)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34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19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14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63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o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33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62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ce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7pt;height:268.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61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75" w:after="0" w:line="240" w:lineRule="auto"/>
        <w:ind w:left="415" w:right="488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60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30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59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29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58" type="#_x0000_t75">
            <v:imagedata r:id="rId1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'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1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57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56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jc w:val="left"/>
        <w:spacing w:after="0"/>
        <w:sectPr>
          <w:pgSz w:w="11920" w:h="16840"/>
          <w:pgMar w:top="1560" w:bottom="280" w:left="1280" w:right="12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s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2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876623pt;height:232.2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2016-09-11T13:59:31Z</dcterms:created>
  <dcterms:modified xsi:type="dcterms:W3CDTF">2016-09-11T13:59:31Z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