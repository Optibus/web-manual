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4E80BD"/>
          <w:spacing w:val="1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321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20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29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7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515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10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114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4290" w:type="dxa"/>
            <w:vMerge w:val="restart"/>
            <w:tcBorders>
              <w:top w:val="single" w:sz="6.0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55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7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515" w:type="dxa"/>
            <w:vMerge/>
            <w:tcBorders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/>
            <w:rPr/>
          </w:p>
        </w:tc>
        <w:tc>
          <w:tcPr>
            <w:tcW w:w="114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4290" w:type="dxa"/>
            <w:vMerge/>
            <w:tcBorders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/>
            <w:rPr/>
          </w:p>
        </w:tc>
        <w:tc>
          <w:tcPr>
            <w:tcW w:w="2145" w:type="dxa"/>
            <w:tcBorders>
              <w:top w:val="single" w:sz="6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46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515" w:type="dxa"/>
            <w:vMerge w:val="restart"/>
            <w:tcBorders>
              <w:top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10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14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4290" w:type="dxa"/>
            <w:vMerge w:val="restart"/>
            <w:tcBorders>
              <w:top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19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45" w:type="dxa"/>
            <w:tcBorders>
              <w:top w:val="single" w:sz="6.8" w:space="0" w:color="3F3F3F"/>
              <w:bottom w:val="single" w:sz="6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6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515" w:type="dxa"/>
            <w:vMerge/>
            <w:tcBorders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/>
            <w:rPr/>
          </w:p>
        </w:tc>
        <w:tc>
          <w:tcPr>
            <w:tcW w:w="114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4290" w:type="dxa"/>
            <w:vMerge/>
            <w:tcBorders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/>
            <w:rPr/>
          </w:p>
        </w:tc>
        <w:tc>
          <w:tcPr>
            <w:tcW w:w="2145" w:type="dxa"/>
            <w:tcBorders>
              <w:top w:val="single" w:sz="6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467"/>
              <w:jc w:val="both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515" w:type="dxa"/>
            <w:vMerge w:val="restart"/>
            <w:tcBorders>
              <w:top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114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4290" w:type="dxa"/>
            <w:vMerge w:val="restart"/>
            <w:tcBorders>
              <w:top w:val="single" w:sz="6.8" w:space="0" w:color="3F3F3F"/>
              <w:left w:val="nil" w:sz="6" w:space="0" w:color="auto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8" w:right="42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4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7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515" w:type="dxa"/>
            <w:vMerge/>
            <w:tcBorders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/>
            <w:rPr/>
          </w:p>
        </w:tc>
        <w:tc>
          <w:tcPr>
            <w:tcW w:w="1140" w:type="dxa"/>
            <w:tcBorders>
              <w:top w:val="single" w:sz="6" w:space="0" w:color="000000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4290" w:type="dxa"/>
            <w:vMerge/>
            <w:tcBorders>
              <w:bottom w:val="single" w:sz="6" w:space="0" w:color="000000"/>
              <w:left w:val="nil" w:sz="6" w:space="0" w:color="auto"/>
              <w:right w:val="single" w:sz="6.8" w:space="0" w:color="000000"/>
            </w:tcBorders>
          </w:tcPr>
          <w:p>
            <w:pPr/>
            <w:rPr/>
          </w:p>
        </w:tc>
        <w:tc>
          <w:tcPr>
            <w:tcW w:w="2145" w:type="dxa"/>
            <w:tcBorders>
              <w:top w:val="single" w:sz="6" w:space="0" w:color="000000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48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95148pt;height:228.22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19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8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18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1.032581pt;height:69.61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17" type="#_x0000_t75">
            <v:imagedata r:id="rId1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32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16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15" type="#_x0000_t75">
            <v:imagedata r:id="rId1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14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7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  <w:position w:val="1"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8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  <w:position w:val="1"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6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9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313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12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s,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35625pt;height:227.43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12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11" type="#_x0000_t75">
            <v:imagedata r:id="rId1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1.25pt;height:111pt;mso-position-horizontal-relative:char;mso-position-vertical-relative:line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8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10" type="#_x0000_t75">
            <v:imagedata r:id="rId2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jc w:val="left"/>
        <w:spacing w:after="0"/>
        <w:sectPr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1.032581pt;height:69.61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309" type="#_x0000_t75">
            <v:imagedata r:id="rId2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4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08" type="#_x0000_t75">
            <v:imagedata r:id="rId23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07" type="#_x0000_t75">
            <v:imagedata r:id="rId2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361" w:lineRule="auto"/>
        <w:ind w:left="115" w:right="3463" w:firstLine="30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06" type="#_x0000_t75">
            <v:imagedata r:id="rId2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7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-</w:t>
      </w:r>
      <w:r>
        <w:rPr>
          <w:rFonts w:ascii="Open Sans" w:hAnsi="Open Sans" w:cs="Open Sans" w:eastAsia="Open Sans"/>
          <w:sz w:val="28"/>
          <w:szCs w:val="28"/>
          <w:color w:val="8A2BE1"/>
          <w:spacing w:val="1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8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69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560" w:bottom="280" w:left="1280" w:right="154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62" w:lineRule="exact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  <w:position w:val="1"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  <w:position w:val="1"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  <w:position w:val="1"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  <w:position w:val="1"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  <w:position w:val="1"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  <w:position w:val="1"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  <w:position w:val="1"/>
        </w:rPr>
        <w:t>e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9.66792pt;height:169.575pt;mso-position-horizontal-relative:char;mso-position-vertical-relative:line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05" type="#_x0000_t75">
            <v:imagedata r:id="rId2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</w:p>
    <w:p>
      <w:pPr>
        <w:spacing w:before="87" w:after="0" w:line="240" w:lineRule="auto"/>
        <w:ind w:left="4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1.032581pt;height:69.615pt;mso-position-horizontal-relative:char;mso-position-vertical-relative:line" type="#_x0000_t75">
            <v:imagedata r:id="rId2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04" type="#_x0000_t75">
            <v:imagedata r:id="rId2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28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3" type="#_x0000_t75">
            <v:imagedata r:id="rId3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2" type="#_x0000_t75">
            <v:imagedata r:id="rId3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1" type="#_x0000_t75">
            <v:imagedata r:id="rId3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f</w:t>
      </w:r>
      <w:r>
        <w:rPr>
          <w:rFonts w:ascii="Open Sans" w:hAnsi="Open Sans" w:cs="Open Sans" w:eastAsia="Open Sans"/>
          <w:sz w:val="28"/>
          <w:szCs w:val="28"/>
          <w:color w:val="8A2BE1"/>
          <w:spacing w:val="15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0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8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pgSz w:w="11920" w:h="16840"/>
      <w:pgMar w:top="15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2016-09-11T16:18:14Z</dcterms:created>
  <dcterms:modified xsi:type="dcterms:W3CDTF">2016-09-11T16:18:14Z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