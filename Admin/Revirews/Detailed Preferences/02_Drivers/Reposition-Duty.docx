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12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6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25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27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F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6" w:after="0" w:line="240" w:lineRule="auto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</w:rPr>
        <w:t>B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</w:rPr>
        <w:t>k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3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3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6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4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60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59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8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34" w:lineRule="auto"/>
        <w:ind w:left="115" w:right="3333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5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14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13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8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k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11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9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B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k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324" w:lineRule="auto"/>
        <w:ind w:left="115" w:right="661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036pt;height:168.21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pgSz w:w="11920" w:h="16840"/>
      <w:pgMar w:top="1560" w:bottom="280" w:left="12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2016-09-11T16:30:31Z</dcterms:created>
  <dcterms:modified xsi:type="dcterms:W3CDTF">2016-09-11T16:30:31Z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LastSaved">
    <vt:filetime>2016-09-11T00:00:00Z</vt:filetime>
  </property>
</Properties>
</file>