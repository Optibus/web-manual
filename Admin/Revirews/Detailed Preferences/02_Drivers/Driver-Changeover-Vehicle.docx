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8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W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8"/>
          <w:szCs w:val="28"/>
          <w:color w:val="8A2BE1"/>
          <w:spacing w:val="19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6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964pt;height:282.150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72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355" w:right="2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1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355" w:right="2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0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69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355" w:right="4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68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</w:p>
    <w:sectPr>
      <w:pgSz w:w="11920" w:h="16840"/>
      <w:pgMar w:top="15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2016-09-05T14:20:18Z</dcterms:created>
  <dcterms:modified xsi:type="dcterms:W3CDTF">2016-09-05T14:20:18Z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2016-08-28T00:00:00Z</vt:filetime>
  </property>
  <property fmtid="{D5CDD505-2E9C-101B-9397-08002B2CF9AE}" pid="3" name="LastSaved">
    <vt:filetime>2016-09-05T00:00:00Z</vt:filetime>
  </property>
</Properties>
</file>