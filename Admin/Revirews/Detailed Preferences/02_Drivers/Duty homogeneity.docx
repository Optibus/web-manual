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2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7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ty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H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ty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72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75" w:after="0" w:line="282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1" type="#_x0000_t75">
            <v:imagedata r:id="rId6" o:title=""/>
          </v:shape>
        </w:pict>
      </w:r>
      <w:r>
        <w:rPr/>
        <w:pict>
          <v:group style="position:absolute;margin-left:69.375pt;margin-top:24.964798pt;width:456pt;height:60pt;mso-position-horizontal-relative:page;mso-position-vertical-relative:paragraph;z-index:-70" coordorigin="1388,499" coordsize="9120,1200">
            <v:shape style="position:absolute;left:1395;top:507;width:810;height:810" type="#_x0000_t75">
              <v:imagedata r:id="rId7" o:title=""/>
            </v:shape>
            <v:group style="position:absolute;left:1395;top:507;width:9082;height:1185" coordorigin="1395,507" coordsize="9082,1185">
              <v:shape style="position:absolute;left:1395;top:507;width:9082;height:1185" coordorigin="1395,507" coordsize="9082,1185" path="m10410,507l1477,507,1419,536,1395,597,1395,1610,1424,1668,1485,1692,10418,1691,10440,1687,10460,1677,10476,1663,10477,1662,1479,1662,1458,1655,1441,1642,1429,1624,1425,1602,1425,591,1431,570,1444,553,1463,541,1485,537,10476,537,10471,530,10453,518,10433,510,10410,507e" filled="t" fillcolor="#1AB654" stroked="f">
                <v:path arrowok="t"/>
                <v:fill/>
              </v:shape>
            </v:group>
            <v:group style="position:absolute;left:1485;top:537;width:9015;height:1125" coordorigin="1485,537" coordsize="9015,1125">
              <v:shape style="position:absolute;left:1485;top:537;width:9015;height:1125" coordorigin="1485,537" coordsize="9015,1125" path="m10476,537l1485,537,10416,537,10437,543,10454,556,10466,575,10470,597,10470,1607,10464,1629,10451,1646,10432,1658,10410,1662,10477,1662,10489,1645,10497,1624,10500,1602,10500,588,10495,566,10485,547,10476,537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82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55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2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H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g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24" w:lineRule="auto"/>
        <w:ind w:left="115" w:right="618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7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139082pt;height:118.147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4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2016-09-11T16:37:32Z</dcterms:created>
  <dcterms:modified xsi:type="dcterms:W3CDTF">2016-09-11T16:37:32Z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2016-09-11T00:00:00Z</vt:filetime>
  </property>
  <property fmtid="{D5CDD505-2E9C-101B-9397-08002B2CF9AE}" pid="3" name="LastSaved">
    <vt:filetime>2016-09-11T00:00:00Z</vt:filetime>
  </property>
</Properties>
</file>