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2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55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69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27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35625pt;height:56.857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4.131954pt;height:153.6975pt;mso-position-horizontal-relative:char;mso-position-vertical-relative:line" type="#_x0000_t75">
            <v:imagedata r:id="rId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13.553184pt;height:191.15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29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40.5pt;height:72.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90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89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2" w:after="0" w:line="422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28.725pt;width:456pt;height:90.0pt;mso-position-horizontal-relative:page;mso-position-vertical-relative:paragraph;z-index:-88" coordorigin="1388,575" coordsize="9120,1800">
            <v:shape style="position:absolute;left:1395;top:582;width:810;height:810" type="#_x0000_t75">
              <v:imagedata r:id="rId11" o:title=""/>
            </v:shape>
            <v:group style="position:absolute;left:1395;top:582;width:9082;height:1785" coordorigin="1395,582" coordsize="9082,1785">
              <v:shape style="position:absolute;left:1395;top:582;width:9082;height:1785" coordorigin="1395,582" coordsize="9082,1785" path="m10410,582l1477,582,1419,611,1395,672,1395,2285,1424,2343,1485,2367,10418,2367,10440,2362,10460,2352,10476,2338,10477,2337,1479,2337,1458,2331,1441,2318,1429,2299,1425,2277,1425,666,1431,645,1444,628,1463,616,1485,612,10476,612,10471,606,10453,593,10433,585,10410,582e" filled="t" fillcolor="#1AB654" stroked="f">
                <v:path arrowok="t"/>
                <v:fill/>
              </v:shape>
            </v:group>
            <v:group style="position:absolute;left:1485;top:612;width:9015;height:1725" coordorigin="1485,612" coordsize="9015,1725">
              <v:shape style="position:absolute;left:1485;top:612;width:9015;height:1725" coordorigin="1485,612" coordsize="9015,1725" path="m10476,612l1485,612,10416,612,10437,618,10454,631,10466,650,10470,672,10470,2283,10464,2304,10451,2321,10432,2333,10410,2337,10477,2337,10489,2320,10497,2300,10500,2277,10500,664,10495,642,10485,622,10476,61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4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4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ce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4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4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4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4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4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4"/>
        </w:rPr>
        <w:pict>
          <v:shape style="width:18.75pt;height:18.7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4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4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4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4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4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</w:p>
    <w:p>
      <w:pPr>
        <w:spacing w:before="0" w:after="0" w:line="240" w:lineRule="auto"/>
        <w:ind w:left="1270" w:right="18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1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6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7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1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…</w:t>
      </w:r>
    </w:p>
    <w:sectPr>
      <w:pgSz w:w="11920" w:h="16840"/>
      <w:pgMar w:top="1560" w:bottom="280" w:left="12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2016-09-11T12:22:15Z</dcterms:created>
  <dcterms:modified xsi:type="dcterms:W3CDTF">2016-09-11T12:22:15Z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