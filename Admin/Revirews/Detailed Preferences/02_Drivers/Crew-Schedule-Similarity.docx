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w</w:t>
      </w:r>
      <w:r>
        <w:rPr>
          <w:rFonts w:ascii="Open Sans" w:hAnsi="Open Sans" w:cs="Open Sans" w:eastAsia="Open Sans"/>
          <w:sz w:val="44"/>
          <w:szCs w:val="44"/>
          <w:color w:val="4E80BD"/>
          <w:spacing w:val="14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q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te</w:t>
      </w:r>
      <w:r>
        <w:rPr>
          <w:rFonts w:ascii="Arial" w:hAnsi="Arial" w:cs="Arial" w:eastAsia="Arial"/>
          <w:sz w:val="36"/>
          <w:szCs w:val="36"/>
          <w:color w:val="004CDD"/>
          <w:spacing w:val="-9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7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h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ty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545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544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15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101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51.214828pt;width:456pt;height:75pt;mso-position-horizontal-relative:page;mso-position-vertical-relative:paragraph;z-index:-543" coordorigin="1388,1024" coordsize="9120,1500">
            <v:shape style="position:absolute;left:1395;top:1032;width:810;height:840" type="#_x0000_t75">
              <v:imagedata r:id="rId7" o:title=""/>
            </v:shape>
            <v:group style="position:absolute;left:1395;top:1032;width:9082;height:1485" coordorigin="1395,1032" coordsize="9082,1485">
              <v:shape style="position:absolute;left:1395;top:1032;width:9082;height:1485" coordorigin="1395,1032" coordsize="9082,1485" path="m10410,1032l1477,1032,1419,1061,1395,1122,1395,2435,1424,2493,1485,2517,10418,2516,10440,2512,10460,2502,10476,2488,10477,2487,1479,2487,1458,2480,1441,2467,1429,2449,1425,2427,1425,1116,1431,1095,1444,1078,1463,1066,1485,1062,10476,1062,10471,1055,10453,1043,10433,1035,10410,1032e" filled="t" fillcolor="#0000A4" stroked="f">
                <v:path arrowok="t"/>
                <v:fill/>
              </v:shape>
            </v:group>
            <v:group style="position:absolute;left:1485;top:1062;width:9015;height:1425" coordorigin="1485,1062" coordsize="9015,1425">
              <v:shape style="position:absolute;left:1485;top:1062;width:9015;height:1425" coordorigin="1485,1062" coordsize="9015,1425" path="m10476,1062l1485,1062,10416,1062,10437,1068,10454,1081,10466,1100,10470,1122,10470,2432,10464,2454,10451,2471,10432,2483,10410,2487,10477,2487,10489,2470,10497,2449,10500,2427,10500,1113,10495,1091,10485,1072,10476,1062e" filled="t" fillcolor="#0000A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j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270" w:right="16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j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™</w:t>
      </w:r>
      <w:r>
        <w:rPr>
          <w:rFonts w:ascii="Open Sans" w:hAnsi="Open Sans" w:cs="Open Sans" w:eastAsia="Open Sans"/>
          <w:sz w:val="22"/>
          <w:szCs w:val="22"/>
          <w:color w:val="3F3F3F"/>
          <w:spacing w:val="-1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542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1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15" w:right="10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15" w:right="7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300"/>
        </w:sectPr>
      </w:pPr>
      <w:rPr/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ind w:left="15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z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k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84.375pt;margin-top:-53.156979pt;width:441pt;height:45pt;mso-position-horizontal-relative:page;mso-position-vertical-relative:paragraph;z-index:-541" coordorigin="1688,-1063" coordsize="8820,900">
            <v:shape style="position:absolute;left:1695;top:-1056;width:810;height:810" type="#_x0000_t75">
              <v:imagedata r:id="rId9" o:title=""/>
            </v:shape>
            <v:group style="position:absolute;left:1695;top:-1056;width:8782;height:885" coordorigin="1695,-1056" coordsize="8782,885">
              <v:shape style="position:absolute;left:1695;top:-1056;width:8782;height:885" coordorigin="1695,-1056" coordsize="8782,885" path="m10410,-1056l1777,-1055,1719,-1026,1695,-966,1695,-252,1724,-194,1785,-171,10418,-171,10440,-176,10460,-186,10476,-200,10477,-201,1779,-201,1758,-207,1741,-220,1729,-239,1725,-261,1725,-971,1731,-993,1744,-1010,1763,-1021,1785,-1026,10476,-1026,10471,-1032,10453,-1045,10433,-1053,10410,-1056e" filled="t" fillcolor="#1AB654" stroked="f">
                <v:path arrowok="t"/>
                <v:fill/>
              </v:shape>
            </v:group>
            <v:group style="position:absolute;left:1785;top:-1026;width:8715;height:825" coordorigin="1785,-1026" coordsize="8715,825">
              <v:shape style="position:absolute;left:1785;top:-1026;width:8715;height:825" coordorigin="1785,-1026" coordsize="8715,825" path="m10476,-1026l1785,-1026,10416,-1025,10437,-1019,10454,-1006,10466,-988,10470,-966,10470,-255,10464,-234,10451,-216,10432,-205,10410,-201,10477,-201,10489,-218,10497,-238,10500,-261,10500,-974,10495,-996,10485,-1016,10476,-1026e" filled="t" fillcolor="#1AB654" stroked="f">
                <v:path arrowok="t"/>
                <v:fill/>
              </v:shape>
            </v:group>
            <w10:wrap type="none"/>
          </v:group>
        </w:pict>
      </w:r>
      <w:r>
        <w:rPr/>
        <w:pict>
          <v:shape style="position:absolute;margin-left:72.75pt;margin-top:5.718023pt;width:4.5pt;height:4.5pt;mso-position-horizontal-relative:page;mso-position-vertical-relative:paragraph;z-index:-540" type="#_x0000_t75">
            <v:imagedata r:id="rId1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1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30" w:after="0" w:line="240" w:lineRule="auto"/>
        <w:ind w:left="10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75" w:after="0" w:line="240" w:lineRule="auto"/>
        <w:ind w:left="10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9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1015" w:right="24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1015" w:right="14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9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9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1015" w:right="26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i/>
        </w:rPr>
        <w:t>w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6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5"/>
          <w:w w:val="153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99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6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6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5"/>
          <w:w w:val="153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99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6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9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9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15" w:right="27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15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5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11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%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191970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560" w:bottom="280" w:left="1280" w:right="1220"/>
        </w:sectPr>
      </w:pPr>
      <w:rPr/>
    </w:p>
    <w:p>
      <w:pPr>
        <w:spacing w:before="27" w:after="0" w:line="240" w:lineRule="auto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</w:rPr>
        <w:t>C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</w:rPr>
        <w:t>r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w</w:t>
      </w:r>
      <w:r>
        <w:rPr>
          <w:rFonts w:ascii="Open Sans" w:hAnsi="Open Sans" w:cs="Open Sans" w:eastAsia="Open Sans"/>
          <w:sz w:val="24"/>
          <w:szCs w:val="24"/>
          <w:spacing w:val="-13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c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h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d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u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</w:rPr>
        <w:t>m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</w:rPr>
        <w:t>r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y</w:t>
      </w:r>
      <w:r>
        <w:rPr>
          <w:rFonts w:ascii="Open Sans" w:hAnsi="Open Sans" w:cs="Open Sans" w:eastAsia="Open Sans"/>
          <w:sz w:val="24"/>
          <w:szCs w:val="24"/>
          <w:spacing w:val="-15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-</w:t>
      </w:r>
      <w:r>
        <w:rPr>
          <w:rFonts w:ascii="Open Sans" w:hAnsi="Open Sans" w:cs="Open Sans" w:eastAsia="Open Sans"/>
          <w:sz w:val="24"/>
          <w:szCs w:val="24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</w:rPr>
        <w:t>K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P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-10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P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</w:rPr>
        <w:t>r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t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al</w:t>
      </w:r>
      <w:r>
        <w:rPr>
          <w:rFonts w:ascii="Open Sans" w:hAnsi="Open Sans" w:cs="Open Sans" w:eastAsia="Open Sans"/>
          <w:sz w:val="24"/>
          <w:szCs w:val="24"/>
          <w:spacing w:val="-9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</w:rPr>
        <w:t>C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o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</w:rPr>
        <w:t>m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p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</w:rPr>
        <w:t>r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</w:rPr>
        <w:t>s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on</w:t>
      </w:r>
      <w:r>
        <w:rPr>
          <w:rFonts w:ascii="Open Sans" w:hAnsi="Open Sans" w:cs="Open Sans" w:eastAsia="Open Sans"/>
          <w:sz w:val="24"/>
          <w:szCs w:val="24"/>
          <w:spacing w:val="-10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f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o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r</w:t>
      </w:r>
      <w:r>
        <w:rPr>
          <w:rFonts w:ascii="Open Sans" w:hAnsi="Open Sans" w:cs="Open Sans" w:eastAsia="Open Sans"/>
          <w:sz w:val="24"/>
          <w:szCs w:val="24"/>
          <w:spacing w:val="-9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</w:rPr>
        <w:t>v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</w:rPr>
        <w:t>r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o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u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4"/>
          <w:szCs w:val="24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p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n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l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t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</w:rPr>
      </w:r>
    </w:p>
    <w:p>
      <w:pPr>
        <w:spacing w:before="8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630" w:hRule="exact"/>
        </w:trPr>
        <w:tc>
          <w:tcPr>
            <w:tcW w:w="1235" w:type="dxa"/>
            <w:vMerge w:val="restart"/>
            <w:tcBorders>
              <w:top w:val="single" w:sz="6" w:space="0" w:color="3F3F3F"/>
              <w:left w:val="single" w:sz="6" w:space="0" w:color="3F3F3F"/>
              <w:right w:val="single" w:sz="6" w:space="0" w:color="000000"/>
            </w:tcBorders>
            <w:shd w:val="clear" w:color="auto" w:fill="AEEDED"/>
          </w:tcPr>
          <w:p>
            <w:pPr>
              <w:spacing w:before="2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K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332" w:type="dxa"/>
            <w:vMerge w:val="restart"/>
            <w:tcBorders>
              <w:top w:val="single" w:sz="6" w:space="0" w:color="3F3F3F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>
              <w:spacing w:before="7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0" w:after="0" w:line="210" w:lineRule="exact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358" w:type="dxa"/>
            <w:vMerge w:val="restart"/>
            <w:tcBorders>
              <w:top w:val="single" w:sz="6" w:space="0" w:color="3F3F3F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>
              <w:spacing w:before="85" w:after="0" w:line="210" w:lineRule="exact"/>
              <w:ind w:left="60" w:right="44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3"/>
                <w:w w:val="100"/>
                <w:b/>
                <w:bCs/>
              </w:rPr>
              <w:t>z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2"/>
                <w:w w:val="100"/>
                <w:b/>
                <w:bCs/>
              </w:rPr>
              <w:t>w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h.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.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5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0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&amp;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3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.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=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0" w:after="0" w:line="215" w:lineRule="exact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5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1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%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164" w:type="dxa"/>
            <w:gridSpan w:val="4"/>
            <w:tcBorders>
              <w:top w:val="single" w:sz="6" w:space="0" w:color="3F3F3F"/>
              <w:bottom w:val="single" w:sz="6" w:space="0" w:color="000000"/>
              <w:left w:val="single" w:sz="6" w:space="0" w:color="000000"/>
              <w:right w:val="single" w:sz="6" w:space="0" w:color="3F3F3F"/>
            </w:tcBorders>
            <w:shd w:val="clear" w:color="auto" w:fill="AEEDED"/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2235" w:right="2214"/>
              <w:jc w:val="center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99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99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99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630" w:hRule="exact"/>
        </w:trPr>
        <w:tc>
          <w:tcPr>
            <w:tcW w:w="1235" w:type="dxa"/>
            <w:vMerge/>
            <w:tcBorders>
              <w:bottom w:val="single" w:sz="6" w:space="0" w:color="000000"/>
              <w:left w:val="single" w:sz="6" w:space="0" w:color="3F3F3F"/>
              <w:right w:val="single" w:sz="6" w:space="0" w:color="000000"/>
            </w:tcBorders>
            <w:shd w:val="clear" w:color="auto" w:fill="AEEDED"/>
          </w:tcPr>
          <w:p>
            <w:pPr/>
            <w:rPr/>
          </w:p>
        </w:tc>
        <w:tc>
          <w:tcPr>
            <w:tcW w:w="1332" w:type="dxa"/>
            <w:vMerge/>
            <w:tcBorders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/>
            <w:rPr/>
          </w:p>
        </w:tc>
        <w:tc>
          <w:tcPr>
            <w:tcW w:w="1358" w:type="dxa"/>
            <w:vMerge/>
            <w:tcBorders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/>
            <w:rPr/>
          </w:p>
        </w:tc>
        <w:tc>
          <w:tcPr>
            <w:tcW w:w="1321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576" w:right="555"/>
              <w:jc w:val="center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99"/>
                <w:b/>
                <w:bCs/>
              </w:rPr>
              <w:t>5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471" w:right="449"/>
              <w:jc w:val="center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99"/>
                <w:b/>
                <w:bCs/>
              </w:rPr>
              <w:t>3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99"/>
                <w:b/>
                <w:bCs/>
              </w:rPr>
              <w:t>0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524" w:right="503"/>
              <w:jc w:val="center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99"/>
                <w:b/>
                <w:bCs/>
              </w:rPr>
              <w:t>5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99"/>
                <w:b/>
                <w:bCs/>
              </w:rPr>
              <w:t>0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335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3F3F3F"/>
            </w:tcBorders>
            <w:shd w:val="clear" w:color="auto" w:fill="AEEDED"/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485" w:right="464"/>
              <w:jc w:val="center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99"/>
                <w:b/>
                <w:bCs/>
              </w:rPr>
              <w:t>1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99"/>
                <w:b/>
                <w:bCs/>
              </w:rPr>
              <w:t>0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99"/>
                <w:b/>
                <w:bCs/>
              </w:rPr>
              <w:t>0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1235" w:type="dxa"/>
            <w:tcBorders>
              <w:top w:val="single" w:sz="6" w:space="0" w:color="000000"/>
              <w:bottom w:val="single" w:sz="6" w:space="0" w:color="000000"/>
              <w:left w:val="single" w:sz="6" w:space="0" w:color="3F3F3F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1332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3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58" w:type="dxa"/>
            <w:tcBorders>
              <w:top w:val="single" w:sz="6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8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21" w:type="dxa"/>
            <w:tcBorders>
              <w:top w:val="single" w:sz="6" w:space="0" w:color="000000"/>
              <w:bottom w:val="single" w:sz="6.0" w:space="0" w:color="000000"/>
              <w:left w:val="single" w:sz="6.0" w:space="0" w:color="000000"/>
              <w:right w:val="single" w:sz="6.0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9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9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35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3F3F3F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9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1235" w:type="dxa"/>
            <w:tcBorders>
              <w:top w:val="single" w:sz="6" w:space="0" w:color="000000"/>
              <w:bottom w:val="single" w:sz="6" w:space="0" w:color="000000"/>
              <w:left w:val="single" w:sz="6" w:space="0" w:color="3F3F3F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1332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9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58" w:type="dxa"/>
            <w:tcBorders>
              <w:top w:val="single" w:sz="6.0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8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21" w:type="dxa"/>
            <w:tcBorders>
              <w:top w:val="single" w:sz="6.0" w:space="0" w:color="000000"/>
              <w:bottom w:val="single" w:sz="6.0" w:space="0" w:color="000000"/>
              <w:left w:val="single" w:sz="6.0" w:space="0" w:color="000000"/>
              <w:right w:val="single" w:sz="6.0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8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8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8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35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3F3F3F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8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235" w:type="dxa"/>
            <w:tcBorders>
              <w:top w:val="single" w:sz="6" w:space="0" w:color="000000"/>
              <w:bottom w:val="single" w:sz="6.0" w:space="0" w:color="000000"/>
              <w:left w:val="single" w:sz="6" w:space="0" w:color="3F3F3F"/>
              <w:right w:val="single" w:sz="6.0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191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32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right="36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99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/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58" w:type="dxa"/>
            <w:tcBorders>
              <w:top w:val="single" w:sz="6.0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right="36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99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/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21" w:type="dxa"/>
            <w:tcBorders>
              <w:top w:val="single" w:sz="6.0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right="43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  <w:b/>
                <w:bCs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  <w:b/>
                <w:bCs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  <w:b/>
                <w:bCs/>
              </w:rPr>
              <w:t>%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75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%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single" w:sz="6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858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8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%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35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3F3F3F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right="43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  <w:b/>
                <w:bCs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  <w:b/>
                <w:bCs/>
              </w:rPr>
              <w:t>9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  <w:b/>
                <w:bCs/>
              </w:rPr>
              <w:t>%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235" w:type="dxa"/>
            <w:tcBorders>
              <w:top w:val="single" w:sz="6.0" w:space="0" w:color="000000"/>
              <w:bottom w:val="single" w:sz="6.0" w:space="0" w:color="000000"/>
              <w:left w:val="single" w:sz="6" w:space="0" w:color="3F3F3F"/>
              <w:right w:val="single" w:sz="6.0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-1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32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right="36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99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/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58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right="43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  <w:b/>
                <w:bCs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  <w:b/>
                <w:bCs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  <w:b/>
                <w:bCs/>
              </w:rPr>
              <w:t>%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21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right="43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  <w:b/>
                <w:bCs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  <w:b/>
                <w:bCs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  <w:b/>
                <w:bCs/>
              </w:rPr>
              <w:t>%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75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3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%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single" w:sz="6.0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858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3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%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35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3F3F3F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right="43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  <w:b/>
                <w:bCs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  <w:b/>
                <w:bCs/>
              </w:rPr>
              <w:t>3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  <w:b/>
                <w:bCs/>
              </w:rPr>
              <w:t>%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1235" w:type="dxa"/>
            <w:tcBorders>
              <w:top w:val="single" w:sz="6.0" w:space="0" w:color="000000"/>
              <w:bottom w:val="single" w:sz="6" w:space="0" w:color="3F3F3F"/>
              <w:left w:val="single" w:sz="6" w:space="0" w:color="3F3F3F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</w:p>
        </w:tc>
        <w:tc>
          <w:tcPr>
            <w:tcW w:w="1332" w:type="dxa"/>
            <w:tcBorders>
              <w:top w:val="single" w:sz="6" w:space="0" w:color="000000"/>
              <w:bottom w:val="single" w:sz="6" w:space="0" w:color="3F3F3F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82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8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9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9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58" w:type="dxa"/>
            <w:tcBorders>
              <w:top w:val="single" w:sz="6" w:space="0" w:color="000000"/>
              <w:bottom w:val="single" w:sz="6" w:space="0" w:color="3F3F3F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8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3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21" w:type="dxa"/>
            <w:tcBorders>
              <w:top w:val="single" w:sz="6" w:space="0" w:color="000000"/>
              <w:bottom w:val="single" w:sz="6" w:space="0" w:color="3F3F3F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71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3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4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3F3F3F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45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3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08" w:type="dxa"/>
            <w:tcBorders>
              <w:top w:val="single" w:sz="6.0" w:space="0" w:color="000000"/>
              <w:bottom w:val="single" w:sz="6" w:space="0" w:color="3F3F3F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58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3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3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35" w:type="dxa"/>
            <w:tcBorders>
              <w:top w:val="single" w:sz="6" w:space="0" w:color="000000"/>
              <w:bottom w:val="single" w:sz="6" w:space="0" w:color="3F3F3F"/>
              <w:left w:val="single" w:sz="6" w:space="0" w:color="000000"/>
              <w:right w:val="single" w:sz="6" w:space="0" w:color="3F3F3F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85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4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5" w:right="10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66.214828pt;width:456pt;height:45pt;mso-position-horizontal-relative:page;mso-position-vertical-relative:paragraph;z-index:-539" coordorigin="1388,1324" coordsize="9120,900">
            <v:shape style="position:absolute;left:1395;top:1332;width:810;height:810" type="#_x0000_t75">
              <v:imagedata r:id="rId11" o:title=""/>
            </v:shape>
            <v:group style="position:absolute;left:1395;top:1332;width:9082;height:885" coordorigin="1395,1332" coordsize="9082,885">
              <v:shape style="position:absolute;left:1395;top:1332;width:9082;height:885" coordorigin="1395,1332" coordsize="9082,885" path="m10410,1332l1477,1332,1419,1361,1395,1422,1395,2135,1424,2193,1485,2217,10418,2216,10440,2212,10460,2202,10476,2188,10477,2187,1479,2187,1458,2180,1441,2167,1429,2149,1425,2127,1425,1416,1431,1395,1444,1378,1463,1366,1485,1362,10476,1362,10471,1355,10453,1343,10433,1335,10410,1332e" filled="t" fillcolor="#1AB654" stroked="f">
                <v:path arrowok="t"/>
                <v:fill/>
              </v:shape>
            </v:group>
            <v:group style="position:absolute;left:1485;top:1362;width:9015;height:825" coordorigin="1485,1362" coordsize="9015,825">
              <v:shape style="position:absolute;left:1485;top:1362;width:9015;height:825" coordorigin="1485,1362" coordsize="9015,825" path="m10476,1362l1485,1362,10416,1362,10437,1368,10454,1381,10466,1400,10470,1422,10470,2132,10464,2154,10451,2171,10432,2183,10410,2187,10477,2187,10489,2170,10497,2149,10500,2127,10500,1413,10495,1391,10485,1372,10476,1362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%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326" w:lineRule="exact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2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2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y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position w:val="0"/>
        </w:rPr>
      </w:r>
    </w:p>
    <w:p>
      <w:pPr>
        <w:spacing w:before="8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420" w:hRule="exact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160" w:type="dxa"/>
            <w:tcBorders>
              <w:top w:val="single" w:sz="6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040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2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1110" w:hRule="exact"/>
        </w:trPr>
        <w:tc>
          <w:tcPr>
            <w:tcW w:w="1875" w:type="dxa"/>
            <w:tcBorders>
              <w:top w:val="single" w:sz="6" w:space="0" w:color="000000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7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160" w:type="dxa"/>
            <w:tcBorders>
              <w:top w:val="single" w:sz="6.0" w:space="0" w:color="000000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25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ID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040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11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&amp;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3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1410" w:hRule="exact"/>
        </w:trPr>
        <w:tc>
          <w:tcPr>
            <w:tcW w:w="1875" w:type="dxa"/>
            <w:tcBorders>
              <w:top w:val="single" w:sz="6.8" w:space="0" w:color="3F3F3F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7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</w:p>
        </w:tc>
        <w:tc>
          <w:tcPr>
            <w:tcW w:w="5160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66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040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11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&amp;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3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1425" w:hRule="exact"/>
        </w:trPr>
        <w:tc>
          <w:tcPr>
            <w:tcW w:w="1875" w:type="dxa"/>
            <w:tcBorders>
              <w:top w:val="single" w:sz="6.8" w:space="0" w:color="3F3F3F"/>
              <w:bottom w:val="single" w:sz="6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4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</w:p>
        </w:tc>
        <w:tc>
          <w:tcPr>
            <w:tcW w:w="5160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57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040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2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&amp;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3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1920" w:h="16840"/>
          <w:pgMar w:top="1560" w:bottom="280" w:left="1280" w:right="1300"/>
        </w:sectPr>
      </w:pPr>
      <w:rPr/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5" w:type="dxa"/>
      </w:tblPr>
      <w:tblGrid/>
      <w:tr>
        <w:trPr>
          <w:trHeight w:val="420" w:hRule="exact"/>
        </w:trPr>
        <w:tc>
          <w:tcPr>
            <w:tcW w:w="1875" w:type="dxa"/>
            <w:tcBorders>
              <w:top w:val="single" w:sz="6.0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160" w:type="dxa"/>
            <w:tcBorders>
              <w:top w:val="single" w:sz="6.0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040" w:type="dxa"/>
            <w:tcBorders>
              <w:top w:val="single" w:sz="6.0" w:space="0" w:color="000000"/>
              <w:bottom w:val="single" w:sz="6" w:space="0" w:color="000000"/>
              <w:left w:val="single" w:sz="6.0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2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875" w:type="dxa"/>
            <w:tcBorders>
              <w:top w:val="single" w:sz="6" w:space="0" w:color="000000"/>
              <w:bottom w:val="single" w:sz="6.0" w:space="0" w:color="000000"/>
              <w:left w:val="single" w:sz="6.0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8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160" w:type="dxa"/>
            <w:tcBorders>
              <w:top w:val="single" w:sz="6.0" w:space="0" w:color="000000"/>
              <w:bottom w:val="single" w:sz="6.0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26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ID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040" w:type="dxa"/>
            <w:tcBorders>
              <w:top w:val="single" w:sz="6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11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1920" w:h="16840"/>
          <w:pgMar w:top="1560" w:bottom="280" w:left="1300" w:right="132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12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8.539773pt;height:132.3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538" type="#_x0000_t75">
            <v:imagedata r:id="rId14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37" type="#_x0000_t75">
            <v:imagedata r:id="rId1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36" type="#_x0000_t75">
            <v:imagedata r:id="rId1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jc w:val="left"/>
        <w:spacing w:after="0"/>
        <w:sectPr>
          <w:pgMar w:header="1797" w:footer="0" w:top="2540" w:bottom="280" w:left="1280" w:right="1260"/>
          <w:headerReference w:type="default" r:id="rId12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357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90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6317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7510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8.384058pt;height:155.550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7645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24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535" type="#_x0000_t75">
            <v:imagedata r:id="rId1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28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34" type="#_x0000_t75">
            <v:imagedata r:id="rId2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33" type="#_x0000_t75">
            <v:imagedata r:id="rId2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32" type="#_x0000_t75">
            <v:imagedata r:id="rId2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4255"/>
        <w:jc w:val="both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h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m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13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-</w:t>
      </w:r>
      <w:r>
        <w:rPr>
          <w:rFonts w:ascii="Open Sans" w:hAnsi="Open Sans" w:cs="Open Sans" w:eastAsia="Open Sans"/>
          <w:sz w:val="28"/>
          <w:szCs w:val="28"/>
          <w:color w:val="8A2BE1"/>
          <w:spacing w:val="16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</w:rPr>
        <w:t>b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22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8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&amp;</w:t>
      </w:r>
      <w:r>
        <w:rPr>
          <w:rFonts w:ascii="Open Sans" w:hAnsi="Open Sans" w:cs="Open Sans" w:eastAsia="Open Sans"/>
          <w:sz w:val="28"/>
          <w:szCs w:val="28"/>
          <w:color w:val="8A2BE1"/>
          <w:spacing w:val="14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m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8275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5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9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8714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115" w:right="7037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7510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both"/>
        <w:spacing w:after="0"/>
        <w:sectPr>
          <w:pgMar w:header="1797" w:footer="0" w:top="2540" w:bottom="280" w:left="1280" w:right="1220"/>
          <w:headerReference w:type="default" r:id="rId17"/>
          <w:pgSz w:w="11920" w:h="1684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8.177778pt;height:141.96pt;mso-position-horizontal-relative:char;mso-position-vertical-relative:line" type="#_x0000_t75">
            <v:imagedata r:id="rId2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20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531" type="#_x0000_t75">
            <v:imagedata r:id="rId2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9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24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30" type="#_x0000_t75">
            <v:imagedata r:id="rId2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29" type="#_x0000_t75">
            <v:imagedata r:id="rId2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jc w:val="left"/>
        <w:spacing w:after="0"/>
        <w:sectPr>
          <w:pgMar w:header="0" w:footer="0" w:top="1560" w:bottom="280" w:left="1280" w:right="1260"/>
          <w:headerReference w:type="default" r:id="rId23"/>
          <w:pgSz w:w="11920" w:h="1684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2" w:lineRule="exact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w</w:t>
      </w:r>
      <w:r>
        <w:rPr>
          <w:rFonts w:ascii="Open Sans" w:hAnsi="Open Sans" w:cs="Open Sans" w:eastAsia="Open Sans"/>
          <w:sz w:val="28"/>
          <w:szCs w:val="28"/>
          <w:color w:val="8A2BE1"/>
          <w:spacing w:val="18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  <w:position w:val="1"/>
        </w:rPr>
        <w:t>h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  <w:position w:val="1"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  <w:position w:val="1"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m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  <w:position w:val="1"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  <w:position w:val="1"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13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-</w:t>
      </w:r>
      <w:r>
        <w:rPr>
          <w:rFonts w:ascii="Open Sans" w:hAnsi="Open Sans" w:cs="Open Sans" w:eastAsia="Open Sans"/>
          <w:sz w:val="28"/>
          <w:szCs w:val="28"/>
          <w:color w:val="8A2BE1"/>
          <w:spacing w:val="16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  <w:position w:val="1"/>
        </w:rPr>
        <w:t>b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22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  <w:position w:val="1"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14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d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7.410877pt;height:115.4775pt;mso-position-horizontal-relative:char;mso-position-vertical-relative:line" type="#_x0000_t75">
            <v:imagedata r:id="rId2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528" type="#_x0000_t75">
            <v:imagedata r:id="rId3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27" type="#_x0000_t75">
            <v:imagedata r:id="rId3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sectPr>
      <w:pgMar w:header="0" w:footer="0" w:top="1560" w:bottom="280" w:left="1280" w:right="1260"/>
      <w:headerReference w:type="default" r:id="rId28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341.818309pt;height:39.687107pt;mso-position-horizontal-relative:page;mso-position-vertical-relative:page;z-index:-545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w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8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3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-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b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2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8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2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&amp;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330.803486pt;height:39.687107pt;mso-position-horizontal-relative:page;mso-position-vertical-relative:page;z-index:-544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w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8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3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-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b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2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8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2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&amp;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image" Target="media/image8.jp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eader" Target="header2.xml"/><Relationship Id="rId18" Type="http://schemas.openxmlformats.org/officeDocument/2006/relationships/image" Target="media/image12.jp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header" Target="header3.xml"/><Relationship Id="rId24" Type="http://schemas.openxmlformats.org/officeDocument/2006/relationships/image" Target="media/image17.jp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header" Target="header4.xml"/><Relationship Id="rId29" Type="http://schemas.openxmlformats.org/officeDocument/2006/relationships/image" Target="media/image21.jp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2016-09-11T16:32:31Z</dcterms:created>
  <dcterms:modified xsi:type="dcterms:W3CDTF">2016-09-11T16:32:31Z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2016-09-11T00:00:00Z</vt:filetime>
  </property>
  <property fmtid="{D5CDD505-2E9C-101B-9397-08002B2CF9AE}" pid="3" name="LastSaved">
    <vt:filetime>2016-09-11T00:00:00Z</vt:filetime>
  </property>
</Properties>
</file>