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236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235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7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1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407762pt;height:185.96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8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3.5pt;height: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7.25pt;height:77.2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2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828pt;width:456pt;height:75pt;mso-position-horizontal-relative:page;mso-position-vertical-relative:paragraph;z-index:-234" coordorigin="1388,724" coordsize="9120,1500">
            <v:shape style="position:absolute;left:1395;top:732;width:1080;height:810" type="#_x0000_t75">
              <v:imagedata r:id="rId10" o:title=""/>
            </v:shape>
            <v:group style="position:absolute;left:1395;top:732;width:9082;height:1485" coordorigin="1395,732" coordsize="9082,1485">
              <v:shape style="position:absolute;left:1395;top:732;width:9082;height:1485" coordorigin="1395,732" coordsize="9082,1485" path="m10410,732l1477,732,1419,761,1395,822,1395,2135,1424,2193,1485,2217,10418,2216,10440,2212,10460,2202,10476,2188,10477,2187,1479,2187,1458,2180,1441,2167,1429,2149,1425,2127,1425,816,1431,795,1444,778,1463,766,1485,762,10476,762,10471,755,10453,743,10433,735,10410,732e" filled="t" fillcolor="#EBC55A" stroked="f">
                <v:path arrowok="t"/>
                <v:fill/>
              </v:shape>
            </v:group>
            <v:group style="position:absolute;left:1485;top:762;width:9015;height:1425" coordorigin="1485,762" coordsize="9015,1425">
              <v:shape style="position:absolute;left:1485;top:762;width:9015;height:1425" coordorigin="1485,762" coordsize="9015,1425" path="m10476,762l1485,762,10416,762,10437,768,10454,781,10466,800,10470,822,10470,2132,10464,2154,10451,2171,10432,2183,10410,2187,10477,2187,10489,2170,10497,2149,10500,2127,10500,813,10495,791,10485,772,10476,762e" filled="t" fillcolor="#EBC55A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75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  <w:position w:val="1"/>
        </w:rPr>
        <w:t>KS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75pt;height:112.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3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pt;height:106.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9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99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-1"/>
          <w:w w:val="178"/>
        </w:rPr>
        <w:t>ð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99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99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99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99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6pt;height:162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8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'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4pt;height:109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7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;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0.75pt;margin-top:4.344867pt;width:254.625pt;height:234.75pt;mso-position-horizontal-relative:page;mso-position-vertical-relative:paragraph;z-index:-23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42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3F3F3F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  <w:shd w:val="clear" w:color="auto" w:fill="AEEDED"/>
                      </w:tcPr>
                      <w:p>
                        <w:pPr>
                          <w:spacing w:before="82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2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2"/>
                            <w:w w:val="100"/>
                            <w:b/>
                            <w:bCs/>
                          </w:rPr>
                          <w:t>w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1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3F3F3F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  <w:shd w:val="clear" w:color="auto" w:fill="AEEDED"/>
                      </w:tcPr>
                      <w:p>
                        <w:pPr>
                          <w:spacing w:before="82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7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4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1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4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2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4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7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6"/>
                            <w:w w:val="100"/>
                            <w:b/>
                            <w:bCs/>
                          </w:rPr>
                          <w:t>k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-5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Open Sans" w:hAnsi="Open Sans" w:cs="Open Sans" w:eastAsia="Open Sans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10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m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10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/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3"/>
                            <w:w w:val="100"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7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0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7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000000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h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" w:space="0" w:color="000000"/>
                          <w:bottom w:val="single" w:sz="6.0" w:space="0" w:color="000000"/>
                          <w:left w:val="single" w:sz="6" w:space="0" w:color="3F3F3F"/>
                          <w:right w:val="single" w:sz="6.0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000000"/>
                          <w:left w:val="single" w:sz="6.0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93" w:lineRule="auto"/>
                          <w:ind w:left="60" w:right="185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7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4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3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9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"/>
                            <w:w w:val="100"/>
                            <w:b/>
                            <w:bCs/>
                          </w:rPr>
                          <w:t>x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-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10" w:hRule="exact"/>
                    </w:trPr>
                    <w:tc>
                      <w:tcPr>
                        <w:tcW w:w="1185" w:type="dxa"/>
                        <w:tcBorders>
                          <w:top w:val="single" w:sz="6.0" w:space="0" w:color="000000"/>
                          <w:bottom w:val="single" w:sz="6" w:space="0" w:color="3F3F3F"/>
                          <w:left w:val="single" w:sz="6" w:space="0" w:color="3F3F3F"/>
                          <w:right w:val="single" w:sz="6" w:space="0" w:color="000000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</w:tc>
                    <w:tc>
                      <w:tcPr>
                        <w:tcW w:w="3885" w:type="dxa"/>
                        <w:tcBorders>
                          <w:top w:val="single" w:sz="6" w:space="0" w:color="000000"/>
                          <w:bottom w:val="single" w:sz="6" w:space="0" w:color="3F3F3F"/>
                          <w:left w:val="single" w:sz="6" w:space="0" w:color="000000"/>
                          <w:right w:val="single" w:sz="6" w:space="0" w:color="3F3F3F"/>
                        </w:tcBorders>
                      </w:tcPr>
                      <w:p>
                        <w:pPr>
                          <w:spacing w:before="0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Y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,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ily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3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4"/>
                            <w:w w:val="100"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2"/>
                            <w:w w:val="100"/>
                          </w:rPr>
                          <w:t>m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spacing w:val="0"/>
                            <w:w w:val="100"/>
                          </w:rPr>
                          <w:t>e</w:t>
                        </w:r>
                      </w:p>
                      <w:p>
                        <w:pPr>
                          <w:spacing w:before="55" w:after="0" w:line="240" w:lineRule="auto"/>
                          <w:ind w:left="60" w:right="-20"/>
                          <w:jc w:val="left"/>
                          <w:rPr>
                            <w:rFonts w:ascii="Open Sans" w:hAnsi="Open Sans" w:cs="Open Sans" w:eastAsia="Open Sans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5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6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14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6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4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2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3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-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FF"/>
                            <w:spacing w:val="0"/>
                            <w:w w:val="100"/>
                            <w:b/>
                            <w:bCs/>
                          </w:rPr>
                          <w:t>.</w:t>
                        </w:r>
                        <w:r>
                          <w:rPr>
                            <w:rFonts w:ascii="Open Sans" w:hAnsi="Open Sans" w:cs="Open Sans" w:eastAsia="Open Sans"/>
                            <w:sz w:val="18"/>
                            <w:szCs w:val="18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v:shape style="width:186.75pt;height:188.2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233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rs.</w:t>
      </w:r>
    </w:p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231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sectPr>
      <w:pgSz w:w="11920" w:h="16840"/>
      <w:pgMar w:top="15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2016-09-01T16:54:07Z</dcterms:created>
  <dcterms:modified xsi:type="dcterms:W3CDTF">2016-09-01T16:54:07Z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LastSaved">
    <vt:filetime>2016-09-01T00:00:00Z</vt:filetime>
  </property>
</Properties>
</file>