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g" ContentType="image/jp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4" w:lineRule="exact"/>
        <w:ind w:left="115" w:right="-20"/>
        <w:jc w:val="left"/>
        <w:rPr>
          <w:rFonts w:ascii="Open Sans" w:hAnsi="Open Sans" w:cs="Open Sans" w:eastAsia="Open Sans"/>
          <w:sz w:val="44"/>
          <w:szCs w:val="44"/>
        </w:rPr>
      </w:pPr>
      <w:rPr/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W</w:t>
      </w:r>
      <w:r>
        <w:rPr>
          <w:rFonts w:ascii="Open Sans" w:hAnsi="Open Sans" w:cs="Open Sans" w:eastAsia="Open Sans"/>
          <w:sz w:val="44"/>
          <w:szCs w:val="44"/>
          <w:color w:val="4E80BD"/>
          <w:spacing w:val="-2"/>
          <w:w w:val="100"/>
          <w:b/>
          <w:bCs/>
          <w:position w:val="2"/>
        </w:rPr>
        <w:t>o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r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k</w:t>
      </w:r>
      <w:r>
        <w:rPr>
          <w:rFonts w:ascii="Open Sans" w:hAnsi="Open Sans" w:cs="Open Sans" w:eastAsia="Open Sans"/>
          <w:sz w:val="44"/>
          <w:szCs w:val="44"/>
          <w:color w:val="4E80BD"/>
          <w:spacing w:val="14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7"/>
          <w:w w:val="100"/>
          <w:b/>
          <w:bCs/>
          <w:position w:val="2"/>
        </w:rPr>
        <w:t>L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3"/>
          <w:w w:val="100"/>
          <w:b/>
          <w:bCs/>
          <w:position w:val="2"/>
        </w:rPr>
        <w:t>m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a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-2"/>
          <w:w w:val="100"/>
          <w:b/>
          <w:bCs/>
          <w:position w:val="2"/>
        </w:rPr>
        <w:t>o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n</w:t>
      </w:r>
      <w:r>
        <w:rPr>
          <w:rFonts w:ascii="Open Sans" w:hAnsi="Open Sans" w:cs="Open Sans" w:eastAsia="Open Sans"/>
          <w:sz w:val="44"/>
          <w:szCs w:val="44"/>
          <w:color w:val="000000"/>
          <w:spacing w:val="0"/>
          <w:w w:val="100"/>
          <w:position w:val="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6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k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-f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8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6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k</w:t>
      </w:r>
      <w:r>
        <w:rPr>
          <w:rFonts w:ascii="Arial" w:hAnsi="Arial" w:cs="Arial" w:eastAsia="Arial"/>
          <w:sz w:val="36"/>
          <w:szCs w:val="36"/>
          <w:color w:val="004CDD"/>
          <w:spacing w:val="-6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m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797pt;width:4.5pt;height:4.5pt;mso-position-horizontal-relative:page;mso-position-vertical-relative:paragraph;z-index:-347" type="#_x0000_t75">
            <v:imagedata r:id="rId5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797pt;width:4.5pt;height:4.5pt;mso-position-horizontal-relative:page;mso-position-vertical-relative:paragraph;z-index:-346" type="#_x0000_t75">
            <v:imagedata r:id="rId6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c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5" w:right="265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qu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9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362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d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d</w:t>
      </w:r>
      <w:r>
        <w:rPr>
          <w:rFonts w:ascii="Arial" w:hAnsi="Arial" w:cs="Arial" w:eastAsia="Arial"/>
          <w:sz w:val="36"/>
          <w:szCs w:val="36"/>
          <w:color w:val="004CDD"/>
          <w:spacing w:val="6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c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D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g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7.407762pt;height:185.9625pt;mso-position-horizontal-relative:char;mso-position-vertical-relative:line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1"/>
          <w:w w:val="100"/>
          <w:i/>
        </w:rPr>
        <w:t>F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g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u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</w:rPr>
        <w:t>1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i/>
        </w:rPr>
        <w:t>-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</w:rPr>
        <w:t>1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: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W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o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k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i/>
        </w:rPr>
        <w:t>L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m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a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o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s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d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a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831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ub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191970"/>
          <w:spacing w:val="-1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color w:val="191970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191970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191970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191970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191970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191970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191970"/>
          <w:spacing w:val="-5"/>
          <w:w w:val="100"/>
          <w:b/>
          <w:bCs/>
        </w:rPr>
        <w:t>1</w:t>
      </w:r>
      <w:r>
        <w:rPr>
          <w:rFonts w:ascii="Open Sans" w:hAnsi="Open Sans" w:cs="Open Sans" w:eastAsia="Open Sans"/>
          <w:sz w:val="22"/>
          <w:szCs w:val="22"/>
          <w:color w:val="191970"/>
          <w:spacing w:val="4"/>
          <w:w w:val="100"/>
          <w:b/>
          <w:bCs/>
        </w:rPr>
        <w:t>-</w:t>
      </w:r>
      <w:r>
        <w:rPr>
          <w:rFonts w:ascii="Open Sans" w:hAnsi="Open Sans" w:cs="Open Sans" w:eastAsia="Open Sans"/>
          <w:sz w:val="22"/>
          <w:szCs w:val="22"/>
          <w:color w:val="191970"/>
          <w:spacing w:val="0"/>
          <w:w w:val="100"/>
          <w:b/>
          <w:bCs/>
        </w:rPr>
        <w:t>1</w:t>
      </w:r>
      <w:r>
        <w:rPr>
          <w:rFonts w:ascii="Open Sans" w:hAnsi="Open Sans" w:cs="Open Sans" w:eastAsia="Open Sans"/>
          <w:sz w:val="22"/>
          <w:szCs w:val="22"/>
          <w:color w:val="191970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b/>
          <w:bCs/>
          <w:i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i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  <w:b/>
          <w:bCs/>
          <w:i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i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  <w:b/>
          <w:bCs/>
          <w:i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  <w:i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i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  <w:b/>
          <w:bCs/>
          <w:i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  <w:b/>
          <w:bCs/>
          <w:i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  <w:i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83.5pt;height:75pt;mso-position-horizontal-relative:char;mso-position-vertical-relative:line" type="#_x0000_t75">
            <v:imagedata r:id="rId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type w:val="continuous"/>
          <w:pgSz w:w="11920" w:h="16840"/>
          <w:pgMar w:top="1560" w:bottom="280" w:left="1280" w:right="1260"/>
        </w:sectPr>
      </w:pPr>
      <w:rPr/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97" w:lineRule="exact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up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up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  <w:b/>
          <w:bCs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  <w:position w:val="1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position w:val="1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  <w:b/>
          <w:bCs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  <w:position w:val="1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37.25pt;height:77.25pt;mso-position-horizontal-relative:char;mso-position-vertical-relative:line" type="#_x0000_t75">
            <v:imagedata r:id="rId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15" w:right="262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1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2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1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5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s,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3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9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2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z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2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3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105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group style="position:absolute;margin-left:69.375pt;margin-top:36.214798pt;width:456pt;height:75pt;mso-position-horizontal-relative:page;mso-position-vertical-relative:paragraph;z-index:-345" coordorigin="1388,724" coordsize="9120,1500">
            <v:shape style="position:absolute;left:1395;top:732;width:1080;height:810" type="#_x0000_t75">
              <v:imagedata r:id="rId10" o:title=""/>
            </v:shape>
            <v:group style="position:absolute;left:1395;top:732;width:9082;height:1485" coordorigin="1395,732" coordsize="9082,1485">
              <v:shape style="position:absolute;left:1395;top:732;width:9082;height:1485" coordorigin="1395,732" coordsize="9082,1485" path="m10410,732l1477,732,1419,761,1395,822,1395,2135,1424,2193,1485,2217,10418,2216,10440,2212,10460,2202,10476,2188,10477,2187,1479,2187,1458,2180,1441,2167,1429,2149,1425,2127,1425,816,1431,795,1444,778,1463,766,1485,762,10476,762,10471,755,10453,743,10433,735,10410,732e" filled="t" fillcolor="#EBC55A" stroked="f">
                <v:path arrowok="t"/>
                <v:fill/>
              </v:shape>
            </v:group>
            <v:group style="position:absolute;left:1485;top:762;width:9015;height:1425" coordorigin="1485,762" coordsize="9015,1425">
              <v:shape style="position:absolute;left:1485;top:762;width:9015;height:1425" coordorigin="1485,762" coordsize="9015,1425" path="m10476,762l1485,762,10416,762,10437,768,10454,781,10466,800,10470,822,10470,2132,10464,2154,10451,2171,10432,2183,10410,2187,10477,2187,10489,2170,10497,2149,10500,2127,10500,813,10495,791,10485,772,10476,762e" filled="t" fillcolor="#EBC55A" stroked="f">
                <v:path arrowok="t"/>
                <v:fill/>
              </v:shape>
            </v:group>
            <w10:wrap type="none"/>
          </v:group>
        </w:pic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7" w:lineRule="exact"/>
        <w:ind w:left="1270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-1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0" w:after="0" w:line="240" w:lineRule="auto"/>
        <w:ind w:left="1270" w:right="773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x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.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x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W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k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97" w:lineRule="exact"/>
        <w:ind w:left="115" w:right="8381"/>
        <w:jc w:val="both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  <w:i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  <w:b/>
          <w:bCs/>
          <w:i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  <w:b/>
          <w:bCs/>
          <w:i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  <w:i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i/>
          <w:position w:val="1"/>
        </w:rPr>
        <w:t>KS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4119"/>
        <w:jc w:val="both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  <w:b/>
          <w:bCs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85.75pt;height:112.5pt;mso-position-horizontal-relative:char;mso-position-vertical-relative:line" type="#_x0000_t75">
            <v:imagedata r:id="rId1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15" w:right="5424"/>
        <w:jc w:val="both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32.0pt;height:106.5pt;mso-position-horizontal-relative:char;mso-position-vertical-relative:line" type="#_x0000_t75">
            <v:imagedata r:id="rId12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15" w:right="41"/>
        <w:jc w:val="both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group style="position:absolute;margin-left:69.375pt;margin-top:13.454828pt;width:458.675pt;height:33.1pt;mso-position-horizontal-relative:page;mso-position-vertical-relative:paragraph;z-index:-344" coordorigin="1388,269" coordsize="9174,662">
            <v:group style="position:absolute;left:9930;top:300;width:570;height:300" coordorigin="9930,300" coordsize="570,300">
              <v:shape style="position:absolute;left:9930;top:300;width:570;height:300" coordorigin="9930,300" coordsize="570,300" path="m9930,300l10500,300,10500,600,9930,600,9930,300e" filled="t" fillcolor="#FF0000" stroked="f">
                <v:path arrowok="t"/>
                <v:fill/>
              </v:shape>
            </v:group>
            <v:group style="position:absolute;left:10530;top:300;width:2;height:300" coordorigin="10530,300" coordsize="2,300">
              <v:shape style="position:absolute;left:10530;top:300;width:2;height:300" coordorigin="10530,300" coordsize="0,300" path="m10530,300l10530,600e" filled="f" stroked="t" strokeweight="3.1pt" strokecolor="#FF0000">
                <v:path arrowok="t"/>
              </v:shape>
            </v:group>
            <v:group style="position:absolute;left:1395;top:600;width:135;height:300" coordorigin="1395,600" coordsize="135,300">
              <v:shape style="position:absolute;left:1395;top:600;width:135;height:300" coordorigin="1395,600" coordsize="135,300" path="m1395,600l1530,600,1530,900,1395,900,1395,600e" filled="t" fillcolor="#FF0000" stroked="f">
                <v:path arrowok="t"/>
                <v:fill/>
              </v:shape>
            </v:group>
            <v:group style="position:absolute;left:1560;top:600;width:2;height:300" coordorigin="1560,600" coordsize="2,300">
              <v:shape style="position:absolute;left:1560;top:600;width:2;height:300" coordorigin="1560,600" coordsize="0,300" path="m1560,600l1560,900e" filled="f" stroked="t" strokeweight="3.1pt" strokecolor="#FF0000">
                <v:path arrowok="t"/>
              </v:shape>
            </v:group>
            <v:group style="position:absolute;left:1590;top:600;width:435;height:300" coordorigin="1590,600" coordsize="435,300">
              <v:shape style="position:absolute;left:1590;top:600;width:435;height:300" coordorigin="1590,600" coordsize="435,300" path="m1590,600l2025,600,2025,900,1590,900,1590,600e" filled="t" fillcolor="#FF0000" stroked="f">
                <v:path arrowok="t"/>
                <v:fill/>
              </v:shape>
            </v:group>
            <v:group style="position:absolute;left:2055;top:600;width:2;height:300" coordorigin="2055,600" coordsize="2,300">
              <v:shape style="position:absolute;left:2055;top:600;width:2;height:300" coordorigin="2055,600" coordsize="0,300" path="m2055,600l2055,900e" filled="f" stroked="t" strokeweight="3.1pt" strokecolor="#FF0000">
                <v:path arrowok="t"/>
              </v:shape>
            </v:group>
            <v:group style="position:absolute;left:2085;top:600;width:345;height:300" coordorigin="2085,600" coordsize="345,300">
              <v:shape style="position:absolute;left:2085;top:600;width:345;height:300" coordorigin="2085,600" coordsize="345,300" path="m2085,600l2430,600,2430,900,2085,900,2085,600e" filled="t" fillcolor="#FF0000" stroked="f">
                <v:path arrowok="t"/>
                <v:fill/>
              </v:shape>
            </v:group>
            <v:group style="position:absolute;left:2460;top:600;width:2;height:300" coordorigin="2460,600" coordsize="2,300">
              <v:shape style="position:absolute;left:2460;top:600;width:2;height:300" coordorigin="2460,600" coordsize="0,300" path="m2460,600l2460,900e" filled="f" stroked="t" strokeweight="3.1pt" strokecolor="#FF0000">
                <v:path arrowok="t"/>
              </v:shape>
            </v:group>
            <v:group style="position:absolute;left:2490;top:600;width:255;height:300" coordorigin="2490,600" coordsize="255,300">
              <v:shape style="position:absolute;left:2490;top:600;width:255;height:300" coordorigin="2490,600" coordsize="255,300" path="m2490,600l2745,600,2745,900,2490,900,2490,600e" filled="t" fillcolor="#FF0000" stroked="f">
                <v:path arrowok="t"/>
                <v:fill/>
              </v:shape>
            </v:group>
            <v:group style="position:absolute;left:2775;top:600;width:2;height:300" coordorigin="2775,600" coordsize="2,300">
              <v:shape style="position:absolute;left:2775;top:600;width:2;height:300" coordorigin="2775,600" coordsize="0,300" path="m2775,600l2775,900e" filled="f" stroked="t" strokeweight="3.1pt" strokecolor="#FF0000">
                <v:path arrowok="t"/>
              </v:shape>
            </v:group>
            <v:group style="position:absolute;left:2805;top:600;width:795;height:300" coordorigin="2805,600" coordsize="795,300">
              <v:shape style="position:absolute;left:2805;top:600;width:795;height:300" coordorigin="2805,600" coordsize="795,300" path="m2805,600l3600,600,3600,900,2805,900,2805,600e" filled="t" fillcolor="#FF0000" stroked="f">
                <v:path arrowok="t"/>
                <v:fill/>
              </v:shape>
            </v:group>
            <v:group style="position:absolute;left:3630;top:600;width:2;height:300" coordorigin="3630,600" coordsize="2,300">
              <v:shape style="position:absolute;left:3630;top:600;width:2;height:300" coordorigin="3630,600" coordsize="0,300" path="m3630,600l3630,900e" filled="f" stroked="t" strokeweight="3.1pt" strokecolor="#FF0000">
                <v:path arrowok="t"/>
              </v:shape>
            </v:group>
            <v:group style="position:absolute;left:3660;top:600;width:210;height:300" coordorigin="3660,600" coordsize="210,300">
              <v:shape style="position:absolute;left:3660;top:600;width:210;height:300" coordorigin="3660,600" coordsize="210,300" path="m3660,600l3870,600,3870,900,3660,900,3660,600e" filled="t" fillcolor="#FF0000" stroked="f">
                <v:path arrowok="t"/>
                <v:fill/>
              </v:shape>
            </v:group>
            <v:group style="position:absolute;left:3900;top:600;width:2;height:300" coordorigin="3900,600" coordsize="2,300">
              <v:shape style="position:absolute;left:3900;top:600;width:2;height:300" coordorigin="3900,600" coordsize="0,300" path="m3900,600l3900,900e" filled="f" stroked="t" strokeweight="3.1pt" strokecolor="#FF0000">
                <v:path arrowok="t"/>
              </v:shape>
            </v:group>
            <v:group style="position:absolute;left:3930;top:600;width:300;height:300" coordorigin="3930,600" coordsize="300,300">
              <v:shape style="position:absolute;left:3930;top:600;width:300;height:300" coordorigin="3930,600" coordsize="300,300" path="m3930,600l4230,600,4230,900,3930,900,3930,600e" filled="t" fillcolor="#FF0000" stroked="f">
                <v:path arrowok="t"/>
                <v:fill/>
              </v:shape>
            </v:group>
            <v:group style="position:absolute;left:4260;top:600;width:2;height:300" coordorigin="4260,600" coordsize="2,300">
              <v:shape style="position:absolute;left:4260;top:600;width:2;height:300" coordorigin="4260,600" coordsize="0,300" path="m4260,600l4260,900e" filled="f" stroked="t" strokeweight="3.1pt" strokecolor="#FF0000">
                <v:path arrowok="t"/>
              </v:shape>
            </v:group>
            <v:group style="position:absolute;left:4290;top:600;width:555;height:300" coordorigin="4290,600" coordsize="555,300">
              <v:shape style="position:absolute;left:4290;top:600;width:555;height:300" coordorigin="4290,600" coordsize="555,300" path="m4290,600l4845,600,4845,900,4290,900,4290,600e" filled="t" fillcolor="#FF0000" stroked="f">
                <v:path arrowok="t"/>
                <v:fill/>
              </v:shape>
            </v:group>
            <v:group style="position:absolute;left:4875;top:600;width:2;height:300" coordorigin="4875,600" coordsize="2,300">
              <v:shape style="position:absolute;left:4875;top:600;width:2;height:300" coordorigin="4875,600" coordsize="0,300" path="m4875,600l4875,900e" filled="f" stroked="t" strokeweight="3.1pt" strokecolor="#FF0000">
                <v:path arrowok="t"/>
              </v:shape>
            </v:group>
            <v:group style="position:absolute;left:4905;top:600;width:375;height:300" coordorigin="4905,600" coordsize="375,300">
              <v:shape style="position:absolute;left:4905;top:600;width:375;height:300" coordorigin="4905,600" coordsize="375,300" path="m4905,600l5280,600,5280,900,4905,900,4905,600e" filled="t" fillcolor="#FF0000" stroked="f">
                <v:path arrowok="t"/>
                <v:fill/>
              </v:shape>
            </v:group>
            <v:group style="position:absolute;left:5310;top:600;width:2;height:300" coordorigin="5310,600" coordsize="2,300">
              <v:shape style="position:absolute;left:5310;top:600;width:2;height:300" coordorigin="5310,600" coordsize="0,300" path="m5310,600l5310,900e" filled="f" stroked="t" strokeweight="3.1pt" strokecolor="#FF0000">
                <v:path arrowok="t"/>
              </v:shape>
            </v:group>
            <v:group style="position:absolute;left:5340;top:600;width:645;height:300" coordorigin="5340,600" coordsize="645,300">
              <v:shape style="position:absolute;left:5340;top:600;width:645;height:300" coordorigin="5340,600" coordsize="645,300" path="m5340,600l5985,600,5985,900,5340,900,5340,600e" filled="t" fillcolor="#FF0000" stroked="f">
                <v:path arrowok="t"/>
                <v:fill/>
              </v:shape>
            </v:group>
            <v:group style="position:absolute;left:6015;top:600;width:2;height:300" coordorigin="6015,600" coordsize="2,300">
              <v:shape style="position:absolute;left:6015;top:600;width:2;height:300" coordorigin="6015,600" coordsize="0,300" path="m6015,600l6015,900e" filled="f" stroked="t" strokeweight="3.1pt" strokecolor="#FF0000">
                <v:path arrowok="t"/>
              </v:shape>
            </v:group>
            <v:group style="position:absolute;left:6045;top:600;width:225;height:300" coordorigin="6045,600" coordsize="225,300">
              <v:shape style="position:absolute;left:6045;top:600;width:225;height:300" coordorigin="6045,600" coordsize="225,300" path="m6045,600l6270,600,6270,900,6045,900,6045,600e" filled="t" fillcolor="#FF0000" stroked="f">
                <v:path arrowok="t"/>
                <v:fill/>
              </v:shape>
            </v:group>
            <v:group style="position:absolute;left:6300;top:600;width:2;height:300" coordorigin="6300,600" coordsize="2,300">
              <v:shape style="position:absolute;left:6300;top:600;width:2;height:300" coordorigin="6300,600" coordsize="0,300" path="m6300,600l6300,900e" filled="f" stroked="t" strokeweight="3.1pt" strokecolor="#FF0000">
                <v:path arrowok="t"/>
              </v:shape>
            </v:group>
            <v:group style="position:absolute;left:6330;top:600;width:1200;height:300" coordorigin="6330,600" coordsize="1200,300">
              <v:shape style="position:absolute;left:6330;top:600;width:1200;height:300" coordorigin="6330,600" coordsize="1200,300" path="m6330,600l7530,600,7530,900,6330,900,6330,600e" filled="t" fillcolor="#FF0000" stroked="f">
                <v:path arrowok="t"/>
                <v:fill/>
              </v:shape>
            </v:group>
            <v:group style="position:absolute;left:7560;top:600;width:2;height:300" coordorigin="7560,600" coordsize="2,300">
              <v:shape style="position:absolute;left:7560;top:600;width:2;height:300" coordorigin="7560,600" coordsize="0,300" path="m7560,600l7560,900e" filled="f" stroked="t" strokeweight="3.1pt" strokecolor="#FF0000">
                <v:path arrowok="t"/>
              </v:shape>
            </v:group>
            <v:group style="position:absolute;left:7590;top:600;width:195;height:300" coordorigin="7590,600" coordsize="195,300">
              <v:shape style="position:absolute;left:7590;top:600;width:195;height:300" coordorigin="7590,600" coordsize="195,300" path="m7590,600l7785,600,7785,900,7590,900,7590,600e" filled="t" fillcolor="#FF0000" stroked="f">
                <v:path arrowok="t"/>
                <v:fill/>
              </v:shape>
            </v:group>
            <v:group style="position:absolute;left:7815;top:600;width:2;height:300" coordorigin="7815,600" coordsize="2,300">
              <v:shape style="position:absolute;left:7815;top:600;width:2;height:300" coordorigin="7815,600" coordsize="0,300" path="m7815,600l7815,900e" filled="f" stroked="t" strokeweight="3.1pt" strokecolor="#FF0000">
                <v:path arrowok="t"/>
              </v:shape>
            </v:group>
            <v:group style="position:absolute;left:7845;top:600;width:360;height:300" coordorigin="7845,600" coordsize="360,300">
              <v:shape style="position:absolute;left:7845;top:600;width:360;height:300" coordorigin="7845,600" coordsize="360,300" path="m7845,600l8205,600,8205,900,7845,900,7845,600e" filled="t" fillcolor="#FF0000" stroked="f">
                <v:path arrowok="t"/>
                <v:fill/>
              </v:shape>
            </v:group>
            <v:group style="position:absolute;left:8235;top:600;width:2;height:300" coordorigin="8235,600" coordsize="2,300">
              <v:shape style="position:absolute;left:8235;top:600;width:2;height:300" coordorigin="8235,600" coordsize="0,300" path="m8235,600l8235,900e" filled="f" stroked="t" strokeweight="3.1pt" strokecolor="#FF0000">
                <v:path arrowok="t"/>
              </v:shape>
            </v:group>
            <v:group style="position:absolute;left:8265;top:600;width:945;height:300" coordorigin="8265,600" coordsize="945,300">
              <v:shape style="position:absolute;left:8265;top:600;width:945;height:300" coordorigin="8265,600" coordsize="945,300" path="m8265,600l9210,600,9210,900,8265,900,8265,600e" filled="t" fillcolor="#FF0000" stroked="f">
                <v:path arrowok="t"/>
                <v:fill/>
              </v:shape>
            </v:group>
            <v:group style="position:absolute;left:9240;top:600;width:2;height:300" coordorigin="9240,600" coordsize="2,300">
              <v:shape style="position:absolute;left:9240;top:600;width:2;height:300" coordorigin="9240,600" coordsize="0,300" path="m9240,600l9240,900e" filled="f" stroked="t" strokeweight="3.1pt" strokecolor="#FF0000">
                <v:path arrowok="t"/>
              </v:shape>
            </v:group>
            <v:group style="position:absolute;left:9270;top:600;width:135;height:300" coordorigin="9270,600" coordsize="135,300">
              <v:shape style="position:absolute;left:9270;top:600;width:135;height:300" coordorigin="9270,600" coordsize="135,300" path="m9270,600l9405,600,9405,900,9270,900,9270,600e" filled="t" fillcolor="#FF0000" stroked="f">
                <v:path arrowok="t"/>
                <v:fill/>
              </v:shape>
            </v:group>
            <v:group style="position:absolute;left:9435;top:600;width:2;height:300" coordorigin="9435,600" coordsize="2,300">
              <v:shape style="position:absolute;left:9435;top:600;width:2;height:300" coordorigin="9435,600" coordsize="0,300" path="m9435,600l9435,900e" filled="f" stroked="t" strokeweight="3.1pt" strokecolor="#FF0000">
                <v:path arrowok="t"/>
              </v:shape>
            </v:group>
            <v:group style="position:absolute;left:9465;top:600;width:435;height:300" coordorigin="9465,600" coordsize="435,300">
              <v:shape style="position:absolute;left:9465;top:600;width:435;height:300" coordorigin="9465,600" coordsize="435,300" path="m9465,600l9900,600,9900,900,9465,900,9465,600e" filled="t" fillcolor="#FF0000" stroked="f">
                <v:path arrowok="t"/>
                <v:fill/>
              </v:shape>
            </v:group>
            <v:group style="position:absolute;left:9930;top:600;width:2;height:300" coordorigin="9930,600" coordsize="2,300">
              <v:shape style="position:absolute;left:9930;top:600;width:2;height:300" coordorigin="9930,600" coordsize="0,300" path="m9930,600l9930,900e" filled="f" stroked="t" strokeweight="3.1pt" strokecolor="#FF0000">
                <v:path arrowok="t"/>
              </v:shape>
            </v:group>
            <v:group style="position:absolute;left:9960;top:600;width:255;height:300" coordorigin="9960,600" coordsize="255,300">
              <v:shape style="position:absolute;left:9960;top:600;width:255;height:300" coordorigin="9960,600" coordsize="255,300" path="m9960,600l10215,600,10215,900,9960,900,9960,600e" filled="t" fillcolor="#FF0000" stroked="f">
                <v:path arrowok="t"/>
                <v:fill/>
              </v:shape>
            </v:group>
            <v:group style="position:absolute;left:10245;top:600;width:2;height:300" coordorigin="10245,600" coordsize="2,300">
              <v:shape style="position:absolute;left:10245;top:600;width:2;height:300" coordorigin="10245,600" coordsize="0,300" path="m10245,600l10245,900e" filled="f" stroked="t" strokeweight="3.1pt" strokecolor="#FF0000">
                <v:path arrowok="t"/>
              </v:shape>
            </v:group>
            <w10:wrap type="none"/>
          </v:group>
        </w:pic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qu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3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qu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4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nu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FFFF00"/>
          <w:spacing w:val="-4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FFFF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FFFF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FFFF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FFFF00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FFFF00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FFFF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FFFF00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FFFF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FFFF00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FFFF00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FFFF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FFFF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FFFF00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FFFF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FFFF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FFFF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FFFF00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FFFF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FFFF00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FFFF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FFFF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FFFF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color w:val="FFFF00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FFFF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FFFF00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FFFF00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FFFF00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FFFF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FFFF00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FFFF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FFFF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FFFF00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FFFF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FFFF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FFFF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FFFF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FFFF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FFFF00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FFFF00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FFFF00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FFFF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FFFF00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FFFF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FFFF00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FFFF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FFFF00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FFFF00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FFFF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FFFF00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FFFF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FFFF00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FFFF00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FFFF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FFFF00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jc w:val="both"/>
        <w:spacing w:after="0"/>
        <w:sectPr>
          <w:pgSz w:w="11920" w:h="16840"/>
          <w:pgMar w:top="1560" w:bottom="280" w:left="1280" w:right="1300"/>
        </w:sectPr>
      </w:pPr>
      <w:rPr/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97" w:lineRule="exact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FFFF00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color w:val="FFFF00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  <w:position w:val="1"/>
        </w:rPr>
        <w:t>re</w:t>
      </w:r>
      <w:r>
        <w:rPr>
          <w:rFonts w:ascii="Open Sans" w:hAnsi="Open Sans" w:cs="Open Sans" w:eastAsia="Open Sans"/>
          <w:sz w:val="22"/>
          <w:szCs w:val="22"/>
          <w:color w:val="FFFF00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FFFF00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color w:val="FFFF00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FFFF00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color w:val="FFFF00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FFFF00"/>
          <w:spacing w:val="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FFFF00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FFFF00"/>
          <w:spacing w:val="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FFFF00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FFFF00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FFFF00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FFFF00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color w:val="FFFF00"/>
          <w:spacing w:val="-6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FFFF00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FFFF00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FFFF00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FFFF00"/>
          <w:spacing w:val="-5"/>
          <w:w w:val="100"/>
          <w:position w:val="1"/>
        </w:rPr>
        <w:t>v</w:t>
      </w:r>
      <w:r>
        <w:rPr>
          <w:rFonts w:ascii="Open Sans" w:hAnsi="Open Sans" w:cs="Open Sans" w:eastAsia="Open Sans"/>
          <w:sz w:val="22"/>
          <w:szCs w:val="22"/>
          <w:color w:val="FFFF00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  <w:position w:val="1"/>
        </w:rPr>
        <w:t>rr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  <w:position w:val="1"/>
        </w:rPr>
        <w:t>un</w:t>
      </w:r>
      <w:r>
        <w:rPr>
          <w:rFonts w:ascii="Open Sans" w:hAnsi="Open Sans" w:cs="Open Sans" w:eastAsia="Open Sans"/>
          <w:sz w:val="22"/>
          <w:szCs w:val="22"/>
          <w:color w:val="FFFF00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FFFF00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color w:val="FFFF00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  <w:position w:val="1"/>
        </w:rPr>
        <w:t>2</w:t>
      </w:r>
      <w:r>
        <w:rPr>
          <w:rFonts w:ascii="Open Sans" w:hAnsi="Open Sans" w:cs="Open Sans" w:eastAsia="Open Sans"/>
          <w:sz w:val="22"/>
          <w:szCs w:val="22"/>
          <w:color w:val="FFFF00"/>
          <w:spacing w:val="-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FFFF00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  <w:position w:val="1"/>
        </w:rPr>
        <w:t>rs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  <w:position w:val="1"/>
        </w:rPr>
        <w:t>by</w:t>
      </w:r>
      <w:r>
        <w:rPr>
          <w:rFonts w:ascii="Open Sans" w:hAnsi="Open Sans" w:cs="Open Sans" w:eastAsia="Open Sans"/>
          <w:sz w:val="22"/>
          <w:szCs w:val="22"/>
          <w:color w:val="FFFF00"/>
          <w:spacing w:val="-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FFFF00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FFFF00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FFFF00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FFFF00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  <w:position w:val="1"/>
        </w:rPr>
        <w:t>ng</w:t>
      </w:r>
      <w:r>
        <w:rPr>
          <w:rFonts w:ascii="Open Sans" w:hAnsi="Open Sans" w:cs="Open Sans" w:eastAsia="Open Sans"/>
          <w:sz w:val="22"/>
          <w:szCs w:val="22"/>
          <w:color w:val="FFFF00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FFFF00"/>
          <w:spacing w:val="6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color w:val="FFFF00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FFFF00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FFFF00"/>
          <w:spacing w:val="5"/>
          <w:w w:val="100"/>
          <w:position w:val="1"/>
        </w:rPr>
        <w:t>x</w:t>
      </w:r>
      <w:r>
        <w:rPr>
          <w:rFonts w:ascii="Open Sans" w:hAnsi="Open Sans" w:cs="Open Sans" w:eastAsia="Open Sans"/>
          <w:sz w:val="22"/>
          <w:szCs w:val="22"/>
          <w:color w:val="FFFF00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color w:val="FFFF00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FFFF00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FFFF00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FFFF00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color w:val="FFFF00"/>
          <w:spacing w:val="-9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FFFF00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FFFF00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FFFF00"/>
          <w:spacing w:val="-5"/>
          <w:w w:val="100"/>
          <w:position w:val="1"/>
        </w:rPr>
        <w:t>v</w:t>
      </w:r>
      <w:r>
        <w:rPr>
          <w:rFonts w:ascii="Open Sans" w:hAnsi="Open Sans" w:cs="Open Sans" w:eastAsia="Open Sans"/>
          <w:sz w:val="22"/>
          <w:szCs w:val="22"/>
          <w:color w:val="FFFF00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FFFF00"/>
          <w:spacing w:val="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FFFF00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color w:val="FFFF00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  <w:position w:val="1"/>
        </w:rPr>
        <w:t>2</w:t>
      </w:r>
      <w:r>
        <w:rPr>
          <w:rFonts w:ascii="Open Sans" w:hAnsi="Open Sans" w:cs="Open Sans" w:eastAsia="Open Sans"/>
          <w:sz w:val="22"/>
          <w:szCs w:val="22"/>
          <w:color w:val="FFFF00"/>
          <w:spacing w:val="-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FFFF00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  <w:position w:val="1"/>
        </w:rPr>
        <w:t>rs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FFFF00"/>
          <w:spacing w:val="-6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color w:val="FFFF00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FFFF00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FFFF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FFFF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FFFF00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FFFF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FFFF00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FFFF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FFFF00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FFFF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FFFF00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FFFF00"/>
          <w:spacing w:val="-6"/>
          <w:w w:val="100"/>
        </w:rPr>
        <w:t>2</w:t>
      </w:r>
      <w:r>
        <w:rPr>
          <w:rFonts w:ascii="Open Sans" w:hAnsi="Open Sans" w:cs="Open Sans" w:eastAsia="Open Sans"/>
          <w:sz w:val="22"/>
          <w:szCs w:val="22"/>
          <w:color w:val="FFFF00"/>
          <w:spacing w:val="-6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FFFF00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FFFF00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FFFF00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FFFF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FFFF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FFFF00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FFFF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FFFF00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FFFF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FFFF00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FFFF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FFFF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FFFF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FFFF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FFFF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FFFF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FFFF00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FFFF00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FFFF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FFFF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FFFF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FFFF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FFFF00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FFFF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FFFF00"/>
          <w:spacing w:val="2"/>
          <w:w w:val="100"/>
        </w:rPr>
        <w:t>z</w:t>
      </w:r>
      <w:r>
        <w:rPr>
          <w:rFonts w:ascii="Open Sans" w:hAnsi="Open Sans" w:cs="Open Sans" w:eastAsia="Open Sans"/>
          <w:sz w:val="22"/>
          <w:szCs w:val="22"/>
          <w:color w:val="FFFF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ro</w:t>
      </w:r>
      <w:r>
        <w:rPr>
          <w:rFonts w:ascii="Open Sans" w:hAnsi="Open Sans" w:cs="Open Sans" w:eastAsia="Open Sans"/>
          <w:sz w:val="22"/>
          <w:szCs w:val="22"/>
          <w:color w:val="FFFF00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FFFF00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FFFF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FFFF00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FFFF00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FFFF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FFFF00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FFFF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un</w:t>
      </w:r>
      <w:r>
        <w:rPr>
          <w:rFonts w:ascii="Open Sans" w:hAnsi="Open Sans" w:cs="Open Sans" w:eastAsia="Open Sans"/>
          <w:sz w:val="22"/>
          <w:szCs w:val="22"/>
          <w:color w:val="FFFF00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FFFF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FFFF00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FFFF00"/>
          <w:spacing w:val="-6"/>
          <w:w w:val="100"/>
        </w:rPr>
        <w:t>2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FFFF00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FFFF00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FFFF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2</w:t>
      </w:r>
      <w:r>
        <w:rPr>
          <w:rFonts w:ascii="Open Sans" w:hAnsi="Open Sans" w:cs="Open Sans" w:eastAsia="Open Sans"/>
          <w:sz w:val="22"/>
          <w:szCs w:val="22"/>
          <w:color w:val="FFFF00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FFFF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</w:rPr>
        <w:t>rs.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group style="position:absolute;margin-left:69.375pt;margin-top:-53.295204pt;width:455.675pt;height:48.85pt;mso-position-horizontal-relative:page;mso-position-vertical-relative:paragraph;z-index:-343" coordorigin="1388,-1066" coordsize="9114,977">
            <v:group style="position:absolute;left:1395;top:-1020;width:555;height:300" coordorigin="1395,-1020" coordsize="555,300">
              <v:shape style="position:absolute;left:1395;top:-1020;width:555;height:300" coordorigin="1395,-1020" coordsize="555,300" path="m1395,-1020l1950,-1020,1950,-720,1395,-720,1395,-1020e" filled="t" fillcolor="#FF0000" stroked="f">
                <v:path arrowok="t"/>
                <v:fill/>
              </v:shape>
            </v:group>
            <v:group style="position:absolute;left:1980;top:-1020;width:2;height:300" coordorigin="1980,-1020" coordsize="2,300">
              <v:shape style="position:absolute;left:1980;top:-1020;width:2;height:300" coordorigin="1980,-1020" coordsize="0,300" path="m1980,-1020l1980,-720e" filled="f" stroked="t" strokeweight="3.1pt" strokecolor="#FF0000">
                <v:path arrowok="t"/>
              </v:shape>
            </v:group>
            <v:group style="position:absolute;left:2010;top:-1020;width:870;height:300" coordorigin="2010,-1020" coordsize="870,300">
              <v:shape style="position:absolute;left:2010;top:-1020;width:870;height:300" coordorigin="2010,-1020" coordsize="870,300" path="m2010,-1020l2880,-1020,2880,-720,2010,-720,2010,-1020e" filled="t" fillcolor="#FF0000" stroked="f">
                <v:path arrowok="t"/>
                <v:fill/>
              </v:shape>
            </v:group>
            <v:group style="position:absolute;left:2910;top:-1020;width:2;height:300" coordorigin="2910,-1020" coordsize="2,300">
              <v:shape style="position:absolute;left:2910;top:-1020;width:2;height:300" coordorigin="2910,-1020" coordsize="0,300" path="m2910,-1020l2910,-720e" filled="f" stroked="t" strokeweight="3.1pt" strokecolor="#FF0000">
                <v:path arrowok="t"/>
              </v:shape>
            </v:group>
            <v:group style="position:absolute;left:2940;top:-1020;width:210;height:300" coordorigin="2940,-1020" coordsize="210,300">
              <v:shape style="position:absolute;left:2940;top:-1020;width:210;height:300" coordorigin="2940,-1020" coordsize="210,300" path="m2940,-1020l3150,-1020,3150,-720,2940,-720,2940,-1020e" filled="t" fillcolor="#FF0000" stroked="f">
                <v:path arrowok="t"/>
                <v:fill/>
              </v:shape>
            </v:group>
            <v:group style="position:absolute;left:3180;top:-1020;width:2;height:300" coordorigin="3180,-1020" coordsize="2,300">
              <v:shape style="position:absolute;left:3180;top:-1020;width:2;height:300" coordorigin="3180,-1020" coordsize="0,300" path="m3180,-1020l3180,-720e" filled="f" stroked="t" strokeweight="3.1pt" strokecolor="#FF0000">
                <v:path arrowok="t"/>
              </v:shape>
            </v:group>
            <v:group style="position:absolute;left:3210;top:-1020;width:540;height:300" coordorigin="3210,-1020" coordsize="540,300">
              <v:shape style="position:absolute;left:3210;top:-1020;width:540;height:300" coordorigin="3210,-1020" coordsize="540,300" path="m3210,-1020l3750,-1020,3750,-720,3210,-720,3210,-1020e" filled="t" fillcolor="#FF0000" stroked="f">
                <v:path arrowok="t"/>
                <v:fill/>
              </v:shape>
            </v:group>
            <v:group style="position:absolute;left:3795;top:-1020;width:2;height:600" coordorigin="3795,-1020" coordsize="2,600">
              <v:shape style="position:absolute;left:3795;top:-1020;width:2;height:600" coordorigin="3795,-1020" coordsize="0,600" path="m3795,-1020l3795,-420e" filled="f" stroked="t" strokeweight="4.6pt" strokecolor="#FF0000">
                <v:path arrowok="t"/>
              </v:shape>
            </v:group>
            <v:group style="position:absolute;left:3810;top:-1020;width:255;height:300" coordorigin="3810,-1020" coordsize="255,300">
              <v:shape style="position:absolute;left:3810;top:-1020;width:255;height:300" coordorigin="3810,-1020" coordsize="255,300" path="m3810,-1020l4065,-1020,4065,-720,3810,-720,3810,-1020e" filled="t" fillcolor="#FF0000" stroked="f">
                <v:path arrowok="t"/>
                <v:fill/>
              </v:shape>
            </v:group>
            <v:group style="position:absolute;left:4095;top:-1020;width:2;height:300" coordorigin="4095,-1020" coordsize="2,300">
              <v:shape style="position:absolute;left:4095;top:-1020;width:2;height:300" coordorigin="4095,-1020" coordsize="0,300" path="m4095,-1020l4095,-720e" filled="f" stroked="t" strokeweight="3.1pt" strokecolor="#FF0000">
                <v:path arrowok="t"/>
              </v:shape>
            </v:group>
            <v:group style="position:absolute;left:4125;top:-1020;width:810;height:300" coordorigin="4125,-1020" coordsize="810,300">
              <v:shape style="position:absolute;left:4125;top:-1020;width:810;height:300" coordorigin="4125,-1020" coordsize="810,300" path="m4125,-1020l4935,-1020,4935,-720,4125,-720,4125,-1020e" filled="t" fillcolor="#FF0000" stroked="f">
                <v:path arrowok="t"/>
                <v:fill/>
              </v:shape>
            </v:group>
            <v:group style="position:absolute;left:4965;top:-1020;width:2;height:300" coordorigin="4965,-1020" coordsize="2,300">
              <v:shape style="position:absolute;left:4965;top:-1020;width:2;height:300" coordorigin="4965,-1020" coordsize="0,300" path="m4965,-1020l4965,-720e" filled="f" stroked="t" strokeweight="3.1pt" strokecolor="#FF0000">
                <v:path arrowok="t"/>
              </v:shape>
            </v:group>
            <v:group style="position:absolute;left:4995;top:-1020;width:210;height:300" coordorigin="4995,-1020" coordsize="210,300">
              <v:shape style="position:absolute;left:4995;top:-1020;width:210;height:300" coordorigin="4995,-1020" coordsize="210,300" path="m4995,-1020l5205,-1020,5205,-720,4995,-720,4995,-1020e" filled="t" fillcolor="#FF0000" stroked="f">
                <v:path arrowok="t"/>
                <v:fill/>
              </v:shape>
            </v:group>
            <v:group style="position:absolute;left:5235;top:-1020;width:2;height:300" coordorigin="5235,-1020" coordsize="2,300">
              <v:shape style="position:absolute;left:5235;top:-1020;width:2;height:300" coordorigin="5235,-1020" coordsize="0,300" path="m5235,-1020l5235,-720e" filled="f" stroked="t" strokeweight="3.1pt" strokecolor="#FF0000">
                <v:path arrowok="t"/>
              </v:shape>
            </v:group>
            <v:group style="position:absolute;left:5265;top:-1020;width:120;height:300" coordorigin="5265,-1020" coordsize="120,300">
              <v:shape style="position:absolute;left:5265;top:-1020;width:120;height:300" coordorigin="5265,-1020" coordsize="120,300" path="m5265,-1020l5385,-1020,5385,-720,5265,-720,5265,-1020e" filled="t" fillcolor="#FF0000" stroked="f">
                <v:path arrowok="t"/>
                <v:fill/>
              </v:shape>
            </v:group>
            <v:group style="position:absolute;left:5415;top:-1020;width:2;height:300" coordorigin="5415,-1020" coordsize="2,300">
              <v:shape style="position:absolute;left:5415;top:-1020;width:2;height:300" coordorigin="5415,-1020" coordsize="0,300" path="m5415,-1020l5415,-720e" filled="f" stroked="t" strokeweight="3.1pt" strokecolor="#FF0000">
                <v:path arrowok="t"/>
              </v:shape>
            </v:group>
            <v:group style="position:absolute;left:5445;top:-1020;width:600;height:300" coordorigin="5445,-1020" coordsize="600,300">
              <v:shape style="position:absolute;left:5445;top:-1020;width:600;height:300" coordorigin="5445,-1020" coordsize="600,300" path="m5445,-1020l6045,-1020,6045,-720,5445,-720,5445,-1020e" filled="t" fillcolor="#FF0000" stroked="f">
                <v:path arrowok="t"/>
                <v:fill/>
              </v:shape>
            </v:group>
            <v:group style="position:absolute;left:6075;top:-1020;width:2;height:300" coordorigin="6075,-1020" coordsize="2,300">
              <v:shape style="position:absolute;left:6075;top:-1020;width:2;height:300" coordorigin="6075,-1020" coordsize="0,300" path="m6075,-1020l6075,-720e" filled="f" stroked="t" strokeweight="3.1pt" strokecolor="#FF0000">
                <v:path arrowok="t"/>
              </v:shape>
            </v:group>
            <v:group style="position:absolute;left:6105;top:-1020;width:240;height:300" coordorigin="6105,-1020" coordsize="240,300">
              <v:shape style="position:absolute;left:6105;top:-1020;width:240;height:300" coordorigin="6105,-1020" coordsize="240,300" path="m6105,-1020l6345,-1020,6345,-720,6105,-720,6105,-1020e" filled="t" fillcolor="#FF0000" stroked="f">
                <v:path arrowok="t"/>
                <v:fill/>
              </v:shape>
            </v:group>
            <v:group style="position:absolute;left:6375;top:-1020;width:2;height:300" coordorigin="6375,-1020" coordsize="2,300">
              <v:shape style="position:absolute;left:6375;top:-1020;width:2;height:300" coordorigin="6375,-1020" coordsize="0,300" path="m6375,-1020l6375,-720e" filled="f" stroked="t" strokeweight="3.1pt" strokecolor="#FF0000">
                <v:path arrowok="t"/>
              </v:shape>
            </v:group>
            <v:group style="position:absolute;left:6405;top:-1020;width:690;height:300" coordorigin="6405,-1020" coordsize="690,300">
              <v:shape style="position:absolute;left:6405;top:-1020;width:690;height:300" coordorigin="6405,-1020" coordsize="690,300" path="m6405,-1020l7095,-1020,7095,-720,6405,-720,6405,-1020e" filled="t" fillcolor="#FF0000" stroked="f">
                <v:path arrowok="t"/>
                <v:fill/>
              </v:shape>
            </v:group>
            <v:group style="position:absolute;left:7118;top:-1020;width:2;height:600" coordorigin="7118,-1020" coordsize="2,600">
              <v:shape style="position:absolute;left:7118;top:-1020;width:2;height:600" coordorigin="7118,-1020" coordsize="0,600" path="m7118,-1020l7118,-420e" filled="f" stroked="t" strokeweight="3.85pt" strokecolor="#FF0000">
                <v:path arrowok="t"/>
              </v:shape>
            </v:group>
            <v:group style="position:absolute;left:7155;top:-1020;width:120;height:300" coordorigin="7155,-1020" coordsize="120,300">
              <v:shape style="position:absolute;left:7155;top:-1020;width:120;height:300" coordorigin="7155,-1020" coordsize="120,300" path="m7155,-1020l7275,-1020,7275,-720,7155,-720,7155,-1020e" filled="t" fillcolor="#FF0000" stroked="f">
                <v:path arrowok="t"/>
                <v:fill/>
              </v:shape>
            </v:group>
            <v:group style="position:absolute;left:7305;top:-1020;width:2;height:300" coordorigin="7305,-1020" coordsize="2,300">
              <v:shape style="position:absolute;left:7305;top:-1020;width:2;height:300" coordorigin="7305,-1020" coordsize="0,300" path="m7305,-1020l7305,-720e" filled="f" stroked="t" strokeweight="3.1pt" strokecolor="#FF0000">
                <v:path arrowok="t"/>
              </v:shape>
            </v:group>
            <v:group style="position:absolute;left:7335;top:-1020;width:975;height:300" coordorigin="7335,-1020" coordsize="975,300">
              <v:shape style="position:absolute;left:7335;top:-1020;width:975;height:300" coordorigin="7335,-1020" coordsize="975,300" path="m7335,-1020l8310,-1020,8310,-720,7335,-720,7335,-1020e" filled="t" fillcolor="#FF0000" stroked="f">
                <v:path arrowok="t"/>
                <v:fill/>
              </v:shape>
            </v:group>
            <v:group style="position:absolute;left:8340;top:-1020;width:2;height:300" coordorigin="8340,-1020" coordsize="2,300">
              <v:shape style="position:absolute;left:8340;top:-1020;width:2;height:300" coordorigin="8340,-1020" coordsize="0,300" path="m8340,-1020l8340,-720e" filled="f" stroked="t" strokeweight="3.1pt" strokecolor="#FF0000">
                <v:path arrowok="t"/>
              </v:shape>
            </v:group>
            <v:group style="position:absolute;left:8370;top:-1020;width:465;height:300" coordorigin="8370,-1020" coordsize="465,300">
              <v:shape style="position:absolute;left:8370;top:-1020;width:465;height:300" coordorigin="8370,-1020" coordsize="465,300" path="m8370,-1020l8835,-1020,8835,-720,8370,-720,8370,-1020e" filled="t" fillcolor="#FF0000" stroked="f">
                <v:path arrowok="t"/>
                <v:fill/>
              </v:shape>
            </v:group>
            <v:group style="position:absolute;left:8865;top:-1020;width:2;height:300" coordorigin="8865,-1020" coordsize="2,300">
              <v:shape style="position:absolute;left:8865;top:-1020;width:2;height:300" coordorigin="8865,-1020" coordsize="0,300" path="m8865,-1020l8865,-720e" filled="f" stroked="t" strokeweight="3.1pt" strokecolor="#FF0000">
                <v:path arrowok="t"/>
              </v:shape>
            </v:group>
            <v:group style="position:absolute;left:8895;top:-1020;width:210;height:300" coordorigin="8895,-1020" coordsize="210,300">
              <v:shape style="position:absolute;left:8895;top:-1020;width:210;height:300" coordorigin="8895,-1020" coordsize="210,300" path="m8895,-1020l9105,-1020,9105,-720,8895,-720,8895,-1020e" filled="t" fillcolor="#FF0000" stroked="f">
                <v:path arrowok="t"/>
                <v:fill/>
              </v:shape>
            </v:group>
            <v:group style="position:absolute;left:9135;top:-1020;width:2;height:300" coordorigin="9135,-1020" coordsize="2,300">
              <v:shape style="position:absolute;left:9135;top:-1020;width:2;height:300" coordorigin="9135,-1020" coordsize="0,300" path="m9135,-1020l9135,-720e" filled="f" stroked="t" strokeweight="3.1pt" strokecolor="#FF0000">
                <v:path arrowok="t"/>
              </v:shape>
            </v:group>
            <v:group style="position:absolute;left:9165;top:-1020;width:120;height:300" coordorigin="9165,-1020" coordsize="120,300">
              <v:shape style="position:absolute;left:9165;top:-1020;width:120;height:300" coordorigin="9165,-1020" coordsize="120,300" path="m9165,-1020l9285,-1020,9285,-720,9165,-720,9165,-1020e" filled="t" fillcolor="#FF0000" stroked="f">
                <v:path arrowok="t"/>
                <v:fill/>
              </v:shape>
            </v:group>
            <v:group style="position:absolute;left:9315;top:-1020;width:2;height:300" coordorigin="9315,-1020" coordsize="2,300">
              <v:shape style="position:absolute;left:9315;top:-1020;width:2;height:300" coordorigin="9315,-1020" coordsize="0,300" path="m9315,-1020l9315,-720e" filled="f" stroked="t" strokeweight="3.1pt" strokecolor="#FF0000">
                <v:path arrowok="t"/>
              </v:shape>
            </v:group>
            <v:group style="position:absolute;left:9345;top:-1020;width:600;height:300" coordorigin="9345,-1020" coordsize="600,300">
              <v:shape style="position:absolute;left:9345;top:-1020;width:600;height:300" coordorigin="9345,-1020" coordsize="600,300" path="m9345,-1020l9945,-1020,9945,-720,9345,-720,9345,-1020e" filled="t" fillcolor="#FF0000" stroked="f">
                <v:path arrowok="t"/>
                <v:fill/>
              </v:shape>
            </v:group>
            <v:group style="position:absolute;left:9990;top:-1020;width:2;height:600" coordorigin="9990,-1020" coordsize="2,600">
              <v:shape style="position:absolute;left:9990;top:-1020;width:2;height:600" coordorigin="9990,-1020" coordsize="0,600" path="m9990,-1020l9990,-420e" filled="f" stroked="t" strokeweight="4.6pt" strokecolor="#FF0000">
                <v:path arrowok="t"/>
              </v:shape>
            </v:group>
            <v:group style="position:absolute;left:10005;top:-1020;width:435;height:300" coordorigin="10005,-1020" coordsize="435,300">
              <v:shape style="position:absolute;left:10005;top:-1020;width:435;height:300" coordorigin="10005,-1020" coordsize="435,300" path="m10005,-1020l10440,-1020,10440,-720,10005,-720,10005,-1020e" filled="t" fillcolor="#FF0000" stroked="f">
                <v:path arrowok="t"/>
                <v:fill/>
              </v:shape>
            </v:group>
            <v:group style="position:absolute;left:10470;top:-1020;width:2;height:300" coordorigin="10470,-1020" coordsize="2,300">
              <v:shape style="position:absolute;left:10470;top:-1020;width:2;height:300" coordorigin="10470,-1020" coordsize="0,300" path="m10470,-1020l10470,-720e" filled="f" stroked="t" strokeweight="3.1pt" strokecolor="#FF0000">
                <v:path arrowok="t"/>
              </v:shape>
            </v:group>
            <v:group style="position:absolute;left:1395;top:-720;width:120;height:300" coordorigin="1395,-720" coordsize="120,300">
              <v:shape style="position:absolute;left:1395;top:-720;width:120;height:300" coordorigin="1395,-720" coordsize="120,300" path="m1395,-720l1515,-720,1515,-420,1395,-420,1395,-720e" filled="t" fillcolor="#FF0000" stroked="f">
                <v:path arrowok="t"/>
                <v:fill/>
              </v:shape>
            </v:group>
            <v:group style="position:absolute;left:1545;top:-720;width:2;height:600" coordorigin="1545,-720" coordsize="2,600">
              <v:shape style="position:absolute;left:1545;top:-720;width:2;height:600" coordorigin="1545,-720" coordsize="0,600" path="m1545,-720l1545,-120e" filled="f" stroked="t" strokeweight="3.1pt" strokecolor="#FF0000">
                <v:path arrowok="t"/>
              </v:shape>
            </v:group>
            <v:group style="position:absolute;left:1575;top:-720;width:750;height:300" coordorigin="1575,-720" coordsize="750,300">
              <v:shape style="position:absolute;left:1575;top:-720;width:750;height:300" coordorigin="1575,-720" coordsize="750,300" path="m1575,-720l2325,-720,2325,-420,1575,-420,1575,-720e" filled="t" fillcolor="#FF0000" stroked="f">
                <v:path arrowok="t"/>
                <v:fill/>
              </v:shape>
            </v:group>
            <v:group style="position:absolute;left:2355;top:-720;width:2;height:300" coordorigin="2355,-720" coordsize="2,300">
              <v:shape style="position:absolute;left:2355;top:-720;width:2;height:300" coordorigin="2355,-720" coordsize="0,300" path="m2355,-720l2355,-420e" filled="f" stroked="t" strokeweight="3.1pt" strokecolor="#FF0000">
                <v:path arrowok="t"/>
              </v:shape>
            </v:group>
            <v:group style="position:absolute;left:2385;top:-720;width:210;height:300" coordorigin="2385,-720" coordsize="210,300">
              <v:shape style="position:absolute;left:2385;top:-720;width:210;height:300" coordorigin="2385,-720" coordsize="210,300" path="m2385,-720l2595,-720,2595,-420,2385,-420,2385,-720e" filled="t" fillcolor="#FF0000" stroked="f">
                <v:path arrowok="t"/>
                <v:fill/>
              </v:shape>
            </v:group>
            <v:group style="position:absolute;left:2625;top:-720;width:2;height:300" coordorigin="2625,-720" coordsize="2,300">
              <v:shape style="position:absolute;left:2625;top:-720;width:2;height:300" coordorigin="2625,-720" coordsize="0,300" path="m2625,-720l2625,-420e" filled="f" stroked="t" strokeweight="3.1pt" strokecolor="#FF0000">
                <v:path arrowok="t"/>
              </v:shape>
            </v:group>
            <v:group style="position:absolute;left:2655;top:-720;width:330;height:300" coordorigin="2655,-720" coordsize="330,300">
              <v:shape style="position:absolute;left:2655;top:-720;width:330;height:300" coordorigin="2655,-720" coordsize="330,300" path="m2655,-720l2985,-720,2985,-420,2655,-420,2655,-720e" filled="t" fillcolor="#FF0000" stroked="f">
                <v:path arrowok="t"/>
                <v:fill/>
              </v:shape>
            </v:group>
            <v:group style="position:absolute;left:3015;top:-720;width:2;height:300" coordorigin="3015,-720" coordsize="2,300">
              <v:shape style="position:absolute;left:3015;top:-720;width:2;height:300" coordorigin="3015,-720" coordsize="0,300" path="m3015,-720l3015,-420e" filled="f" stroked="t" strokeweight="3.1pt" strokecolor="#FF0000">
                <v:path arrowok="t"/>
              </v:shape>
            </v:group>
            <v:group style="position:absolute;left:3045;top:-720;width:300;height:300" coordorigin="3045,-720" coordsize="300,300">
              <v:shape style="position:absolute;left:3045;top:-720;width:300;height:300" coordorigin="3045,-720" coordsize="300,300" path="m3045,-720l3345,-720,3345,-420,3045,-420,3045,-720e" filled="t" fillcolor="#FF0000" stroked="f">
                <v:path arrowok="t"/>
                <v:fill/>
              </v:shape>
            </v:group>
            <v:group style="position:absolute;left:3375;top:-720;width:2;height:300" coordorigin="3375,-720" coordsize="2,300">
              <v:shape style="position:absolute;left:3375;top:-720;width:2;height:300" coordorigin="3375,-720" coordsize="0,300" path="m3375,-720l3375,-420e" filled="f" stroked="t" strokeweight="3.1pt" strokecolor="#FF0000">
                <v:path arrowok="t"/>
              </v:shape>
            </v:group>
            <v:group style="position:absolute;left:3405;top:-720;width:375;height:300" coordorigin="3405,-720" coordsize="375,300">
              <v:shape style="position:absolute;left:3405;top:-720;width:375;height:300" coordorigin="3405,-720" coordsize="375,300" path="m3405,-720l3780,-720,3780,-420,3405,-420,3405,-720e" filled="t" fillcolor="#FF0000" stroked="f">
                <v:path arrowok="t"/>
                <v:fill/>
              </v:shape>
            </v:group>
            <v:group style="position:absolute;left:3840;top:-720;width:750;height:300" coordorigin="3840,-720" coordsize="750,300">
              <v:shape style="position:absolute;left:3840;top:-720;width:750;height:300" coordorigin="3840,-720" coordsize="750,300" path="m3840,-720l4590,-720,4590,-420,3840,-420,3840,-720e" filled="t" fillcolor="#FF0000" stroked="f">
                <v:path arrowok="t"/>
                <v:fill/>
              </v:shape>
            </v:group>
            <v:group style="position:absolute;left:4620;top:-720;width:2;height:300" coordorigin="4620,-720" coordsize="2,300">
              <v:shape style="position:absolute;left:4620;top:-720;width:2;height:300" coordorigin="4620,-720" coordsize="0,300" path="m4620,-720l4620,-420e" filled="f" stroked="t" strokeweight="3.1pt" strokecolor="#FF0000">
                <v:path arrowok="t"/>
              </v:shape>
            </v:group>
            <v:group style="position:absolute;left:4650;top:-720;width:165;height:300" coordorigin="4650,-720" coordsize="165,300">
              <v:shape style="position:absolute;left:4650;top:-720;width:165;height:300" coordorigin="4650,-720" coordsize="165,300" path="m4650,-720l4815,-720,4815,-420,4650,-420,4650,-720e" filled="t" fillcolor="#FF0000" stroked="f">
                <v:path arrowok="t"/>
                <v:fill/>
              </v:shape>
            </v:group>
            <v:group style="position:absolute;left:4845;top:-720;width:2;height:300" coordorigin="4845,-720" coordsize="2,300">
              <v:shape style="position:absolute;left:4845;top:-720;width:2;height:300" coordorigin="4845,-720" coordsize="0,300" path="m4845,-720l4845,-420e" filled="f" stroked="t" strokeweight="3.1pt" strokecolor="#FF0000">
                <v:path arrowok="t"/>
              </v:shape>
            </v:group>
            <v:group style="position:absolute;left:4875;top:-720;width:1365;height:300" coordorigin="4875,-720" coordsize="1365,300">
              <v:shape style="position:absolute;left:4875;top:-720;width:1365;height:300" coordorigin="4875,-720" coordsize="1365,300" path="m4875,-720l6240,-720,6240,-420,4875,-420,4875,-720e" filled="t" fillcolor="#FF0000" stroked="f">
                <v:path arrowok="t"/>
                <v:fill/>
              </v:shape>
            </v:group>
            <v:group style="position:absolute;left:6270;top:-720;width:2;height:300" coordorigin="6270,-720" coordsize="2,300">
              <v:shape style="position:absolute;left:6270;top:-720;width:2;height:300" coordorigin="6270,-720" coordsize="0,300" path="m6270,-720l6270,-420e" filled="f" stroked="t" strokeweight="3.1pt" strokecolor="#FF0000">
                <v:path arrowok="t"/>
              </v:shape>
            </v:group>
            <v:group style="position:absolute;left:6300;top:-720;width:780;height:300" coordorigin="6300,-720" coordsize="780,300">
              <v:shape style="position:absolute;left:6300;top:-720;width:780;height:300" coordorigin="6300,-720" coordsize="780,300" path="m6300,-720l7080,-720,7080,-420,6300,-420,6300,-720e" filled="t" fillcolor="#FF0000" stroked="f">
                <v:path arrowok="t"/>
                <v:fill/>
              </v:shape>
            </v:group>
            <v:group style="position:absolute;left:7140;top:-720;width:195;height:300" coordorigin="7140,-720" coordsize="195,300">
              <v:shape style="position:absolute;left:7140;top:-720;width:195;height:300" coordorigin="7140,-720" coordsize="195,300" path="m7140,-720l7335,-720,7335,-420,7140,-420,7140,-720e" filled="t" fillcolor="#FF0000" stroked="f">
                <v:path arrowok="t"/>
                <v:fill/>
              </v:shape>
            </v:group>
            <v:group style="position:absolute;left:7365;top:-720;width:2;height:300" coordorigin="7365,-720" coordsize="2,300">
              <v:shape style="position:absolute;left:7365;top:-720;width:2;height:300" coordorigin="7365,-720" coordsize="0,300" path="m7365,-720l7365,-420e" filled="f" stroked="t" strokeweight="3.1pt" strokecolor="#FF0000">
                <v:path arrowok="t"/>
              </v:shape>
            </v:group>
            <v:group style="position:absolute;left:7395;top:-720;width:450;height:300" coordorigin="7395,-720" coordsize="450,300">
              <v:shape style="position:absolute;left:7395;top:-720;width:450;height:300" coordorigin="7395,-720" coordsize="450,300" path="m7395,-720l7845,-720,7845,-420,7395,-420,7395,-720e" filled="t" fillcolor="#FF0000" stroked="f">
                <v:path arrowok="t"/>
                <v:fill/>
              </v:shape>
            </v:group>
            <v:group style="position:absolute;left:7875;top:-720;width:2;height:300" coordorigin="7875,-720" coordsize="2,300">
              <v:shape style="position:absolute;left:7875;top:-720;width:2;height:300" coordorigin="7875,-720" coordsize="0,300" path="m7875,-720l7875,-420e" filled="f" stroked="t" strokeweight="3.1pt" strokecolor="#FF0000">
                <v:path arrowok="t"/>
              </v:shape>
            </v:group>
            <v:group style="position:absolute;left:7905;top:-720;width:300;height:300" coordorigin="7905,-720" coordsize="300,300">
              <v:shape style="position:absolute;left:7905;top:-720;width:300;height:300" coordorigin="7905,-720" coordsize="300,300" path="m7905,-720l8205,-720,8205,-420,7905,-420,7905,-720e" filled="t" fillcolor="#FF0000" stroked="f">
                <v:path arrowok="t"/>
                <v:fill/>
              </v:shape>
            </v:group>
            <v:group style="position:absolute;left:8235;top:-720;width:2;height:300" coordorigin="8235,-720" coordsize="2,300">
              <v:shape style="position:absolute;left:8235;top:-720;width:2;height:300" coordorigin="8235,-720" coordsize="0,300" path="m8235,-720l8235,-420e" filled="f" stroked="t" strokeweight="3.1pt" strokecolor="#FF0000">
                <v:path arrowok="t"/>
              </v:shape>
            </v:group>
            <v:group style="position:absolute;left:8265;top:-720;width:270;height:300" coordorigin="8265,-720" coordsize="270,300">
              <v:shape style="position:absolute;left:8265;top:-720;width:270;height:300" coordorigin="8265,-720" coordsize="270,300" path="m8265,-720l8535,-720,8535,-420,8265,-420,8265,-720e" filled="t" fillcolor="#FF0000" stroked="f">
                <v:path arrowok="t"/>
                <v:fill/>
              </v:shape>
            </v:group>
            <v:group style="position:absolute;left:8565;top:-720;width:2;height:300" coordorigin="8565,-720" coordsize="2,300">
              <v:shape style="position:absolute;left:8565;top:-720;width:2;height:300" coordorigin="8565,-720" coordsize="0,300" path="m8565,-720l8565,-420e" filled="f" stroked="t" strokeweight="3.1pt" strokecolor="#FF0000">
                <v:path arrowok="t"/>
              </v:shape>
            </v:group>
            <v:group style="position:absolute;left:8595;top:-720;width:810;height:300" coordorigin="8595,-720" coordsize="810,300">
              <v:shape style="position:absolute;left:8595;top:-720;width:810;height:300" coordorigin="8595,-720" coordsize="810,300" path="m8595,-720l9405,-720,9405,-420,8595,-420,8595,-720e" filled="t" fillcolor="#FF0000" stroked="f">
                <v:path arrowok="t"/>
                <v:fill/>
              </v:shape>
            </v:group>
            <v:group style="position:absolute;left:9435;top:-720;width:2;height:300" coordorigin="9435,-720" coordsize="2,300">
              <v:shape style="position:absolute;left:9435;top:-720;width:2;height:300" coordorigin="9435,-720" coordsize="0,300" path="m9435,-720l9435,-420e" filled="f" stroked="t" strokeweight="3.1pt" strokecolor="#FF0000">
                <v:path arrowok="t"/>
              </v:shape>
            </v:group>
            <v:group style="position:absolute;left:9465;top:-720;width:210;height:300" coordorigin="9465,-720" coordsize="210,300">
              <v:shape style="position:absolute;left:9465;top:-720;width:210;height:300" coordorigin="9465,-720" coordsize="210,300" path="m9465,-720l9675,-720,9675,-420,9465,-420,9465,-720e" filled="t" fillcolor="#FF0000" stroked="f">
                <v:path arrowok="t"/>
                <v:fill/>
              </v:shape>
            </v:group>
            <v:group style="position:absolute;left:9705;top:-720;width:2;height:300" coordorigin="9705,-720" coordsize="2,300">
              <v:shape style="position:absolute;left:9705;top:-720;width:2;height:300" coordorigin="9705,-720" coordsize="0,300" path="m9705,-720l9705,-420e" filled="f" stroked="t" strokeweight="3.1pt" strokecolor="#FF0000">
                <v:path arrowok="t"/>
              </v:shape>
            </v:group>
            <v:group style="position:absolute;left:9735;top:-720;width:240;height:300" coordorigin="9735,-720" coordsize="240,300">
              <v:shape style="position:absolute;left:9735;top:-720;width:240;height:300" coordorigin="9735,-720" coordsize="240,300" path="m9735,-720l9975,-720,9975,-420,9735,-420,9735,-720e" filled="t" fillcolor="#FF0000" stroked="f">
                <v:path arrowok="t"/>
                <v:fill/>
              </v:shape>
            </v:group>
            <v:group style="position:absolute;left:10035;top:-720;width:300;height:300" coordorigin="10035,-720" coordsize="300,300">
              <v:shape style="position:absolute;left:10035;top:-720;width:300;height:300" coordorigin="10035,-720" coordsize="300,300" path="m10035,-720l10335,-720,10335,-420,10035,-420,10035,-720e" filled="t" fillcolor="#FF0000" stroked="f">
                <v:path arrowok="t"/>
                <v:fill/>
              </v:shape>
            </v:group>
            <v:group style="position:absolute;left:10365;top:-720;width:2;height:300" coordorigin="10365,-720" coordsize="2,300">
              <v:shape style="position:absolute;left:10365;top:-720;width:2;height:300" coordorigin="10365,-720" coordsize="0,300" path="m10365,-720l10365,-420e" filled="f" stroked="t" strokeweight="3.1pt" strokecolor="#FF0000">
                <v:path arrowok="t"/>
              </v:shape>
            </v:group>
            <v:group style="position:absolute;left:1395;top:-420;width:120;height:300" coordorigin="1395,-420" coordsize="120,300">
              <v:shape style="position:absolute;left:1395;top:-420;width:120;height:300" coordorigin="1395,-420" coordsize="120,300" path="m1395,-420l1515,-420,1515,-120,1395,-120,1395,-420e" filled="t" fillcolor="#FF0000" stroked="f">
                <v:path arrowok="t"/>
                <v:fill/>
              </v:shape>
            </v:group>
            <v:group style="position:absolute;left:1575;top:-420;width:660;height:300" coordorigin="1575,-420" coordsize="660,300">
              <v:shape style="position:absolute;left:1575;top:-420;width:660;height:300" coordorigin="1575,-420" coordsize="660,300" path="m1575,-420l2235,-420,2235,-120,1575,-120,1575,-420e" filled="t" fillcolor="#FF0000" stroked="f">
                <v:path arrowok="t"/>
                <v:fill/>
              </v:shape>
            </v:group>
            <w10:wrap type="none"/>
          </v:group>
        </w:pic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1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3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40" w:lineRule="auto"/>
        <w:ind w:left="115" w:right="77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9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1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5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99"/>
          <w:b/>
          <w:bCs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99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  <w:b/>
          <w:bCs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99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color w:val="3F3F3F"/>
          <w:spacing w:val="-1"/>
          <w:w w:val="178"/>
        </w:rPr>
        <w:t>ð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99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99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99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99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99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99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99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99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81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qu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ub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76pt;height:162pt;mso-position-horizontal-relative:char;mso-position-vertical-relative:line" type="#_x0000_t75">
            <v:imagedata r:id="rId13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15" w:right="42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und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467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b/>
          <w:bCs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qu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'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79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  <w:b/>
          <w:bCs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ub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94.0pt;height:109.5pt;mso-position-horizontal-relative:char;mso-position-vertical-relative:line" type="#_x0000_t75">
            <v:imagedata r:id="rId14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8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jc w:val="left"/>
        <w:spacing w:after="0"/>
        <w:sectPr>
          <w:pgSz w:w="11920" w:h="16840"/>
          <w:pgMar w:top="1560" w:bottom="280" w:left="1280" w:right="1320"/>
        </w:sectPr>
      </w:pPr>
      <w:rPr/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97" w:lineRule="exact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position w:val="1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  <w:b/>
          <w:bCs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ng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240" w:lineRule="auto"/>
        <w:ind w:left="115" w:right="73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n-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1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5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qu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2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4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9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4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9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  <w:b/>
          <w:bCs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  <w:b/>
          <w:bCs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41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;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87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70.75pt;margin-top:4.344837pt;width:254.625pt;height:234.75pt;mso-position-horizontal-relative:page;mso-position-vertical-relative:paragraph;z-index:-340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420" w:hRule="exact"/>
                    </w:trPr>
                    <w:tc>
                      <w:tcPr>
                        <w:tcW w:w="1185" w:type="dxa"/>
                        <w:tcBorders>
                          <w:top w:val="single" w:sz="6" w:space="0" w:color="3F3F3F"/>
                          <w:bottom w:val="single" w:sz="6" w:space="0" w:color="000000"/>
                          <w:left w:val="single" w:sz="6" w:space="0" w:color="3F3F3F"/>
                          <w:right w:val="single" w:sz="6" w:space="0" w:color="000000"/>
                        </w:tcBorders>
                        <w:shd w:val="clear" w:color="auto" w:fill="AEEDED"/>
                      </w:tcPr>
                      <w:p>
                        <w:pPr>
                          <w:spacing w:before="82" w:after="0" w:line="240" w:lineRule="auto"/>
                          <w:ind w:left="60" w:right="-20"/>
                          <w:jc w:val="left"/>
                          <w:rPr>
                            <w:rFonts w:ascii="Open Sans" w:hAnsi="Open Sans" w:cs="Open Sans" w:eastAsia="Open Sans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2"/>
                            <w:w w:val="100"/>
                            <w:b/>
                            <w:bCs/>
                          </w:rPr>
                          <w:t>S</w:t>
                        </w:r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-2"/>
                            <w:w w:val="100"/>
                            <w:b/>
                            <w:bCs/>
                          </w:rPr>
                          <w:t>w</w:t>
                        </w:r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-4"/>
                            <w:w w:val="100"/>
                            <w:b/>
                            <w:bCs/>
                          </w:rPr>
                          <w:t>i</w:t>
                        </w:r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6"/>
                            <w:w w:val="100"/>
                            <w:b/>
                            <w:bCs/>
                          </w:rPr>
                          <w:t>t</w:t>
                        </w:r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-7"/>
                            <w:w w:val="100"/>
                            <w:b/>
                            <w:bCs/>
                          </w:rPr>
                          <w:t>c</w:t>
                        </w:r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0"/>
                            <w:w w:val="100"/>
                            <w:b/>
                            <w:bCs/>
                          </w:rPr>
                          <w:t>h</w:t>
                        </w:r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1"/>
                            <w:w w:val="100"/>
                            <w:b/>
                            <w:bCs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-7"/>
                            <w:w w:val="100"/>
                            <w:b/>
                            <w:bCs/>
                          </w:rPr>
                          <w:t>O</w:t>
                        </w:r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0"/>
                            <w:w w:val="100"/>
                            <w:b/>
                            <w:bCs/>
                          </w:rPr>
                          <w:t>n</w:t>
                        </w:r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3885" w:type="dxa"/>
                        <w:tcBorders>
                          <w:top w:val="single" w:sz="6" w:space="0" w:color="3F3F3F"/>
                          <w:bottom w:val="single" w:sz="6" w:space="0" w:color="000000"/>
                          <w:left w:val="single" w:sz="6" w:space="0" w:color="000000"/>
                          <w:right w:val="single" w:sz="6" w:space="0" w:color="3F3F3F"/>
                        </w:tcBorders>
                        <w:shd w:val="clear" w:color="auto" w:fill="AEEDED"/>
                      </w:tcPr>
                      <w:p>
                        <w:pPr>
                          <w:spacing w:before="82" w:after="0" w:line="240" w:lineRule="auto"/>
                          <w:ind w:left="60" w:right="-20"/>
                          <w:jc w:val="left"/>
                          <w:rPr>
                            <w:rFonts w:ascii="Open Sans" w:hAnsi="Open Sans" w:cs="Open Sans" w:eastAsia="Open Sans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7"/>
                            <w:w w:val="100"/>
                            <w:b/>
                            <w:bCs/>
                          </w:rPr>
                          <w:t>I</w:t>
                        </w:r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0"/>
                            <w:w w:val="100"/>
                            <w:b/>
                            <w:bCs/>
                          </w:rPr>
                          <w:t>n</w:t>
                        </w:r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-7"/>
                            <w:w w:val="100"/>
                            <w:b/>
                            <w:bCs/>
                          </w:rPr>
                          <w:t>c</w:t>
                        </w:r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-4"/>
                            <w:w w:val="100"/>
                            <w:b/>
                            <w:bCs/>
                          </w:rPr>
                          <w:t>l</w:t>
                        </w:r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0"/>
                            <w:w w:val="100"/>
                            <w:b/>
                            <w:bCs/>
                          </w:rPr>
                          <w:t>u</w:t>
                        </w:r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4"/>
                            <w:w w:val="100"/>
                            <w:b/>
                            <w:bCs/>
                          </w:rPr>
                          <w:t>d</w:t>
                        </w:r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0"/>
                            <w:w w:val="100"/>
                            <w:b/>
                            <w:bCs/>
                          </w:rPr>
                          <w:t>e</w:t>
                        </w:r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-3"/>
                            <w:w w:val="100"/>
                            <w:b/>
                            <w:bCs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6"/>
                            <w:w w:val="100"/>
                            <w:b/>
                            <w:bCs/>
                          </w:rPr>
                          <w:t>t</w:t>
                        </w:r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0"/>
                            <w:w w:val="100"/>
                            <w:b/>
                            <w:bCs/>
                          </w:rPr>
                          <w:t>h</w:t>
                        </w:r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-4"/>
                            <w:w w:val="100"/>
                            <w:b/>
                            <w:bCs/>
                          </w:rPr>
                          <w:t>i</w:t>
                        </w:r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0"/>
                            <w:w w:val="100"/>
                            <w:b/>
                            <w:bCs/>
                          </w:rPr>
                          <w:t>s</w:t>
                        </w:r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-1"/>
                            <w:w w:val="100"/>
                            <w:b/>
                            <w:bCs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-4"/>
                            <w:w w:val="100"/>
                            <w:b/>
                            <w:bCs/>
                          </w:rPr>
                          <w:t>i</w:t>
                        </w:r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0"/>
                            <w:w w:val="100"/>
                            <w:b/>
                            <w:bCs/>
                          </w:rPr>
                          <w:t>n</w:t>
                        </w:r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3"/>
                            <w:w w:val="100"/>
                            <w:b/>
                            <w:bCs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4"/>
                            <w:w w:val="100"/>
                            <w:b/>
                            <w:bCs/>
                          </w:rPr>
                          <w:t>b</w:t>
                        </w:r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2"/>
                            <w:w w:val="100"/>
                            <w:b/>
                            <w:bCs/>
                          </w:rPr>
                          <w:t>r</w:t>
                        </w:r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-4"/>
                            <w:w w:val="100"/>
                            <w:b/>
                            <w:bCs/>
                          </w:rPr>
                          <w:t>e</w:t>
                        </w:r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-7"/>
                            <w:w w:val="100"/>
                            <w:b/>
                            <w:bCs/>
                          </w:rPr>
                          <w:t>a</w:t>
                        </w:r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6"/>
                            <w:w w:val="100"/>
                            <w:b/>
                            <w:bCs/>
                          </w:rPr>
                          <w:t>k</w:t>
                        </w:r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-5"/>
                            <w:w w:val="100"/>
                            <w:b/>
                            <w:bCs/>
                          </w:rPr>
                          <w:t>s</w:t>
                        </w:r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0"/>
                            <w:w w:val="100"/>
                            <w:b/>
                            <w:bCs/>
                          </w:rPr>
                          <w:t>:</w:t>
                        </w:r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810" w:hRule="exact"/>
                    </w:trPr>
                    <w:tc>
                      <w:tcPr>
                        <w:tcW w:w="1185" w:type="dxa"/>
                        <w:tcBorders>
                          <w:top w:val="single" w:sz="6" w:space="0" w:color="000000"/>
                          <w:bottom w:val="single" w:sz="6.0" w:space="0" w:color="000000"/>
                          <w:left w:val="single" w:sz="6" w:space="0" w:color="3F3F3F"/>
                          <w:right w:val="single" w:sz="6.0" w:space="0" w:color="000000"/>
                        </w:tcBorders>
                      </w:tcPr>
                      <w:p>
                        <w:pPr>
                          <w:spacing w:before="10" w:after="0" w:line="260" w:lineRule="exact"/>
                          <w:jc w:val="left"/>
                          <w:rPr>
                            <w:sz w:val="26"/>
                            <w:szCs w:val="26"/>
                          </w:rPr>
                        </w:pPr>
                        <w:rPr/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60" w:right="-20"/>
                          <w:jc w:val="left"/>
                          <w:rPr>
                            <w:rFonts w:ascii="Open Sans" w:hAnsi="Open Sans" w:cs="Open Sans" w:eastAsia="Open Sans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6"/>
                            <w:w w:val="100"/>
                          </w:rPr>
                          <w:t>S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i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7"/>
                            <w:w w:val="100"/>
                          </w:rPr>
                          <w:t>g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n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i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n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g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3885" w:type="dxa"/>
                        <w:tcBorders>
                          <w:top w:val="single" w:sz="6" w:space="0" w:color="000000"/>
                          <w:bottom w:val="single" w:sz="6" w:space="0" w:color="000000"/>
                          <w:left w:val="single" w:sz="6.0" w:space="0" w:color="000000"/>
                          <w:right w:val="single" w:sz="6" w:space="0" w:color="3F3F3F"/>
                        </w:tcBorders>
                      </w:tcPr>
                      <w:p>
                        <w:pPr>
                          <w:spacing w:before="0" w:after="0" w:line="120" w:lineRule="exact"/>
                          <w:jc w:val="left"/>
                          <w:rPr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60" w:right="-20"/>
                          <w:jc w:val="left"/>
                          <w:rPr>
                            <w:rFonts w:ascii="Open Sans" w:hAnsi="Open Sans" w:cs="Open Sans" w:eastAsia="Open Sans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6"/>
                            <w:w w:val="100"/>
                          </w:rPr>
                          <w:t>S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i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7"/>
                            <w:w w:val="100"/>
                          </w:rPr>
                          <w:t>g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n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2"/>
                            <w:w w:val="100"/>
                          </w:rPr>
                          <w:t>-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4"/>
                            <w:w w:val="100"/>
                          </w:rPr>
                          <w:t>o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n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6"/>
                            <w:w w:val="100"/>
                          </w:rPr>
                          <w:t>/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s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i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7"/>
                            <w:w w:val="100"/>
                          </w:rPr>
                          <w:t>g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n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2"/>
                            <w:w w:val="100"/>
                          </w:rPr>
                          <w:t>-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4"/>
                            <w:w w:val="100"/>
                          </w:rPr>
                          <w:t>o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1"/>
                            <w:w w:val="100"/>
                          </w:rPr>
                          <w:t>f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f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13"/>
                            <w:w w:val="100"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4"/>
                            <w:w w:val="100"/>
                          </w:rPr>
                          <w:t>t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i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2"/>
                            <w:w w:val="100"/>
                          </w:rPr>
                          <w:t>m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e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2"/>
                            <w:w w:val="100"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-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1"/>
                            <w:w w:val="100"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4"/>
                            <w:w w:val="100"/>
                          </w:rPr>
                          <w:t>t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h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i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s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i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s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2"/>
                            <w:w w:val="100"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s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e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p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5"/>
                            <w:w w:val="100"/>
                          </w:rPr>
                          <w:t>a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2"/>
                            <w:w w:val="100"/>
                          </w:rPr>
                          <w:t>r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5"/>
                            <w:w w:val="100"/>
                          </w:rPr>
                          <w:t>a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4"/>
                            <w:w w:val="100"/>
                          </w:rPr>
                          <w:t>t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e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1"/>
                            <w:w w:val="100"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1"/>
                            <w:w w:val="100"/>
                          </w:rPr>
                          <w:t>f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2"/>
                            <w:w w:val="100"/>
                          </w:rPr>
                          <w:t>r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4"/>
                            <w:w w:val="100"/>
                          </w:rPr>
                          <w:t>o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m</w:t>
                        </w:r>
                      </w:p>
                      <w:p>
                        <w:pPr>
                          <w:spacing w:before="55" w:after="0" w:line="240" w:lineRule="auto"/>
                          <w:ind w:left="60" w:right="-20"/>
                          <w:jc w:val="left"/>
                          <w:rPr>
                            <w:rFonts w:ascii="Open Sans" w:hAnsi="Open Sans" w:cs="Open Sans" w:eastAsia="Open Sans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3"/>
                            <w:w w:val="100"/>
                          </w:rPr>
                          <w:t>P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2"/>
                            <w:w w:val="100"/>
                          </w:rPr>
                          <w:t>r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e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6"/>
                            <w:w w:val="100"/>
                          </w:rPr>
                          <w:t>/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3"/>
                            <w:w w:val="100"/>
                          </w:rPr>
                          <w:t>P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4"/>
                            <w:w w:val="100"/>
                          </w:rPr>
                          <w:t>o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s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t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4"/>
                            <w:w w:val="100"/>
                          </w:rPr>
                          <w:t>t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2"/>
                            <w:w w:val="100"/>
                          </w:rPr>
                          <w:t>r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ip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9"/>
                            <w:w w:val="100"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4"/>
                            <w:w w:val="100"/>
                          </w:rPr>
                          <w:t>t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i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2"/>
                            <w:w w:val="100"/>
                          </w:rPr>
                          <w:t>m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e</w:t>
                        </w:r>
                      </w:p>
                    </w:tc>
                  </w:tr>
                  <w:tr>
                    <w:trPr>
                      <w:trHeight w:val="510" w:hRule="exact"/>
                    </w:trPr>
                    <w:tc>
                      <w:tcPr>
                        <w:tcW w:w="1185" w:type="dxa"/>
                        <w:tcBorders>
                          <w:top w:val="single" w:sz="6.0" w:space="0" w:color="000000"/>
                          <w:bottom w:val="single" w:sz="6" w:space="0" w:color="000000"/>
                          <w:left w:val="single" w:sz="6" w:space="0" w:color="3F3F3F"/>
                          <w:right w:val="single" w:sz="6" w:space="0" w:color="000000"/>
                        </w:tcBorders>
                      </w:tcPr>
                      <w:p>
                        <w:pPr>
                          <w:spacing w:before="0" w:after="0" w:line="120" w:lineRule="exact"/>
                          <w:jc w:val="left"/>
                          <w:rPr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60" w:right="-20"/>
                          <w:jc w:val="left"/>
                          <w:rPr>
                            <w:rFonts w:ascii="Open Sans" w:hAnsi="Open Sans" w:cs="Open Sans" w:eastAsia="Open Sans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5"/>
                            <w:w w:val="100"/>
                          </w:rPr>
                          <w:t>T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5"/>
                            <w:w w:val="100"/>
                          </w:rPr>
                          <w:t>a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4"/>
                            <w:w w:val="100"/>
                          </w:rPr>
                          <w:t>x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i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3885" w:type="dxa"/>
                        <w:tcBorders>
                          <w:top w:val="single" w:sz="6" w:space="0" w:color="000000"/>
                          <w:bottom w:val="single" w:sz="6" w:space="0" w:color="000000"/>
                          <w:left w:val="single" w:sz="6" w:space="0" w:color="000000"/>
                          <w:right w:val="single" w:sz="6" w:space="0" w:color="3F3F3F"/>
                        </w:tcBorders>
                      </w:tcPr>
                      <w:p>
                        <w:pPr>
                          <w:spacing w:before="0" w:after="0" w:line="120" w:lineRule="exact"/>
                          <w:jc w:val="left"/>
                          <w:rPr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60" w:right="-20"/>
                          <w:jc w:val="left"/>
                          <w:rPr>
                            <w:rFonts w:ascii="Open Sans" w:hAnsi="Open Sans" w:cs="Open Sans" w:eastAsia="Open Sans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5"/>
                            <w:w w:val="100"/>
                          </w:rPr>
                          <w:t>T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5"/>
                            <w:w w:val="100"/>
                          </w:rPr>
                          <w:t>a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4"/>
                            <w:w w:val="100"/>
                          </w:rPr>
                          <w:t>x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i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3"/>
                            <w:w w:val="100"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4"/>
                            <w:w w:val="100"/>
                          </w:rPr>
                          <w:t>t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i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2"/>
                            <w:w w:val="100"/>
                          </w:rPr>
                          <w:t>m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e</w:t>
                        </w:r>
                      </w:p>
                    </w:tc>
                  </w:tr>
                  <w:tr>
                    <w:trPr>
                      <w:trHeight w:val="810" w:hRule="exact"/>
                    </w:trPr>
                    <w:tc>
                      <w:tcPr>
                        <w:tcW w:w="1185" w:type="dxa"/>
                        <w:tcBorders>
                          <w:top w:val="single" w:sz="6" w:space="0" w:color="000000"/>
                          <w:bottom w:val="single" w:sz="6.0" w:space="0" w:color="000000"/>
                          <w:left w:val="single" w:sz="6" w:space="0" w:color="3F3F3F"/>
                          <w:right w:val="single" w:sz="6.0" w:space="0" w:color="000000"/>
                        </w:tcBorders>
                      </w:tcPr>
                      <w:p>
                        <w:pPr>
                          <w:spacing w:before="0" w:after="0" w:line="120" w:lineRule="exact"/>
                          <w:jc w:val="left"/>
                          <w:rPr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60" w:right="-20"/>
                          <w:jc w:val="left"/>
                          <w:rPr>
                            <w:rFonts w:ascii="Open Sans" w:hAnsi="Open Sans" w:cs="Open Sans" w:eastAsia="Open Sans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3"/>
                            <w:w w:val="100"/>
                          </w:rPr>
                          <w:t>P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2"/>
                            <w:w w:val="100"/>
                          </w:rPr>
                          <w:t>r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e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6"/>
                            <w:w w:val="100"/>
                          </w:rPr>
                          <w:t>/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3"/>
                            <w:w w:val="100"/>
                          </w:rPr>
                          <w:t>P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4"/>
                            <w:w w:val="100"/>
                          </w:rPr>
                          <w:t>o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s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t</w:t>
                        </w:r>
                      </w:p>
                      <w:p>
                        <w:pPr>
                          <w:spacing w:before="55" w:after="0" w:line="240" w:lineRule="auto"/>
                          <w:ind w:left="60" w:right="-20"/>
                          <w:jc w:val="left"/>
                          <w:rPr>
                            <w:rFonts w:ascii="Open Sans" w:hAnsi="Open Sans" w:cs="Open Sans" w:eastAsia="Open Sans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5"/>
                            <w:w w:val="100"/>
                          </w:rPr>
                          <w:t>T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2"/>
                            <w:w w:val="100"/>
                          </w:rPr>
                          <w:t>r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i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p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s</w:t>
                        </w:r>
                      </w:p>
                    </w:tc>
                    <w:tc>
                      <w:tcPr>
                        <w:tcW w:w="3885" w:type="dxa"/>
                        <w:tcBorders>
                          <w:top w:val="single" w:sz="6" w:space="0" w:color="000000"/>
                          <w:bottom w:val="single" w:sz="6" w:space="0" w:color="000000"/>
                          <w:left w:val="single" w:sz="6.0" w:space="0" w:color="000000"/>
                          <w:right w:val="single" w:sz="6" w:space="0" w:color="3F3F3F"/>
                        </w:tcBorders>
                      </w:tcPr>
                      <w:p>
                        <w:pPr>
                          <w:spacing w:before="10" w:after="0" w:line="260" w:lineRule="exact"/>
                          <w:jc w:val="left"/>
                          <w:rPr>
                            <w:sz w:val="26"/>
                            <w:szCs w:val="26"/>
                          </w:rPr>
                        </w:pPr>
                        <w:rPr/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60" w:right="-20"/>
                          <w:jc w:val="left"/>
                          <w:rPr>
                            <w:rFonts w:ascii="Open Sans" w:hAnsi="Open Sans" w:cs="Open Sans" w:eastAsia="Open Sans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3"/>
                            <w:w w:val="100"/>
                          </w:rPr>
                          <w:t>P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2"/>
                            <w:w w:val="100"/>
                          </w:rPr>
                          <w:t>r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e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6"/>
                            <w:w w:val="100"/>
                          </w:rPr>
                          <w:t>/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3"/>
                            <w:w w:val="100"/>
                          </w:rPr>
                          <w:t>P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4"/>
                            <w:w w:val="100"/>
                          </w:rPr>
                          <w:t>o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s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t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4"/>
                            <w:w w:val="100"/>
                          </w:rPr>
                          <w:t>t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2"/>
                            <w:w w:val="100"/>
                          </w:rPr>
                          <w:t>r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ip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9"/>
                            <w:w w:val="100"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4"/>
                            <w:w w:val="100"/>
                          </w:rPr>
                          <w:t>t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i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2"/>
                            <w:w w:val="100"/>
                          </w:rPr>
                          <w:t>m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e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s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.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6"/>
                            <w:w w:val="100"/>
                          </w:rPr>
                          <w:t>S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e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e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1"/>
                            <w:w w:val="100"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7"/>
                            <w:w w:val="100"/>
                            <w:b/>
                            <w:bCs/>
                          </w:rPr>
                          <w:t>P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-7"/>
                            <w:w w:val="100"/>
                            <w:b/>
                            <w:bCs/>
                          </w:rPr>
                          <w:t>r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0"/>
                            <w:w w:val="100"/>
                            <w:b/>
                            <w:bCs/>
                          </w:rPr>
                          <w:t>e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10"/>
                            <w:w w:val="100"/>
                            <w:b/>
                            <w:bCs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7"/>
                            <w:w w:val="100"/>
                            <w:b/>
                            <w:bCs/>
                          </w:rPr>
                          <w:t>P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-6"/>
                            <w:w w:val="100"/>
                            <w:b/>
                            <w:bCs/>
                          </w:rPr>
                          <w:t>o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1"/>
                            <w:w w:val="100"/>
                            <w:b/>
                            <w:bCs/>
                          </w:rPr>
                          <w:t>s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0"/>
                            <w:w w:val="100"/>
                            <w:b/>
                            <w:bCs/>
                          </w:rPr>
                          <w:t>t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9"/>
                            <w:w w:val="100"/>
                            <w:b/>
                            <w:bCs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1"/>
                            <w:w w:val="100"/>
                            <w:b/>
                            <w:bCs/>
                          </w:rPr>
                          <w:t>T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-7"/>
                            <w:w w:val="100"/>
                            <w:b/>
                            <w:bCs/>
                          </w:rPr>
                          <w:t>r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5"/>
                            <w:w w:val="100"/>
                            <w:b/>
                            <w:bCs/>
                          </w:rPr>
                          <w:t>i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6"/>
                            <w:w w:val="100"/>
                            <w:b/>
                            <w:bCs/>
                          </w:rPr>
                          <w:t>p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00"/>
                            <w:spacing w:val="0"/>
                            <w:w w:val="100"/>
                          </w:rPr>
                          <w:t>.</w:t>
                        </w:r>
                      </w:p>
                    </w:tc>
                  </w:tr>
                  <w:tr>
                    <w:trPr>
                      <w:trHeight w:val="510" w:hRule="exact"/>
                    </w:trPr>
                    <w:tc>
                      <w:tcPr>
                        <w:tcW w:w="1185" w:type="dxa"/>
                        <w:tcBorders>
                          <w:top w:val="single" w:sz="6.0" w:space="0" w:color="000000"/>
                          <w:bottom w:val="single" w:sz="6" w:space="0" w:color="000000"/>
                          <w:left w:val="single" w:sz="6" w:space="0" w:color="3F3F3F"/>
                          <w:right w:val="single" w:sz="6" w:space="0" w:color="000000"/>
                        </w:tcBorders>
                      </w:tcPr>
                      <w:p>
                        <w:pPr>
                          <w:spacing w:before="0" w:after="0" w:line="120" w:lineRule="exact"/>
                          <w:jc w:val="left"/>
                          <w:rPr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60" w:right="-20"/>
                          <w:jc w:val="left"/>
                          <w:rPr>
                            <w:rFonts w:ascii="Open Sans" w:hAnsi="Open Sans" w:cs="Open Sans" w:eastAsia="Open Sans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7"/>
                            <w:w w:val="100"/>
                          </w:rPr>
                          <w:t>C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h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5"/>
                            <w:w w:val="100"/>
                          </w:rPr>
                          <w:t>a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n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7"/>
                            <w:w w:val="100"/>
                          </w:rPr>
                          <w:t>g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e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4"/>
                            <w:w w:val="100"/>
                          </w:rPr>
                          <w:t>o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v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e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r</w:t>
                        </w:r>
                      </w:p>
                    </w:tc>
                    <w:tc>
                      <w:tcPr>
                        <w:tcW w:w="3885" w:type="dxa"/>
                        <w:tcBorders>
                          <w:top w:val="single" w:sz="6" w:space="0" w:color="000000"/>
                          <w:bottom w:val="single" w:sz="6" w:space="0" w:color="000000"/>
                          <w:left w:val="single" w:sz="6" w:space="0" w:color="000000"/>
                          <w:right w:val="single" w:sz="6" w:space="0" w:color="3F3F3F"/>
                        </w:tcBorders>
                      </w:tcPr>
                      <w:p>
                        <w:pPr>
                          <w:spacing w:before="0" w:after="0" w:line="120" w:lineRule="exact"/>
                          <w:jc w:val="left"/>
                          <w:rPr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60" w:right="-20"/>
                          <w:jc w:val="left"/>
                          <w:rPr>
                            <w:rFonts w:ascii="Open Sans" w:hAnsi="Open Sans" w:cs="Open Sans" w:eastAsia="Open Sans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2"/>
                            <w:w w:val="100"/>
                          </w:rPr>
                          <w:t>V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e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h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i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c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l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e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c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h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5"/>
                            <w:w w:val="100"/>
                          </w:rPr>
                          <w:t>a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n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7"/>
                            <w:w w:val="100"/>
                          </w:rPr>
                          <w:t>g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e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4"/>
                            <w:w w:val="100"/>
                          </w:rPr>
                          <w:t>o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v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e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r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4"/>
                            <w:w w:val="100"/>
                          </w:rPr>
                          <w:t>t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i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2"/>
                            <w:w w:val="100"/>
                          </w:rPr>
                          <w:t>m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e</w:t>
                        </w:r>
                      </w:p>
                    </w:tc>
                  </w:tr>
                  <w:tr>
                    <w:trPr>
                      <w:trHeight w:val="810" w:hRule="exact"/>
                    </w:trPr>
                    <w:tc>
                      <w:tcPr>
                        <w:tcW w:w="1185" w:type="dxa"/>
                        <w:tcBorders>
                          <w:top w:val="single" w:sz="6" w:space="0" w:color="000000"/>
                          <w:bottom w:val="single" w:sz="6.0" w:space="0" w:color="000000"/>
                          <w:left w:val="single" w:sz="6" w:space="0" w:color="3F3F3F"/>
                          <w:right w:val="single" w:sz="6.0" w:space="0" w:color="000000"/>
                        </w:tcBorders>
                      </w:tcPr>
                      <w:p>
                        <w:pPr>
                          <w:spacing w:before="0" w:after="0" w:line="120" w:lineRule="exact"/>
                          <w:jc w:val="left"/>
                          <w:rPr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60" w:right="-20"/>
                          <w:jc w:val="left"/>
                          <w:rPr>
                            <w:rFonts w:ascii="Open Sans" w:hAnsi="Open Sans" w:cs="Open Sans" w:eastAsia="Open Sans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B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4"/>
                            <w:w w:val="100"/>
                          </w:rPr>
                          <w:t>o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5"/>
                            <w:w w:val="100"/>
                          </w:rPr>
                          <w:t>a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2"/>
                            <w:w w:val="100"/>
                          </w:rPr>
                          <w:t>r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d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i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n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g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55" w:after="0" w:line="240" w:lineRule="auto"/>
                          <w:ind w:left="60" w:right="-20"/>
                          <w:jc w:val="left"/>
                          <w:rPr>
                            <w:rFonts w:ascii="Open Sans" w:hAnsi="Open Sans" w:cs="Open Sans" w:eastAsia="Open Sans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5"/>
                            <w:w w:val="100"/>
                          </w:rPr>
                          <w:t>T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i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2"/>
                            <w:w w:val="100"/>
                          </w:rPr>
                          <w:t>m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e</w:t>
                        </w:r>
                      </w:p>
                    </w:tc>
                    <w:tc>
                      <w:tcPr>
                        <w:tcW w:w="3885" w:type="dxa"/>
                        <w:tcBorders>
                          <w:top w:val="single" w:sz="6" w:space="0" w:color="000000"/>
                          <w:bottom w:val="single" w:sz="6" w:space="0" w:color="000000"/>
                          <w:left w:val="single" w:sz="6.0" w:space="0" w:color="000000"/>
                          <w:right w:val="single" w:sz="6" w:space="0" w:color="3F3F3F"/>
                        </w:tcBorders>
                      </w:tcPr>
                      <w:p>
                        <w:pPr>
                          <w:spacing w:before="0" w:after="0" w:line="120" w:lineRule="exact"/>
                          <w:jc w:val="left"/>
                          <w:rPr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spacing w:before="0" w:after="0" w:line="293" w:lineRule="auto"/>
                          <w:ind w:left="60" w:right="185"/>
                          <w:jc w:val="left"/>
                          <w:rPr>
                            <w:rFonts w:ascii="Open Sans" w:hAnsi="Open Sans" w:cs="Open Sans" w:eastAsia="Open Sans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B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4"/>
                            <w:w w:val="100"/>
                          </w:rPr>
                          <w:t>o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5"/>
                            <w:w w:val="100"/>
                          </w:rPr>
                          <w:t>a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2"/>
                            <w:w w:val="100"/>
                          </w:rPr>
                          <w:t>r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d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i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n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g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4"/>
                            <w:w w:val="100"/>
                          </w:rPr>
                          <w:t>t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i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2"/>
                            <w:w w:val="100"/>
                          </w:rPr>
                          <w:t>m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e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.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6"/>
                            <w:w w:val="100"/>
                          </w:rPr>
                          <w:t>S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e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e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1"/>
                            <w:w w:val="100"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-1"/>
                            <w:w w:val="100"/>
                            <w:b/>
                            <w:bCs/>
                          </w:rPr>
                          <w:t>B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-6"/>
                            <w:w w:val="100"/>
                            <w:b/>
                            <w:bCs/>
                          </w:rPr>
                          <w:t>o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-4"/>
                            <w:w w:val="100"/>
                            <w:b/>
                            <w:bCs/>
                          </w:rPr>
                          <w:t>a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-7"/>
                            <w:w w:val="100"/>
                            <w:b/>
                            <w:bCs/>
                          </w:rPr>
                          <w:t>r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6"/>
                            <w:w w:val="100"/>
                            <w:b/>
                            <w:bCs/>
                          </w:rPr>
                          <w:t>d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5"/>
                            <w:w w:val="100"/>
                            <w:b/>
                            <w:bCs/>
                          </w:rPr>
                          <w:t>i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2"/>
                            <w:w w:val="100"/>
                            <w:b/>
                            <w:bCs/>
                          </w:rPr>
                          <w:t>n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0"/>
                            <w:w w:val="100"/>
                            <w:b/>
                            <w:bCs/>
                          </w:rPr>
                          <w:t>g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14"/>
                            <w:w w:val="100"/>
                            <w:b/>
                            <w:bCs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1"/>
                            <w:w w:val="100"/>
                            <w:b/>
                            <w:bCs/>
                          </w:rPr>
                          <w:t>T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5"/>
                            <w:w w:val="100"/>
                            <w:b/>
                            <w:bCs/>
                          </w:rPr>
                          <w:t>i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3"/>
                            <w:w w:val="100"/>
                            <w:b/>
                            <w:bCs/>
                          </w:rPr>
                          <w:t>m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0"/>
                            <w:w w:val="100"/>
                            <w:b/>
                            <w:bCs/>
                          </w:rPr>
                          <w:t>e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9"/>
                            <w:w w:val="100"/>
                            <w:b/>
                            <w:bCs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1"/>
                            <w:w w:val="100"/>
                            <w:b/>
                            <w:bCs/>
                          </w:rPr>
                          <w:t>R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-1"/>
                            <w:w w:val="100"/>
                            <w:b/>
                            <w:bCs/>
                          </w:rPr>
                          <w:t>e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5"/>
                            <w:w w:val="100"/>
                            <w:b/>
                            <w:bCs/>
                          </w:rPr>
                          <w:t>l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-4"/>
                            <w:w w:val="100"/>
                            <w:b/>
                            <w:bCs/>
                          </w:rPr>
                          <w:t>a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1"/>
                            <w:w w:val="100"/>
                            <w:b/>
                            <w:bCs/>
                          </w:rPr>
                          <w:t>x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0"/>
                            <w:w w:val="100"/>
                            <w:b/>
                            <w:bCs/>
                          </w:rPr>
                          <w:t>-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0"/>
                            <w:w w:val="100"/>
                            <w:b/>
                            <w:bCs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-4"/>
                            <w:w w:val="100"/>
                            <w:b/>
                            <w:bCs/>
                          </w:rPr>
                          <w:t>a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-3"/>
                            <w:w w:val="100"/>
                            <w:b/>
                            <w:bCs/>
                          </w:rPr>
                          <w:t>t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5"/>
                            <w:w w:val="100"/>
                            <w:b/>
                            <w:bCs/>
                          </w:rPr>
                          <w:t>i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-6"/>
                            <w:w w:val="100"/>
                            <w:b/>
                            <w:bCs/>
                          </w:rPr>
                          <w:t>o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2"/>
                            <w:w w:val="100"/>
                            <w:b/>
                            <w:bCs/>
                          </w:rPr>
                          <w:t>n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0"/>
                            <w:w w:val="100"/>
                            <w:b/>
                            <w:bCs/>
                          </w:rPr>
                          <w:t>.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810" w:hRule="exact"/>
                    </w:trPr>
                    <w:tc>
                      <w:tcPr>
                        <w:tcW w:w="1185" w:type="dxa"/>
                        <w:tcBorders>
                          <w:top w:val="single" w:sz="6.0" w:space="0" w:color="000000"/>
                          <w:bottom w:val="single" w:sz="6" w:space="0" w:color="3F3F3F"/>
                          <w:left w:val="single" w:sz="6" w:space="0" w:color="3F3F3F"/>
                          <w:right w:val="single" w:sz="6" w:space="0" w:color="000000"/>
                        </w:tcBorders>
                      </w:tcPr>
                      <w:p>
                        <w:pPr>
                          <w:spacing w:before="0" w:after="0" w:line="120" w:lineRule="exact"/>
                          <w:jc w:val="left"/>
                          <w:rPr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60" w:right="-20"/>
                          <w:jc w:val="left"/>
                          <w:rPr>
                            <w:rFonts w:ascii="Open Sans" w:hAnsi="Open Sans" w:cs="Open Sans" w:eastAsia="Open Sans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7"/>
                            <w:w w:val="100"/>
                          </w:rPr>
                          <w:t>C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4"/>
                            <w:w w:val="100"/>
                          </w:rPr>
                          <w:t>o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n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4"/>
                            <w:w w:val="100"/>
                          </w:rPr>
                          <w:t>t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i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n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u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4"/>
                            <w:w w:val="100"/>
                          </w:rPr>
                          <w:t>o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u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s</w:t>
                        </w:r>
                      </w:p>
                      <w:p>
                        <w:pPr>
                          <w:spacing w:before="55" w:after="0" w:line="240" w:lineRule="auto"/>
                          <w:ind w:left="60" w:right="-20"/>
                          <w:jc w:val="left"/>
                          <w:rPr>
                            <w:rFonts w:ascii="Open Sans" w:hAnsi="Open Sans" w:cs="Open Sans" w:eastAsia="Open Sans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6"/>
                            <w:w w:val="100"/>
                          </w:rPr>
                          <w:t>A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4"/>
                            <w:w w:val="100"/>
                          </w:rPr>
                          <w:t>t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4"/>
                            <w:w w:val="100"/>
                          </w:rPr>
                          <w:t>t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e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n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d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5"/>
                            <w:w w:val="100"/>
                          </w:rPr>
                          <w:t>a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n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c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e</w:t>
                        </w:r>
                      </w:p>
                    </w:tc>
                    <w:tc>
                      <w:tcPr>
                        <w:tcW w:w="3885" w:type="dxa"/>
                        <w:tcBorders>
                          <w:top w:val="single" w:sz="6" w:space="0" w:color="000000"/>
                          <w:bottom w:val="single" w:sz="6" w:space="0" w:color="3F3F3F"/>
                          <w:left w:val="single" w:sz="6" w:space="0" w:color="000000"/>
                          <w:right w:val="single" w:sz="6" w:space="0" w:color="3F3F3F"/>
                        </w:tcBorders>
                      </w:tcPr>
                      <w:p>
                        <w:pPr>
                          <w:spacing w:before="0" w:after="0" w:line="120" w:lineRule="exact"/>
                          <w:jc w:val="left"/>
                          <w:rPr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60" w:right="-20"/>
                          <w:jc w:val="left"/>
                          <w:rPr>
                            <w:rFonts w:ascii="Open Sans" w:hAnsi="Open Sans" w:cs="Open Sans" w:eastAsia="Open Sans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Y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e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s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2"/>
                            <w:w w:val="100"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4"/>
                            <w:w w:val="100"/>
                          </w:rPr>
                          <w:t>o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r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n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4"/>
                            <w:w w:val="100"/>
                          </w:rPr>
                          <w:t>o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,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2"/>
                            <w:w w:val="100"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n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4"/>
                            <w:w w:val="100"/>
                          </w:rPr>
                          <w:t>o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t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6"/>
                            <w:w w:val="100"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n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e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c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e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s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s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5"/>
                            <w:w w:val="100"/>
                          </w:rPr>
                          <w:t>a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2"/>
                            <w:w w:val="100"/>
                          </w:rPr>
                          <w:t>r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ily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a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3"/>
                            <w:w w:val="100"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4"/>
                            <w:w w:val="100"/>
                          </w:rPr>
                          <w:t>t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i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2"/>
                            <w:w w:val="100"/>
                          </w:rPr>
                          <w:t>m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e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.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6"/>
                            <w:w w:val="100"/>
                          </w:rPr>
                          <w:t>S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e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e</w:t>
                        </w:r>
                      </w:p>
                      <w:p>
                        <w:pPr>
                          <w:spacing w:before="55" w:after="0" w:line="240" w:lineRule="auto"/>
                          <w:ind w:left="60" w:right="-20"/>
                          <w:jc w:val="left"/>
                          <w:rPr>
                            <w:rFonts w:ascii="Open Sans" w:hAnsi="Open Sans" w:cs="Open Sans" w:eastAsia="Open Sans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5"/>
                            <w:w w:val="100"/>
                            <w:b/>
                            <w:bCs/>
                          </w:rPr>
                          <w:t>C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-6"/>
                            <w:w w:val="100"/>
                            <w:b/>
                            <w:bCs/>
                          </w:rPr>
                          <w:t>o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2"/>
                            <w:w w:val="100"/>
                            <w:b/>
                            <w:bCs/>
                          </w:rPr>
                          <w:t>n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-3"/>
                            <w:w w:val="100"/>
                            <w:b/>
                            <w:bCs/>
                          </w:rPr>
                          <w:t>t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5"/>
                            <w:w w:val="100"/>
                            <w:b/>
                            <w:bCs/>
                          </w:rPr>
                          <w:t>i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2"/>
                            <w:w w:val="100"/>
                            <w:b/>
                            <w:bCs/>
                          </w:rPr>
                          <w:t>n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2"/>
                            <w:w w:val="100"/>
                            <w:b/>
                            <w:bCs/>
                          </w:rPr>
                          <w:t>u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-6"/>
                            <w:w w:val="100"/>
                            <w:b/>
                            <w:bCs/>
                          </w:rPr>
                          <w:t>o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2"/>
                            <w:w w:val="100"/>
                            <w:b/>
                            <w:bCs/>
                          </w:rPr>
                          <w:t>u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0"/>
                            <w:w w:val="100"/>
                            <w:b/>
                            <w:bCs/>
                          </w:rPr>
                          <w:t>s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14"/>
                            <w:w w:val="100"/>
                            <w:b/>
                            <w:bCs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-4"/>
                            <w:w w:val="100"/>
                            <w:b/>
                            <w:bCs/>
                          </w:rPr>
                          <w:t>A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-3"/>
                            <w:w w:val="100"/>
                            <w:b/>
                            <w:bCs/>
                          </w:rPr>
                          <w:t>t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-3"/>
                            <w:w w:val="100"/>
                            <w:b/>
                            <w:bCs/>
                          </w:rPr>
                          <w:t>t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-1"/>
                            <w:w w:val="100"/>
                            <w:b/>
                            <w:bCs/>
                          </w:rPr>
                          <w:t>e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2"/>
                            <w:w w:val="100"/>
                            <w:b/>
                            <w:bCs/>
                          </w:rPr>
                          <w:t>n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6"/>
                            <w:w w:val="100"/>
                            <w:b/>
                            <w:bCs/>
                          </w:rPr>
                          <w:t>d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-4"/>
                            <w:w w:val="100"/>
                            <w:b/>
                            <w:bCs/>
                          </w:rPr>
                          <w:t>a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2"/>
                            <w:w w:val="100"/>
                            <w:b/>
                            <w:bCs/>
                          </w:rPr>
                          <w:t>n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-3"/>
                            <w:w w:val="100"/>
                            <w:b/>
                            <w:bCs/>
                          </w:rPr>
                          <w:t>c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-1"/>
                            <w:w w:val="100"/>
                            <w:b/>
                            <w:bCs/>
                          </w:rPr>
                          <w:t>e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0"/>
                            <w:w w:val="100"/>
                            <w:b/>
                            <w:bCs/>
                          </w:rPr>
                          <w:t>.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/>
        <w:pict>
          <v:shape style="width:186.75pt;height:188.25pt;mso-position-horizontal-relative:char;mso-position-vertical-relative:line" type="#_x0000_t75">
            <v:imagedata r:id="rId1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5" w:right="285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828pt;width:4.5pt;height:4.5pt;mso-position-horizontal-relative:page;mso-position-vertical-relative:paragraph;z-index:-342" type="#_x0000_t75">
            <v:imagedata r:id="rId16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r,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rs.</w:t>
      </w:r>
    </w:p>
    <w:p>
      <w:pPr>
        <w:spacing w:before="75" w:after="0" w:line="240" w:lineRule="auto"/>
        <w:ind w:left="415" w:right="24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341" type="#_x0000_t75">
            <v:imagedata r:id="rId17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s.</w:t>
      </w:r>
    </w:p>
    <w:sectPr>
      <w:pgSz w:w="11920" w:h="16840"/>
      <w:pgMar w:top="1560" w:bottom="280" w:left="128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image" Target="media/image5.jpg"/><Relationship Id="rId10" Type="http://schemas.openxmlformats.org/officeDocument/2006/relationships/image" Target="media/image6.png"/><Relationship Id="rId11" Type="http://schemas.openxmlformats.org/officeDocument/2006/relationships/image" Target="media/image7.jpg"/><Relationship Id="rId12" Type="http://schemas.openxmlformats.org/officeDocument/2006/relationships/image" Target="media/image8.jpg"/><Relationship Id="rId13" Type="http://schemas.openxmlformats.org/officeDocument/2006/relationships/image" Target="media/image9.jpg"/><Relationship Id="rId14" Type="http://schemas.openxmlformats.org/officeDocument/2006/relationships/image" Target="media/image10.jpg"/><Relationship Id="rId15" Type="http://schemas.openxmlformats.org/officeDocument/2006/relationships/image" Target="media/image11.jpg"/><Relationship Id="rId16" Type="http://schemas.openxmlformats.org/officeDocument/2006/relationships/image" Target="media/image12.png"/><Relationship Id="rId17" Type="http://schemas.openxmlformats.org/officeDocument/2006/relationships/image" Target="media/image1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2016-09-07T10:33:03Z</dcterms:created>
  <dcterms:modified xsi:type="dcterms:W3CDTF">2016-09-07T10:33:03Z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2016-09-07T00:00:00Z</vt:filetime>
  </property>
  <property fmtid="{D5CDD505-2E9C-101B-9397-08002B2CF9AE}" pid="3" name="LastSaved">
    <vt:filetime>2016-09-07T00:00:00Z</vt:filetime>
  </property>
</Properties>
</file>