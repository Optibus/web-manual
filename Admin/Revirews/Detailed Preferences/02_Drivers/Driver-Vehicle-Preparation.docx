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v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1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V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8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6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g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3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x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124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123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122" type="#_x0000_t75">
            <v:imagedata r:id="rId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52" w:after="0" w:line="282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22.089821pt;width:456pt;height:98.25pt;mso-position-horizontal-relative:page;mso-position-vertical-relative:paragraph;z-index:-121" coordorigin="1388,442" coordsize="9120,1965">
            <v:shape style="position:absolute;left:1395;top:449;width:810;height:810" type="#_x0000_t75">
              <v:imagedata r:id="rId8" o:title=""/>
            </v:shape>
            <v:shape style="position:absolute;left:2460;top:824;width:90;height:90" type="#_x0000_t75">
              <v:imagedata r:id="rId9" o:title=""/>
            </v:shape>
            <v:shape style="position:absolute;left:2460;top:1499;width:90;height:90" type="#_x0000_t75">
              <v:imagedata r:id="rId10" o:title=""/>
            </v:shape>
            <v:group style="position:absolute;left:1395;top:449;width:9082;height:1950" coordorigin="1395,449" coordsize="9082,1950">
              <v:shape style="position:absolute;left:1395;top:449;width:9082;height:1950" coordorigin="1395,449" coordsize="9082,1950" path="m10410,449l1477,450,1419,479,1395,539,1395,2318,1424,2376,1485,2399,10418,2399,10440,2394,10460,2384,10476,2370,10477,2369,1479,2369,1458,2363,1441,2350,1429,2331,1425,2309,1425,534,1431,512,1444,495,1463,484,1485,479,10476,479,10471,473,10453,460,10433,452,10410,449e" filled="t" fillcolor="#1AB654" stroked="f">
                <v:path arrowok="t"/>
                <v:fill/>
              </v:shape>
            </v:group>
            <v:group style="position:absolute;left:1485;top:479;width:9015;height:1890" coordorigin="1485,479" coordsize="9015,1890">
              <v:shape style="position:absolute;left:1485;top:479;width:9015;height:1890" coordorigin="1485,479" coordsize="9015,1890" path="m10476,479l1485,479,10416,480,10437,486,10454,499,10466,517,10470,539,10470,2315,10464,2336,10451,2354,10432,2365,10410,2369,10477,2369,10489,2352,10497,2332,10500,2309,10500,531,10495,509,10485,489,10476,479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dd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-1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-1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nn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42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142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ce</w:t>
      </w:r>
    </w:p>
    <w:p>
      <w:pPr>
        <w:spacing w:before="75" w:after="0" w:line="240" w:lineRule="auto"/>
        <w:ind w:left="1420" w:right="24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ce</w:t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6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498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width:12pt;height:21.7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98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07.82774pt;height:164.02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48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07.431667pt;height:169.125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09.074035pt;height:151.905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v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14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V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h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2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24" w:lineRule="auto"/>
        <w:ind w:left="115" w:right="576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560" w:bottom="280" w:left="1280" w:right="168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9.393103pt;height:240.24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42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120" type="#_x0000_t75">
            <v:imagedata r:id="rId1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24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119" type="#_x0000_t75">
            <v:imagedata r:id="rId1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66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118" type="#_x0000_t75">
            <v:imagedata r:id="rId1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117" type="#_x0000_t75">
            <v:imagedata r:id="rId1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sectPr>
      <w:pgSz w:w="11920" w:h="16840"/>
      <w:pgMar w:top="1560" w:bottom="280" w:left="12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2016-09-11T16:36:29Z</dcterms:created>
  <dcterms:modified xsi:type="dcterms:W3CDTF">2016-09-11T16:36:29Z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2016-09-11T00:00:00Z</vt:filetime>
  </property>
  <property fmtid="{D5CDD505-2E9C-101B-9397-08002B2CF9AE}" pid="3" name="LastSaved">
    <vt:filetime>2016-09-11T00:00:00Z</vt:filetime>
  </property>
</Properties>
</file>