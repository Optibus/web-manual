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3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2016-09-05T14:17:58Z</dcterms:created>
  <dcterms:modified xsi:type="dcterms:W3CDTF">2016-09-05T14:17:58Z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