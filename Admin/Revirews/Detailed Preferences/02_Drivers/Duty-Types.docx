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u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y</w:t>
      </w:r>
      <w:r>
        <w:rPr>
          <w:rFonts w:ascii="Open Sans" w:hAnsi="Open Sans" w:cs="Open Sans" w:eastAsia="Open Sans"/>
          <w:sz w:val="44"/>
          <w:szCs w:val="44"/>
          <w:color w:val="4E80BD"/>
          <w:spacing w:val="23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5"/>
          <w:w w:val="100"/>
          <w:b/>
          <w:bCs/>
          <w:position w:val="2"/>
        </w:rPr>
        <w:t>y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p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-f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8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ty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y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797pt;width:4.5pt;height:4.5pt;mso-position-horizontal-relative:page;mso-position-vertical-relative:paragraph;z-index:-192" type="#_x0000_t75">
            <v:imagedata r:id="rId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191" type="#_x0000_t75">
            <v:imagedata r:id="rId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10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4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31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20.25pt;height:240.75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1"/>
          <w:w w:val="100"/>
          <w:i/>
        </w:rPr>
        <w:t>F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1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-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1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: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y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B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k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x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i/>
        </w:rPr>
        <w:t>w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y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38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g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280" w:right="142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4.885714pt;height:266.220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1"/>
          <w:w w:val="100"/>
          <w:i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  <w:position w:val="1"/>
        </w:rPr>
        <w:t>1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  <w:position w:val="1"/>
        </w:rPr>
        <w:t>-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  <w:position w:val="1"/>
        </w:rPr>
        <w:t>2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: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-</w:t>
      </w:r>
      <w:r>
        <w:rPr>
          <w:rFonts w:ascii="Open Sans" w:hAnsi="Open Sans" w:cs="Open Sans" w:eastAsia="Open Sans"/>
          <w:sz w:val="22"/>
          <w:szCs w:val="22"/>
          <w:spacing w:val="9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i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22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191970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191970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191970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5"/>
          <w:w w:val="100"/>
          <w:b/>
          <w:bCs/>
        </w:rPr>
        <w:t>1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</w:rPr>
        <w:t>-</w:t>
      </w:r>
      <w:r>
        <w:rPr>
          <w:rFonts w:ascii="Open Sans" w:hAnsi="Open Sans" w:cs="Open Sans" w:eastAsia="Open Sans"/>
          <w:sz w:val="22"/>
          <w:szCs w:val="22"/>
          <w:color w:val="191970"/>
          <w:spacing w:val="0"/>
          <w:w w:val="100"/>
          <w:b/>
          <w:bCs/>
        </w:rPr>
        <w:t>1</w:t>
      </w:r>
      <w:r>
        <w:rPr>
          <w:rFonts w:ascii="Open Sans" w:hAnsi="Open Sans" w:cs="Open Sans" w:eastAsia="Open Sans"/>
          <w:sz w:val="22"/>
          <w:szCs w:val="22"/>
          <w:color w:val="191970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0000FF"/>
          <w:spacing w:val="8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0000F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191970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191970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191970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5"/>
          <w:w w:val="100"/>
          <w:b/>
          <w:bCs/>
        </w:rPr>
        <w:t>1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</w:rPr>
        <w:t>-</w:t>
      </w:r>
      <w:r>
        <w:rPr>
          <w:rFonts w:ascii="Open Sans" w:hAnsi="Open Sans" w:cs="Open Sans" w:eastAsia="Open Sans"/>
          <w:sz w:val="22"/>
          <w:szCs w:val="22"/>
          <w:color w:val="191970"/>
          <w:spacing w:val="-5"/>
          <w:w w:val="100"/>
          <w:b/>
          <w:bCs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59.5pt;height:144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82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group style="position:absolute;margin-left:69.375pt;margin-top:21.214828pt;width:456pt;height:75pt;mso-position-horizontal-relative:page;mso-position-vertical-relative:paragraph;z-index:-190" coordorigin="1388,424" coordsize="9120,1500">
            <v:shape style="position:absolute;left:1395;top:432;width:810;height:810" type="#_x0000_t75">
              <v:imagedata r:id="rId10" o:title=""/>
            </v:shape>
            <v:group style="position:absolute;left:1395;top:432;width:9082;height:1485" coordorigin="1395,432" coordsize="9082,1485">
              <v:shape style="position:absolute;left:1395;top:432;width:9082;height:1485" coordorigin="1395,432" coordsize="9082,1485" path="m10410,432l1477,432,1419,461,1395,522,1395,1835,1424,1893,1485,1917,10418,1916,10440,1912,10460,1902,10476,1888,10477,1887,1479,1887,1458,1880,1441,1867,1429,1849,1425,1827,1425,516,1431,495,1444,478,1463,466,1485,462,10476,462,10471,455,10453,443,10433,435,10410,432e" filled="t" fillcolor="#1AB654" stroked="f">
                <v:path arrowok="t"/>
                <v:fill/>
              </v:shape>
            </v:group>
            <v:group style="position:absolute;left:1485;top:462;width:9015;height:1425" coordorigin="1485,462" coordsize="9015,1425">
              <v:shape style="position:absolute;left:1485;top:462;width:9015;height:1425" coordorigin="1485,462" coordsize="9015,1425" path="m10476,462l1485,462,10416,462,10437,468,10454,481,10466,500,10470,522,10470,1832,10464,1854,10451,1871,10432,1883,10410,1887,10477,1887,10489,1870,10497,1849,10500,1827,10500,513,10495,491,10485,472,10476,462e" filled="t" fillcolor="#1AB654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ny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-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-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1270" w:right="726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3"/>
          <w:w w:val="100"/>
          <w:b/>
          <w:bCs/>
        </w:rPr>
        <w:t>W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.</w:t>
      </w:r>
    </w:p>
    <w:p>
      <w:pPr>
        <w:jc w:val="left"/>
        <w:spacing w:after="0"/>
        <w:sectPr>
          <w:pgSz w:w="11920" w:h="16840"/>
          <w:pgMar w:top="1560" w:bottom="280" w:left="1280" w:right="126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,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59.5pt;height:33.75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36" w:lineRule="auto"/>
        <w:ind w:left="115" w:right="111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191970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191970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191970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5"/>
          <w:w w:val="100"/>
          <w:b/>
          <w:bCs/>
        </w:rPr>
        <w:t>1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</w:rPr>
        <w:t>-</w:t>
      </w:r>
      <w:r>
        <w:rPr>
          <w:rFonts w:ascii="Open Sans" w:hAnsi="Open Sans" w:cs="Open Sans" w:eastAsia="Open Sans"/>
          <w:sz w:val="22"/>
          <w:szCs w:val="22"/>
          <w:color w:val="191970"/>
          <w:spacing w:val="-5"/>
          <w:w w:val="100"/>
          <w:b/>
          <w:bCs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115" w:right="156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7.681788pt;height:113.295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1"/>
          <w:w w:val="100"/>
          <w:i/>
        </w:rPr>
        <w:t>F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1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-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3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: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y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d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p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y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-</w:t>
      </w:r>
      <w:r>
        <w:rPr>
          <w:rFonts w:ascii="Open Sans" w:hAnsi="Open Sans" w:cs="Open Sans" w:eastAsia="Open Sans"/>
          <w:sz w:val="22"/>
          <w:szCs w:val="22"/>
          <w:spacing w:val="9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p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64.75pt;height:132pt;mso-position-horizontal-relative:char;mso-position-vertical-relative:line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62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59.5pt;height:33.75pt;mso-position-horizontal-relative:char;mso-position-vertical-relative:line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pgSz w:w="11920" w:h="16840"/>
          <w:pgMar w:top="1560" w:bottom="280" w:left="1280" w:right="126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546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36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33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191970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191970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191970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5"/>
          <w:w w:val="100"/>
          <w:b/>
          <w:bCs/>
        </w:rPr>
        <w:t>1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</w:rPr>
        <w:t>-</w:t>
      </w:r>
      <w:r>
        <w:rPr>
          <w:rFonts w:ascii="Open Sans" w:hAnsi="Open Sans" w:cs="Open Sans" w:eastAsia="Open Sans"/>
          <w:sz w:val="22"/>
          <w:szCs w:val="22"/>
          <w:color w:val="191970"/>
          <w:spacing w:val="-5"/>
          <w:w w:val="100"/>
          <w:b/>
          <w:bCs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94.5pt;height:84.75pt;mso-position-horizontal-relative:char;mso-position-vertical-relative:line" type="#_x0000_t75">
            <v:imagedata r:id="rId1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21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group style="position:absolute;margin-left:69.375pt;margin-top:36.214828pt;width:456pt;height:45pt;mso-position-horizontal-relative:page;mso-position-vertical-relative:paragraph;z-index:-189" coordorigin="1388,724" coordsize="9120,900">
            <v:shape style="position:absolute;left:1395;top:732;width:810;height:810" type="#_x0000_t75">
              <v:imagedata r:id="rId16" o:title=""/>
            </v:shape>
            <v:group style="position:absolute;left:1395;top:732;width:9082;height:885" coordorigin="1395,732" coordsize="9082,885">
              <v:shape style="position:absolute;left:1395;top:732;width:9082;height:885" coordorigin="1395,732" coordsize="9082,885" path="m10410,732l1477,732,1419,761,1395,822,1395,1535,1424,1593,1485,1617,10418,1616,10440,1612,10460,1602,10476,1588,10477,1587,1479,1587,1458,1580,1441,1567,1429,1549,1425,1527,1425,816,1431,795,1444,778,1463,766,1485,762,10476,762,10471,755,10453,743,10433,735,10410,732e" filled="t" fillcolor="#1AB654" stroked="f">
                <v:path arrowok="t"/>
                <v:fill/>
              </v:shape>
            </v:group>
            <v:group style="position:absolute;left:1485;top:762;width:9015;height:825" coordorigin="1485,762" coordsize="9015,825">
              <v:shape style="position:absolute;left:1485;top:762;width:9015;height:825" coordorigin="1485,762" coordsize="9015,825" path="m10476,762l1485,762,10416,762,10437,768,10454,781,10466,800,10470,822,10470,1532,10464,1554,10451,1571,10432,1583,10410,1587,10477,1587,10489,1570,10497,1549,10500,1527,10500,813,10495,791,10485,772,10476,762e" filled="t" fillcolor="#1AB654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4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0" w:lineRule="exact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-1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-1"/>
        </w:rPr>
        <w:t>f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-1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b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k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-1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position w:val="1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Sz w:w="11920" w:h="16840"/>
          <w:pgMar w:top="1560" w:bottom="280" w:left="1280" w:right="132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5.126872pt;height:279.045pt;mso-position-horizontal-relative:char;mso-position-vertical-relative:line" type="#_x0000_t75">
            <v:imagedata r:id="rId1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gh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s,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pp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0000FF"/>
          <w:spacing w:val="8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0000F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)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92.858047pt;height:247.1325pt;mso-position-horizontal-relative:char;mso-position-vertical-relative:line" type="#_x0000_t75">
            <v:imagedata r:id="rId1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54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188" type="#_x0000_t75">
            <v:imagedata r:id="rId19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r,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Sz w:w="11920" w:h="16840"/>
          <w:pgMar w:top="1560" w:bottom="280" w:left="1280" w:right="126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97" w:lineRule="exact"/>
        <w:ind w:left="35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75" w:after="0" w:line="240" w:lineRule="auto"/>
        <w:ind w:left="35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187" type="#_x0000_t75">
            <v:imagedata r:id="rId20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sectPr>
      <w:pgSz w:w="11920" w:h="16840"/>
      <w:pgMar w:top="156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png"/><Relationship Id="rId11" Type="http://schemas.openxmlformats.org/officeDocument/2006/relationships/image" Target="media/image7.jpg"/><Relationship Id="rId12" Type="http://schemas.openxmlformats.org/officeDocument/2006/relationships/image" Target="media/image8.jpg"/><Relationship Id="rId13" Type="http://schemas.openxmlformats.org/officeDocument/2006/relationships/image" Target="media/image9.jpg"/><Relationship Id="rId14" Type="http://schemas.openxmlformats.org/officeDocument/2006/relationships/image" Target="media/image10.jp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2016-09-01T16:44:58Z</dcterms:created>
  <dcterms:modified xsi:type="dcterms:W3CDTF">2016-09-01T16:44:58Z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2016-09-01T00:00:00Z</vt:filetime>
  </property>
  <property fmtid="{D5CDD505-2E9C-101B-9397-08002B2CF9AE}" pid="3" name="LastSaved">
    <vt:filetime>2016-09-01T00:00:00Z</vt:filetime>
  </property>
</Properties>
</file>