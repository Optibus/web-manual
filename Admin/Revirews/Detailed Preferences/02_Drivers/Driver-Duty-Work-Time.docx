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1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4E80BD"/>
          <w:spacing w:val="2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W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k</w:t>
      </w:r>
      <w:r>
        <w:rPr>
          <w:rFonts w:ascii="Open Sans" w:hAnsi="Open Sans" w:cs="Open Sans" w:eastAsia="Open Sans"/>
          <w:sz w:val="44"/>
          <w:szCs w:val="44"/>
          <w:color w:val="4E80BD"/>
          <w:spacing w:val="14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1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ty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11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ugh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33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36.214798pt;width:456pt;height:45pt;mso-position-horizontal-relative:page;mso-position-vertical-relative:paragraph;z-index:-74" coordorigin="1388,724" coordsize="9120,900">
            <v:shape style="position:absolute;left:1395;top:732;width:810;height:810" type="#_x0000_t75">
              <v:imagedata r:id="rId5" o:title=""/>
            </v:shape>
            <v:group style="position:absolute;left:1395;top:732;width:9082;height:885" coordorigin="1395,732" coordsize="9082,885">
              <v:shape style="position:absolute;left:1395;top:732;width:9082;height:885" coordorigin="1395,732" coordsize="9082,885" path="m10410,732l1477,732,1419,761,1395,822,1395,1535,1424,1593,1485,1617,10418,1616,10440,1612,10460,1602,10476,1588,10477,1587,1479,1587,1458,1580,1441,1567,1429,1549,1425,1527,1425,816,1431,795,1444,778,1463,766,1485,762,10476,762,10471,755,10453,743,10433,735,10410,732e" filled="t" fillcolor="#1AB654" stroked="f">
                <v:path arrowok="t"/>
                <v:fill/>
              </v:shape>
            </v:group>
            <v:group style="position:absolute;left:1485;top:762;width:9015;height:825" coordorigin="1485,762" coordsize="9015,825">
              <v:shape style="position:absolute;left:1485;top:762;width:9015;height:825" coordorigin="1485,762" coordsize="9015,825" path="m10476,762l1485,762,10416,762,10437,768,10454,781,10466,800,10470,822,10470,1532,10464,1554,10451,1571,10432,1583,10410,1587,10477,1587,10489,1570,10497,1549,10500,1527,10500,813,10495,791,10485,772,10476,762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  <w:position w:val="-1"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  <w:position w:val="-1"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  <w:position w:val="-1"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  <w:position w:val="-1"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-6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color w:val="000000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-1"/>
        </w:rPr>
        <w:t>c.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s: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52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*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=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15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7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*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+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*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*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=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7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5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v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4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20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W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k</w:t>
      </w:r>
      <w:r>
        <w:rPr>
          <w:rFonts w:ascii="Open Sans" w:hAnsi="Open Sans" w:cs="Open Sans" w:eastAsia="Open Sans"/>
          <w:sz w:val="28"/>
          <w:szCs w:val="28"/>
          <w:color w:val="8A2BE1"/>
          <w:spacing w:val="19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m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f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24" w:lineRule="auto"/>
        <w:ind w:left="115" w:right="665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2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65.888339pt;height:221.1825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i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sectPr>
      <w:pgSz w:w="11920" w:h="16840"/>
      <w:pgMar w:top="1560" w:bottom="280" w:left="12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2016-09-01T17:43:35Z</dcterms:created>
  <dcterms:modified xsi:type="dcterms:W3CDTF">2016-09-01T17:43:35Z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2016-09-01T00:00:00Z</vt:filetime>
  </property>
  <property fmtid="{D5CDD505-2E9C-101B-9397-08002B2CF9AE}" pid="3" name="LastSaved">
    <vt:filetime>2016-09-01T00:00:00Z</vt:filetime>
  </property>
</Properties>
</file>