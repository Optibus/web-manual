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v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11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l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20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u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1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ty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-6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75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ugh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34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S</w:t>
      </w:r>
      <w:r>
        <w:rPr>
          <w:rFonts w:ascii="Open Sans" w:hAnsi="Open Sans" w:cs="Open Sans" w:eastAsia="Open Sans"/>
          <w:sz w:val="28"/>
          <w:szCs w:val="28"/>
          <w:color w:val="8A2BE1"/>
          <w:spacing w:val="-2"/>
          <w:w w:val="100"/>
          <w:b/>
          <w:bCs/>
          <w:i/>
        </w:rPr>
        <w:t>p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l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19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u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y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24" w:lineRule="auto"/>
        <w:ind w:left="115" w:right="661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7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6.617363pt;height:232.8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jc w:val="left"/>
        <w:spacing w:after="0"/>
        <w:sectPr>
          <w:type w:val="continuous"/>
          <w:pgSz w:w="11920" w:h="16840"/>
          <w:pgMar w:top="1560" w:bottom="280" w:left="1280" w:right="126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35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718023pt;width:4.5pt;height:4.5pt;mso-position-horizontal-relative:page;mso-position-vertical-relative:paragraph;z-index:-81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75" w:after="0" w:line="240" w:lineRule="auto"/>
        <w:ind w:left="355" w:right="31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80" type="#_x0000_t75">
            <v:imagedata r:id="rId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355" w:right="13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79" type="#_x0000_t75">
            <v:imagedata r:id="rId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355" w:right="18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78" type="#_x0000_t75">
            <v:imagedata r:id="rId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j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3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)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/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4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*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=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2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5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</w:p>
    <w:p>
      <w:pPr>
        <w:spacing w:before="75" w:after="0" w:line="240" w:lineRule="auto"/>
        <w:ind w:left="355" w:right="5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77" type="#_x0000_t75">
            <v:imagedata r:id="rId10" o:title=""/>
          </v:shape>
        </w:pict>
      </w:r>
      <w:r>
        <w:rPr/>
        <w:pict>
          <v:group style="position:absolute;margin-left:69.375pt;margin-top:84.964798pt;width:456pt;height:45pt;mso-position-horizontal-relative:page;mso-position-vertical-relative:paragraph;z-index:-76" coordorigin="1388,1699" coordsize="9120,900">
            <v:shape style="position:absolute;left:1395;top:1707;width:1080;height:810" type="#_x0000_t75">
              <v:imagedata r:id="rId11" o:title=""/>
            </v:shape>
            <v:group style="position:absolute;left:1395;top:1707;width:9082;height:885" coordorigin="1395,1707" coordsize="9082,885">
              <v:shape style="position:absolute;left:1395;top:1707;width:9082;height:885" coordorigin="1395,1707" coordsize="9082,885" path="m10410,1707l1477,1707,1419,1736,1395,1797,1395,2510,1424,2568,1485,2592,10418,2591,10440,2587,10460,2577,10476,2563,10477,2562,1479,2562,1458,2555,1441,2542,1429,2524,1425,2502,1425,1791,1431,1770,1444,1753,1463,1741,1485,1737,10476,1737,10471,1730,10453,1718,10433,1710,10410,1707e" filled="t" fillcolor="#EBC55A" stroked="f">
                <v:path arrowok="t"/>
                <v:fill/>
              </v:shape>
            </v:group>
            <v:group style="position:absolute;left:1485;top:1737;width:9015;height:825" coordorigin="1485,1737" coordsize="9015,825">
              <v:shape style="position:absolute;left:1485;top:1737;width:9015;height:825" coordorigin="1485,1737" coordsize="9015,825" path="m10476,1737l1485,1737,10416,1737,10437,1743,10454,1756,10466,1775,10470,1797,10470,2507,10464,2529,10451,2546,10432,2558,10410,2562,10477,2562,10489,2545,10497,2524,10500,2502,10500,1788,10495,1766,10485,1747,10476,1737e" filled="t" fillcolor="#EBC55A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qu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x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w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21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sectPr>
      <w:pgSz w:w="11920" w:h="16840"/>
      <w:pgMar w:top="15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2016-09-04T10:04:55Z</dcterms:created>
  <dcterms:modified xsi:type="dcterms:W3CDTF">2016-09-04T10:04:55Z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2016-09-02T00:00:00Z</vt:filetime>
  </property>
  <property fmtid="{D5CDD505-2E9C-101B-9397-08002B2CF9AE}" pid="3" name="LastSaved">
    <vt:filetime>2016-09-04T00:00:00Z</vt:filetime>
  </property>
</Properties>
</file>