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20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ty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y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108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107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0.727761pt;height:123.112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28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106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87" w:after="0" w:line="240" w:lineRule="auto"/>
        <w:ind w:left="47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31.236675pt;height:147.73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105" type="#_x0000_t75">
            <v:imagedata r:id="rId1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718023pt;width:4.5pt;height:4.5pt;mso-position-horizontal-relative:page;mso-position-vertical-relative:paragraph;z-index:-104" type="#_x0000_t75">
            <v:imagedata r:id="rId1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/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</w:p>
    <w:p>
      <w:pPr>
        <w:spacing w:before="75" w:after="0" w:line="240" w:lineRule="auto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103" type="#_x0000_t75">
            <v:imagedata r:id="rId1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</w:p>
    <w:p>
      <w:pPr>
        <w:spacing w:before="75" w:after="0" w:line="240" w:lineRule="auto"/>
        <w:ind w:left="355" w:right="48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102" type="#_x0000_t75">
            <v:imagedata r:id="rId13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30" w:after="0" w:line="240" w:lineRule="auto"/>
        <w:ind w:left="9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102.75pt;margin-top:7.339797pt;width:4.5pt;height:4.5pt;mso-position-horizontal-relative:page;mso-position-vertical-relative:paragraph;z-index:-101" type="#_x0000_t75">
            <v:imagedata r:id="rId1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9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102.75pt;margin-top:9.589797pt;width:4.5pt;height:4.5pt;mso-position-horizontal-relative:page;mso-position-vertical-relative:paragraph;z-index:-100" type="#_x0000_t75">
            <v:imagedata r:id="rId1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87" w:after="0" w:line="240" w:lineRule="auto"/>
        <w:ind w:left="9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2.693115pt;height:97.2225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2" w:lineRule="exact"/>
        <w:ind w:left="9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102.75pt;margin-top:5.839797pt;width:4.5pt;height:4.5pt;mso-position-horizontal-relative:page;mso-position-vertical-relative:paragraph;z-index:-99" type="#_x0000_t75">
            <v:imagedata r:id="rId17" o:title=""/>
          </v:shape>
        </w:pict>
      </w:r>
      <w:r>
        <w:rPr/>
        <w:pict>
          <v:group style="position:absolute;margin-left:69.375pt;margin-top:23.464798pt;width:456pt;height:45pt;mso-position-horizontal-relative:page;mso-position-vertical-relative:paragraph;z-index:-98" coordorigin="1388,469" coordsize="9120,900">
            <v:shape style="position:absolute;left:1395;top:477;width:810;height:810" type="#_x0000_t75">
              <v:imagedata r:id="rId18" o:title=""/>
            </v:shape>
            <v:group style="position:absolute;left:1395;top:477;width:9082;height:885" coordorigin="1395,477" coordsize="9082,885">
              <v:shape style="position:absolute;left:1395;top:477;width:9082;height:885" coordorigin="1395,477" coordsize="9082,885" path="m10410,477l1477,477,1419,506,1395,567,1395,1280,1424,1338,1485,1362,10418,1361,10440,1357,10460,1347,10476,1333,10477,1332,1479,1332,1458,1325,1441,1312,1429,1294,1425,1272,1425,561,1431,540,1444,523,1463,511,1485,507,10476,507,10471,500,10453,488,10433,480,10410,477e" filled="t" fillcolor="#1AB654" stroked="f">
                <v:path arrowok="t"/>
                <v:fill/>
              </v:shape>
            </v:group>
            <v:group style="position:absolute;left:1485;top:507;width:9015;height:825" coordorigin="1485,507" coordsize="9015,825">
              <v:shape style="position:absolute;left:1485;top:507;width:9015;height:825" coordorigin="1485,507" coordsize="9015,825" path="m10476,507l1485,507,10416,507,10437,513,10454,526,10466,545,10470,567,10470,1277,10464,1299,10451,1316,10432,1328,10410,1332,10477,1332,10489,1315,10497,1294,10500,1272,10500,558,10495,536,10485,517,10476,507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1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sectPr>
      <w:pgSz w:w="11920" w:h="16840"/>
      <w:pgMar w:top="156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g"/><Relationship Id="rId17" Type="http://schemas.openxmlformats.org/officeDocument/2006/relationships/image" Target="media/image13.png"/><Relationship Id="rId18" Type="http://schemas.openxmlformats.org/officeDocument/2006/relationships/image" Target="media/image1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2016-09-05T17:50:54Z</dcterms:created>
  <dcterms:modified xsi:type="dcterms:W3CDTF">2016-09-05T17:50:54Z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