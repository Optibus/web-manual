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9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20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9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1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95" w:right="15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9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95" w:right="91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9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9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18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4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cc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9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4" w:lineRule="auto"/>
        <w:ind w:left="195" w:right="661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7" w:after="0" w:line="240" w:lineRule="auto"/>
        <w:ind w:left="19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5.964765pt;height:111.37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82" w:lineRule="exact"/>
        <w:ind w:left="19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-1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97" w:lineRule="exact"/>
        <w:ind w:left="3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65.25pt;margin-top:5.718023pt;width:4.5pt;height:4.5pt;mso-position-horizontal-relative:page;mso-position-vertical-relative:paragraph;z-index:-58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75" w:after="0" w:line="240" w:lineRule="auto"/>
        <w:ind w:left="3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65.25pt;margin-top:9.589828pt;width:4.5pt;height:4.5pt;mso-position-horizontal-relative:page;mso-position-vertical-relative:paragraph;z-index:-57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</w:p>
    <w:sectPr>
      <w:type w:val="continuous"/>
      <w:pgSz w:w="11920" w:h="16840"/>
      <w:pgMar w:top="1560" w:bottom="280" w:left="12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2016-09-05T17:50:32Z</dcterms:created>
  <dcterms:modified xsi:type="dcterms:W3CDTF">2016-09-05T17:50:32Z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