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2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9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4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0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35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17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q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55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274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44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4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13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7"/>
          <w:w w:val="100"/>
          <w:b/>
          <w:bCs/>
          <w:i/>
        </w:rPr>
        <w:t>z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1pt;height:192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6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58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2" w:lineRule="exact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h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9pt;height:130.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2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1.214828pt;width:456pt;height:60pt;mso-position-horizontal-relative:page;mso-position-vertical-relative:paragraph;z-index:-126" coordorigin="1388,424" coordsize="9120,1200">
            <v:shape style="position:absolute;left:1395;top:432;width:810;height:840" type="#_x0000_t75">
              <v:imagedata r:id="rId7" o:title=""/>
            </v:shape>
            <v:group style="position:absolute;left:1395;top:432;width:9082;height:1185" coordorigin="1395,432" coordsize="9082,1185">
              <v:shape style="position:absolute;left:1395;top:432;width:9082;height:1185" coordorigin="1395,432" coordsize="9082,1185" path="m10410,432l1477,432,1419,461,1395,522,1395,1535,1424,1593,1485,1617,10418,1616,10440,1612,10460,1602,10476,1588,10477,1587,1479,1587,1458,1580,1441,1567,1429,1549,1425,1527,1425,516,1431,495,1444,478,1463,466,1485,462,10476,462,10471,455,10453,443,10433,435,10410,432e" filled="t" fillcolor="#0000A4" stroked="f">
                <v:path arrowok="t"/>
                <v:fill/>
              </v:shape>
            </v:group>
            <v:group style="position:absolute;left:1485;top:462;width:9015;height:1125" coordorigin="1485,462" coordsize="9015,1125">
              <v:shape style="position:absolute;left:1485;top:462;width:9015;height:1125" coordorigin="1485,462" coordsize="9015,1125" path="m10476,462l1485,462,10416,462,10437,468,10454,481,10466,500,10470,522,10470,1532,10464,1554,10451,1571,10432,1583,10410,1587,10477,1587,10489,1570,10497,1549,10500,1527,10500,513,10495,491,10485,472,10476,462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s,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sectPr>
      <w:pgSz w:w="11920" w:h="16840"/>
      <w:pgMar w:top="156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2016-09-05T17:51:31Z</dcterms:created>
  <dcterms:modified xsi:type="dcterms:W3CDTF">2016-09-05T17:51:31Z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