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q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te</w:t>
      </w:r>
      <w:r>
        <w:rPr>
          <w:rFonts w:ascii="Arial" w:hAnsi="Arial" w:cs="Arial" w:eastAsia="Arial"/>
          <w:sz w:val="36"/>
          <w:szCs w:val="36"/>
          <w:color w:val="004CDD"/>
          <w:spacing w:val="-9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h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1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ty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545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544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3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3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51.214828pt;width:456pt;height:60pt;mso-position-horizontal-relative:page;mso-position-vertical-relative:paragraph;z-index:-543" coordorigin="1388,1024" coordsize="9120,1200">
            <v:shape style="position:absolute;left:1395;top:1032;width:810;height:810" type="#_x0000_t75">
              <v:imagedata r:id="rId7" o:title=""/>
            </v:shape>
            <v:group style="position:absolute;left:1395;top:1032;width:9082;height:1185" coordorigin="1395,1032" coordsize="9082,1185">
              <v:shape style="position:absolute;left:1395;top:1032;width:9082;height:1185" coordorigin="1395,1032" coordsize="9082,1185" path="m10410,1032l1477,1032,1419,1061,1395,1122,1395,2135,1424,2193,1485,2217,10418,2216,10440,2212,10460,2202,10476,2188,10477,2187,1479,2187,1458,2180,1441,2167,1429,2149,1425,2127,1425,1116,1431,1095,1444,1078,1463,1066,1485,1062,10476,1062,10471,1055,10453,1043,10433,1035,10410,1032e" filled="t" fillcolor="#1AB654" stroked="f">
                <v:path arrowok="t"/>
                <v:fill/>
              </v:shape>
            </v:group>
            <v:group style="position:absolute;left:1485;top:1062;width:9015;height:1125" coordorigin="1485,1062" coordsize="9015,1125">
              <v:shape style="position:absolute;left:1485;top:1062;width:9015;height:1125" coordorigin="1485,1062" coordsize="9015,1125" path="m10476,1062l1485,1062,10416,1062,10437,1068,10454,1081,10466,1100,10470,1122,10470,2132,10464,2154,10451,2171,10432,2183,10410,2187,10477,2187,10489,2170,10497,2149,10500,2127,10500,1113,10495,1091,10485,1072,10476,10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(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)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-1"/>
        </w:rPr>
        <w:t>w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3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™</w:t>
      </w:r>
      <w:r>
        <w:rPr>
          <w:rFonts w:ascii="Open Sans" w:hAnsi="Open Sans" w:cs="Open Sans" w:eastAsia="Open Sans"/>
          <w:sz w:val="22"/>
          <w:szCs w:val="22"/>
          <w:color w:val="3F3F3F"/>
          <w:spacing w:val="-1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542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1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15" w:right="8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15" w:right="5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84.375pt;margin-top:68.464828pt;width:441pt;height:45pt;mso-position-horizontal-relative:page;mso-position-vertical-relative:paragraph;z-index:-541" coordorigin="1688,1369" coordsize="8820,900">
            <v:shape style="position:absolute;left:1695;top:1377;width:810;height:810" type="#_x0000_t75">
              <v:imagedata r:id="rId9" o:title=""/>
            </v:shape>
            <v:group style="position:absolute;left:1695;top:1377;width:8782;height:885" coordorigin="1695,1377" coordsize="8782,885">
              <v:shape style="position:absolute;left:1695;top:1377;width:8782;height:885" coordorigin="1695,1377" coordsize="8782,885" path="m10410,1377l1777,1377,1719,1406,1695,1467,1695,2180,1724,2238,1785,2262,10418,2261,10440,2257,10460,2247,10476,2233,10477,2232,1779,2232,1758,2225,1741,2212,1729,2194,1725,2172,1725,1461,1731,1440,1744,1423,1763,1411,1785,1407,10476,1407,10471,1400,10453,1388,10433,1380,10410,1377e" filled="t" fillcolor="#1AB654" stroked="f">
                <v:path arrowok="t"/>
                <v:fill/>
              </v:shape>
            </v:group>
            <v:group style="position:absolute;left:1785;top:1407;width:8715;height:825" coordorigin="1785,1407" coordsize="8715,825">
              <v:shape style="position:absolute;left:1785;top:1407;width:8715;height:825" coordorigin="1785,1407" coordsize="8715,825" path="m10476,1407l1785,1407,10416,1407,10437,1413,10454,1426,10466,1445,10470,1467,10470,2177,10464,2199,10451,2216,10432,2228,10410,2232,10477,2232,10489,2215,10497,2194,10500,2172,10500,1458,10495,1436,10485,1417,10476,1407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5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z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32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718023pt;width:4.5pt;height:4.5pt;mso-position-horizontal-relative:page;mso-position-vertical-relative:paragraph;z-index:-540" type="#_x0000_t75">
            <v:imagedata r:id="rId1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-1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30" w:after="0" w:line="240" w:lineRule="auto"/>
        <w:ind w:left="10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75" w:after="0" w:line="240" w:lineRule="auto"/>
        <w:ind w:left="10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1015" w:right="2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1015" w:right="14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1015" w:right="26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6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5"/>
          <w:w w:val="153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99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6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6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5"/>
          <w:w w:val="153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99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6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9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15" w:right="27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5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5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"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33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7" w:after="0" w:line="240" w:lineRule="auto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4"/>
          <w:w w:val="100"/>
          <w:i/>
        </w:rPr>
        <w:t>V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h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c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c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h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d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u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</w:rPr>
        <w:t>m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y</w:t>
      </w:r>
      <w:r>
        <w:rPr>
          <w:rFonts w:ascii="Open Sans" w:hAnsi="Open Sans" w:cs="Open Sans" w:eastAsia="Open Sans"/>
          <w:sz w:val="24"/>
          <w:szCs w:val="24"/>
          <w:spacing w:val="-15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-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</w:rPr>
        <w:t>K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P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-10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P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al</w:t>
      </w:r>
      <w:r>
        <w:rPr>
          <w:rFonts w:ascii="Open Sans" w:hAnsi="Open Sans" w:cs="Open Sans" w:eastAsia="Open Sans"/>
          <w:sz w:val="24"/>
          <w:szCs w:val="24"/>
          <w:spacing w:val="-9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C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p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on</w:t>
      </w:r>
      <w:r>
        <w:rPr>
          <w:rFonts w:ascii="Open Sans" w:hAnsi="Open Sans" w:cs="Open Sans" w:eastAsia="Open Sans"/>
          <w:sz w:val="24"/>
          <w:szCs w:val="24"/>
          <w:spacing w:val="-10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f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-9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</w:rPr>
        <w:t>v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o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u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p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n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a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l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</w:rPr>
        <w:t>t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</w:rPr>
        <w:t>i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420" w:hRule="exact"/>
        </w:trPr>
        <w:tc>
          <w:tcPr>
            <w:tcW w:w="1225" w:type="dxa"/>
            <w:vMerge w:val="restart"/>
            <w:tcBorders>
              <w:top w:val="single" w:sz="6.0" w:space="0" w:color="3F3F3F"/>
              <w:left w:val="single" w:sz="6.0" w:space="0" w:color="3F3F3F"/>
              <w:right w:val="single" w:sz="6" w:space="0" w:color="000000"/>
            </w:tcBorders>
            <w:shd w:val="clear" w:color="auto" w:fill="AEEDED"/>
          </w:tcPr>
          <w:p>
            <w:pPr>
              <w:spacing w:before="1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K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313" w:type="dxa"/>
            <w:vMerge w:val="restart"/>
            <w:tcBorders>
              <w:top w:val="single" w:sz="6.0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210" w:lineRule="exact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350" w:type="dxa"/>
            <w:vMerge w:val="restart"/>
            <w:tcBorders>
              <w:top w:val="single" w:sz="6.0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0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10" w:lineRule="exact"/>
              <w:ind w:left="60" w:right="263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z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203" w:type="dxa"/>
            <w:gridSpan w:val="4"/>
            <w:tcBorders>
              <w:top w:val="single" w:sz="6.0" w:space="0" w:color="3F3F3F"/>
              <w:bottom w:val="single" w:sz="6" w:space="0" w:color="000000"/>
              <w:left w:val="single" w:sz="6" w:space="0" w:color="000000"/>
              <w:right w:val="single" w:sz="6.0" w:space="0" w:color="3F3F3F"/>
            </w:tcBorders>
            <w:shd w:val="clear" w:color="auto" w:fill="AEEDED"/>
          </w:tcPr>
          <w:p>
            <w:pPr>
              <w:spacing w:before="82" w:after="0" w:line="240" w:lineRule="auto"/>
              <w:ind w:left="2262" w:right="2241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99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99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420" w:hRule="exact"/>
        </w:trPr>
        <w:tc>
          <w:tcPr>
            <w:tcW w:w="1225" w:type="dxa"/>
            <w:vMerge/>
            <w:tcBorders>
              <w:bottom w:val="single" w:sz="6" w:space="0" w:color="000000"/>
              <w:left w:val="single" w:sz="6.0" w:space="0" w:color="3F3F3F"/>
              <w:right w:val="single" w:sz="6" w:space="0" w:color="000000"/>
            </w:tcBorders>
            <w:shd w:val="clear" w:color="auto" w:fill="AEEDED"/>
          </w:tcPr>
          <w:p>
            <w:pPr/>
            <w:rPr/>
          </w:p>
        </w:tc>
        <w:tc>
          <w:tcPr>
            <w:tcW w:w="1313" w:type="dxa"/>
            <w:vMerge/>
            <w:tcBorders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/>
            <w:rPr/>
          </w:p>
        </w:tc>
        <w:tc>
          <w:tcPr>
            <w:tcW w:w="1350" w:type="dxa"/>
            <w:vMerge/>
            <w:tcBorders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/>
            <w:rPr/>
          </w:p>
        </w:tc>
        <w:tc>
          <w:tcPr>
            <w:tcW w:w="1298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82" w:after="0" w:line="240" w:lineRule="auto"/>
              <w:ind w:left="564" w:right="543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297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82" w:after="0" w:line="240" w:lineRule="auto"/>
              <w:ind w:left="519" w:right="498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99"/>
                <w:b/>
                <w:bCs/>
              </w:rPr>
              <w:t>3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298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82" w:after="0" w:line="240" w:lineRule="auto"/>
              <w:ind w:left="519" w:right="498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99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.0" w:space="0" w:color="3F3F3F"/>
            </w:tcBorders>
            <w:shd w:val="clear" w:color="auto" w:fill="AEEDED"/>
          </w:tcPr>
          <w:p>
            <w:pPr>
              <w:spacing w:before="82" w:after="0" w:line="240" w:lineRule="auto"/>
              <w:ind w:left="473" w:right="452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99"/>
                <w:b/>
                <w:bCs/>
              </w:rPr>
              <w:t>1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99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1225" w:type="dxa"/>
            <w:tcBorders>
              <w:top w:val="single" w:sz="6" w:space="0" w:color="000000"/>
              <w:bottom w:val="single" w:sz="6" w:space="0" w:color="000000"/>
              <w:left w:val="single" w:sz="6.0" w:space="0" w:color="3F3F3F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1313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98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97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98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.0" w:space="0" w:color="3F3F3F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525" w:hRule="exact"/>
        </w:trPr>
        <w:tc>
          <w:tcPr>
            <w:tcW w:w="1225" w:type="dxa"/>
            <w:tcBorders>
              <w:top w:val="single" w:sz="6" w:space="0" w:color="000000"/>
              <w:bottom w:val="single" w:sz="6.0" w:space="0" w:color="3F3F3F"/>
              <w:left w:val="single" w:sz="6.0" w:space="0" w:color="3F3F3F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</w:p>
        </w:tc>
        <w:tc>
          <w:tcPr>
            <w:tcW w:w="1313" w:type="dxa"/>
            <w:tcBorders>
              <w:top w:val="single" w:sz="6" w:space="0" w:color="000000"/>
              <w:bottom w:val="single" w:sz="6.0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50" w:type="dxa"/>
            <w:tcBorders>
              <w:top w:val="single" w:sz="6.0" w:space="0" w:color="000000"/>
              <w:bottom w:val="single" w:sz="6.0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98" w:type="dxa"/>
            <w:tcBorders>
              <w:top w:val="single" w:sz="6.0" w:space="0" w:color="000000"/>
              <w:bottom w:val="single" w:sz="6.0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97" w:type="dxa"/>
            <w:tcBorders>
              <w:top w:val="single" w:sz="6.0" w:space="0" w:color="000000"/>
              <w:bottom w:val="single" w:sz="6.0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98" w:type="dxa"/>
            <w:tcBorders>
              <w:top w:val="single" w:sz="6.0" w:space="0" w:color="000000"/>
              <w:bottom w:val="single" w:sz="6.0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.0" w:space="0" w:color="3F3F3F"/>
              <w:left w:val="single" w:sz="6" w:space="0" w:color="000000"/>
              <w:right w:val="single" w:sz="6.0" w:space="0" w:color="3F3F3F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right="42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</w:rPr>
              <w:t>0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right"/>
        <w:spacing w:after="0"/>
        <w:sectPr>
          <w:pgSz w:w="11920" w:h="16840"/>
          <w:pgMar w:top="1560" w:bottom="280" w:left="1280" w:right="1220"/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420" w:hRule="exact"/>
        </w:trPr>
        <w:tc>
          <w:tcPr>
            <w:tcW w:w="1225" w:type="dxa"/>
            <w:vMerge w:val="restart"/>
            <w:tcBorders>
              <w:top w:val="single" w:sz="6" w:space="0" w:color="3F3F3F"/>
              <w:left w:val="single" w:sz="6" w:space="0" w:color="3F3F3F"/>
              <w:right w:val="single" w:sz="6" w:space="0" w:color="000000"/>
            </w:tcBorders>
            <w:shd w:val="clear" w:color="auto" w:fill="AEEDED"/>
          </w:tcPr>
          <w:p>
            <w:pPr>
              <w:spacing w:before="12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K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313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7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210" w:lineRule="exact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350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.0" w:space="0" w:color="000000"/>
            </w:tcBorders>
            <w:shd w:val="clear" w:color="auto" w:fill="AEEDED"/>
          </w:tcPr>
          <w:p>
            <w:pPr>
              <w:spacing w:before="0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10" w:lineRule="exact"/>
              <w:ind w:left="60" w:right="263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z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203" w:type="dxa"/>
            <w:gridSpan w:val="4"/>
            <w:tcBorders>
              <w:top w:val="single" w:sz="6" w:space="0" w:color="3F3F3F"/>
              <w:bottom w:val="single" w:sz="6" w:space="0" w:color="000000"/>
              <w:left w:val="single" w:sz="6.0" w:space="0" w:color="000000"/>
              <w:right w:val="single" w:sz="6" w:space="0" w:color="3F3F3F"/>
            </w:tcBorders>
            <w:shd w:val="clear" w:color="auto" w:fill="AEEDED"/>
          </w:tcPr>
          <w:p>
            <w:pPr>
              <w:spacing w:before="82" w:after="0" w:line="240" w:lineRule="auto"/>
              <w:ind w:left="2262" w:right="2241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99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99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420" w:hRule="exact"/>
        </w:trPr>
        <w:tc>
          <w:tcPr>
            <w:tcW w:w="1225" w:type="dxa"/>
            <w:vMerge/>
            <w:tcBorders>
              <w:bottom w:val="single" w:sz="6" w:space="0" w:color="000000"/>
              <w:left w:val="single" w:sz="6" w:space="0" w:color="3F3F3F"/>
              <w:right w:val="single" w:sz="6" w:space="0" w:color="000000"/>
            </w:tcBorders>
            <w:shd w:val="clear" w:color="auto" w:fill="AEEDED"/>
          </w:tcPr>
          <w:p>
            <w:pPr/>
            <w:rPr/>
          </w:p>
        </w:tc>
        <w:tc>
          <w:tcPr>
            <w:tcW w:w="1313" w:type="dxa"/>
            <w:vMerge/>
            <w:tcBorders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/>
            <w:rPr/>
          </w:p>
        </w:tc>
        <w:tc>
          <w:tcPr>
            <w:tcW w:w="1350" w:type="dxa"/>
            <w:vMerge/>
            <w:tcBorders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EEDED"/>
          </w:tcPr>
          <w:p>
            <w:pPr/>
            <w:rPr/>
          </w:p>
        </w:tc>
        <w:tc>
          <w:tcPr>
            <w:tcW w:w="1298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82" w:after="0" w:line="240" w:lineRule="auto"/>
              <w:ind w:left="564" w:right="543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297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82" w:after="0" w:line="240" w:lineRule="auto"/>
              <w:ind w:left="519" w:right="498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99"/>
                <w:b/>
                <w:bCs/>
              </w:rPr>
              <w:t>3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298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>
            <w:pPr>
              <w:spacing w:before="82" w:after="0" w:line="240" w:lineRule="auto"/>
              <w:ind w:left="519" w:right="498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99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3F3F3F"/>
            </w:tcBorders>
            <w:shd w:val="clear" w:color="auto" w:fill="AEEDED"/>
          </w:tcPr>
          <w:p>
            <w:pPr>
              <w:spacing w:before="82" w:after="0" w:line="240" w:lineRule="auto"/>
              <w:ind w:left="473" w:right="452"/>
              <w:jc w:val="center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99"/>
                <w:b/>
                <w:bCs/>
              </w:rPr>
              <w:t>1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99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99"/>
                <w:b/>
                <w:bCs/>
              </w:rPr>
              <w:t>0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225" w:type="dxa"/>
            <w:tcBorders>
              <w:top w:val="single" w:sz="6" w:space="0" w:color="000000"/>
              <w:bottom w:val="single" w:sz="6.0" w:space="0" w:color="000000"/>
              <w:left w:val="single" w:sz="6" w:space="0" w:color="3F3F3F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-2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13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36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99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/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50" w:type="dxa"/>
            <w:tcBorders>
              <w:top w:val="single" w:sz="6.0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36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99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/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98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43"/>
              <w:jc w:val="righ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99"/>
                <w:b/>
                <w:bCs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99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97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847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98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848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3F3F3F"/>
            </w:tcBorders>
          </w:tcPr>
          <w:p>
            <w:pPr>
              <w:spacing w:before="10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8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  <w:b/>
                <w:bCs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%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1225" w:type="dxa"/>
            <w:tcBorders>
              <w:top w:val="single" w:sz="6.0" w:space="0" w:color="000000"/>
              <w:bottom w:val="single" w:sz="6" w:space="0" w:color="3F3F3F"/>
              <w:left w:val="single" w:sz="6" w:space="0" w:color="3F3F3F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</w:p>
        </w:tc>
        <w:tc>
          <w:tcPr>
            <w:tcW w:w="1313" w:type="dxa"/>
            <w:tcBorders>
              <w:top w:val="single" w:sz="6.0" w:space="0" w:color="000000"/>
              <w:bottom w:val="single" w:sz="6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63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50" w:type="dxa"/>
            <w:tcBorders>
              <w:top w:val="single" w:sz="6.0" w:space="0" w:color="000000"/>
              <w:bottom w:val="single" w:sz="6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60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4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8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9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98" w:type="dxa"/>
            <w:tcBorders>
              <w:top w:val="single" w:sz="6" w:space="0" w:color="000000"/>
              <w:bottom w:val="single" w:sz="6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48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4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97" w:type="dxa"/>
            <w:tcBorders>
              <w:top w:val="single" w:sz="6.0" w:space="0" w:color="000000"/>
              <w:bottom w:val="single" w:sz="6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47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4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98" w:type="dxa"/>
            <w:tcBorders>
              <w:top w:val="single" w:sz="6" w:space="0" w:color="000000"/>
              <w:bottom w:val="single" w:sz="6" w:space="0" w:color="3F3F3F"/>
              <w:left w:val="single" w:sz="6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48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3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7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5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3F3F3F"/>
              <w:left w:val="single" w:sz="6" w:space="0" w:color="000000"/>
              <w:right w:val="single" w:sz="6" w:space="0" w:color="3F3F3F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2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,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6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1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4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69.375pt;margin-top:-54.753719pt;width:456pt;height:45pt;mso-position-horizontal-relative:page;mso-position-vertical-relative:paragraph;z-index:-539" coordorigin="1388,-1095" coordsize="9120,900">
            <v:shape style="position:absolute;left:1395;top:-1088;width:810;height:810" type="#_x0000_t75">
              <v:imagedata r:id="rId11" o:title=""/>
            </v:shape>
            <v:group style="position:absolute;left:1395;top:-1088;width:9082;height:885" coordorigin="1395,-1088" coordsize="9082,885">
              <v:shape style="position:absolute;left:1395;top:-1088;width:9082;height:885" coordorigin="1395,-1088" coordsize="9082,885" path="m10410,-1088l1477,-1087,1419,-1058,1395,-998,1395,-284,1424,-226,1485,-203,10418,-203,10440,-208,10460,-218,10476,-232,10477,-233,1479,-233,1458,-239,1441,-252,1429,-270,1425,-293,1425,-1003,1431,-1025,1444,-1042,1463,-1053,1485,-1058,10476,-1058,10471,-1064,10453,-1077,10433,-1085,10410,-1088e" filled="t" fillcolor="#1AB654" stroked="f">
                <v:path arrowok="t"/>
                <v:fill/>
              </v:shape>
            </v:group>
            <v:group style="position:absolute;left:1485;top:-1058;width:9015;height:825" coordorigin="1485,-1058" coordsize="9015,825">
              <v:shape style="position:absolute;left:1485;top:-1058;width:9015;height:825" coordorigin="1485,-1058" coordsize="9015,825" path="m10476,-1058l1485,-1058,10416,-1057,10437,-1051,10454,-1038,10466,-1020,10470,-998,10470,-287,10464,-266,10451,-248,10432,-237,10410,-233,10477,-233,10489,-249,10497,-270,10500,-293,10500,-1006,10495,-1028,10485,-1047,10476,-1058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326" w:lineRule="exact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2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position w:val="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420" w:hRule="exact"/>
        </w:trPr>
        <w:tc>
          <w:tcPr>
            <w:tcW w:w="1875" w:type="dxa"/>
            <w:tcBorders>
              <w:top w:val="single" w:sz="6.0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160" w:type="dxa"/>
            <w:tcBorders>
              <w:top w:val="single" w:sz="6.0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040" w:type="dxa"/>
            <w:tcBorders>
              <w:top w:val="single" w:sz="6.0" w:space="0" w:color="000000"/>
              <w:bottom w:val="single" w:sz="6" w:space="0" w:color="000000"/>
              <w:left w:val="single" w:sz="6.0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1110" w:hRule="exact"/>
        </w:trPr>
        <w:tc>
          <w:tcPr>
            <w:tcW w:w="1875" w:type="dxa"/>
            <w:tcBorders>
              <w:top w:val="single" w:sz="6" w:space="0" w:color="000000"/>
              <w:bottom w:val="single" w:sz="6.8" w:space="0" w:color="3F3F3F"/>
              <w:left w:val="single" w:sz="6.0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-3"/>
              <w:jc w:val="both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160" w:type="dxa"/>
            <w:tcBorders>
              <w:top w:val="single" w:sz="6.0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25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ID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04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.0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2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&amp;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1410" w:hRule="exact"/>
        </w:trPr>
        <w:tc>
          <w:tcPr>
            <w:tcW w:w="1875" w:type="dxa"/>
            <w:tcBorders>
              <w:top w:val="single" w:sz="6.8" w:space="0" w:color="3F3F3F"/>
              <w:bottom w:val="single" w:sz="6.8" w:space="0" w:color="3F3F3F"/>
              <w:left w:val="single" w:sz="6.0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4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</w:p>
        </w:tc>
        <w:tc>
          <w:tcPr>
            <w:tcW w:w="516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66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8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04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0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2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&amp;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1410" w:hRule="exact"/>
        </w:trPr>
        <w:tc>
          <w:tcPr>
            <w:tcW w:w="1875" w:type="dxa"/>
            <w:tcBorders>
              <w:top w:val="single" w:sz="6.8" w:space="0" w:color="3F3F3F"/>
              <w:bottom w:val="single" w:sz="6.8" w:space="0" w:color="3F3F3F"/>
              <w:left w:val="single" w:sz="6.0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4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</w:p>
        </w:tc>
        <w:tc>
          <w:tcPr>
            <w:tcW w:w="516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57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vi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04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0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2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&amp;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75" w:type="dxa"/>
            <w:tcBorders>
              <w:top w:val="single" w:sz="6.8" w:space="0" w:color="3F3F3F"/>
              <w:bottom w:val="single" w:sz="6.0" w:space="0" w:color="000000"/>
              <w:left w:val="single" w:sz="6.0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60" w:right="4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160" w:type="dxa"/>
            <w:tcBorders>
              <w:top w:val="single" w:sz="6.8" w:space="0" w:color="3F3F3F"/>
              <w:bottom w:val="single" w:sz="6.0" w:space="0" w:color="000000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259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7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ID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1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040" w:type="dxa"/>
            <w:tcBorders>
              <w:top w:val="single" w:sz="6.8" w:space="0" w:color="3F3F3F"/>
              <w:bottom w:val="single" w:sz="6.0" w:space="0" w:color="000000"/>
              <w:left w:val="single" w:sz="6.8" w:space="0" w:color="000000"/>
              <w:right w:val="single" w:sz="6.0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93" w:lineRule="auto"/>
              <w:ind w:left="59" w:right="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3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2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Sz w:w="11920" w:h="16840"/>
          <w:pgMar w:top="1560" w:bottom="280" w:left="1280" w:right="130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12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505495pt;height:136.8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538" type="#_x0000_t75">
            <v:imagedata r:id="rId14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37" type="#_x0000_t75">
            <v:imagedata r:id="rId1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36" type="#_x0000_t75">
            <v:imagedata r:id="rId1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jc w:val="left"/>
        <w:spacing w:after="0"/>
        <w:sectPr>
          <w:pgMar w:header="1797" w:footer="0" w:top="2540" w:bottom="280" w:left="1280" w:right="1260"/>
          <w:headerReference w:type="default" r:id="rId12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317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350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6277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7470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321591pt;height:148.1175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5" w:right="7605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20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535" type="#_x0000_t75">
            <v:imagedata r:id="rId1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24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34" type="#_x0000_t75">
            <v:imagedata r:id="rId2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33" type="#_x0000_t75">
            <v:imagedata r:id="rId2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32" type="#_x0000_t75">
            <v:imagedata r:id="rId2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jc w:val="left"/>
        <w:spacing w:after="0"/>
        <w:sectPr>
          <w:pgMar w:header="1797" w:footer="0" w:top="2540" w:bottom="280" w:left="1280" w:right="1260"/>
          <w:headerReference w:type="default" r:id="rId17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5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9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pt;height:142.5pt;mso-position-horizontal-relative:char;mso-position-vertical-relative:line" type="#_x0000_t75">
            <v:imagedata r:id="rId2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y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24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531" type="#_x0000_t75">
            <v:imagedata r:id="rId2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9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28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30" type="#_x0000_t75">
            <v:imagedata r:id="rId2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22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29" type="#_x0000_t75">
            <v:imagedata r:id="rId2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1797" w:footer="0" w:top="2540" w:bottom="280" w:left="1280" w:right="1220"/>
          <w:headerReference w:type="default" r:id="rId23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5pt;height:120pt;mso-position-horizontal-relative:char;mso-position-vertical-relative:line" type="#_x0000_t75">
            <v:imagedata r:id="rId2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528" type="#_x0000_t75">
            <v:imagedata r:id="rId3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30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527" type="#_x0000_t75">
            <v:imagedata r:id="rId31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pgMar w:header="1797" w:footer="0" w:top="2540" w:bottom="280" w:left="1280" w:right="1260"/>
      <w:headerReference w:type="default" r:id="rId28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304.318309pt;height:39.687107pt;mso-position-horizontal-relative:page;mso-position-vertical-relative:page;z-index:-545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b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&amp;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293.303486pt;height:39.687107pt;mso-position-horizontal-relative:page;mso-position-vertical-relative:page;z-index:-544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b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&amp;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250.553486pt;height:39.687107pt;mso-position-horizontal-relative:page;mso-position-vertical-relative:page;z-index:-543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b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&amp;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206.818309pt;height:39.687107pt;mso-position-horizontal-relative:page;mso-position-vertical-relative:page;z-index:-542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c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h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u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m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3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b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y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2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d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image" Target="media/image8.jp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eader" Target="header2.xml"/><Relationship Id="rId18" Type="http://schemas.openxmlformats.org/officeDocument/2006/relationships/image" Target="media/image12.jp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header" Target="header3.xml"/><Relationship Id="rId24" Type="http://schemas.openxmlformats.org/officeDocument/2006/relationships/image" Target="media/image17.jp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header" Target="header4.xml"/><Relationship Id="rId29" Type="http://schemas.openxmlformats.org/officeDocument/2006/relationships/image" Target="media/image21.jp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2016-09-05T18:01:06Z</dcterms:created>
  <dcterms:modified xsi:type="dcterms:W3CDTF">2016-09-05T18:01:06Z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