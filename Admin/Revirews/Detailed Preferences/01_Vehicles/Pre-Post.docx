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g" ContentType="image/jp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6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o</w:t>
      </w:r>
      <w:r>
        <w:rPr>
          <w:rFonts w:ascii="Open Sans" w:hAnsi="Open Sans" w:cs="Open Sans" w:eastAsia="Open Sans"/>
          <w:sz w:val="44"/>
          <w:szCs w:val="44"/>
          <w:color w:val="4E80BD"/>
          <w:spacing w:val="6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22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p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316" type="#_x0000_t75">
            <v:imagedata r:id="rId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15" type="#_x0000_t75">
            <v:imagedata r:id="rId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</w:p>
    <w:p>
      <w:pPr>
        <w:spacing w:before="19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4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797pt;width:4.5pt;height:4.5pt;mso-position-horizontal-relative:page;mso-position-vertical-relative:paragraph;z-index:-314" type="#_x0000_t75">
            <v:imagedata r:id="rId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8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797pt;width:4.5pt;height:4.5pt;mso-position-horizontal-relative:page;mso-position-vertical-relative:paragraph;z-index:-313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12" type="#_x0000_t75">
            <v:imagedata r:id="rId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101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group style="position:absolute;margin-left:69.375pt;margin-top:36.214828pt;width:456pt;height:98.25pt;mso-position-horizontal-relative:page;mso-position-vertical-relative:paragraph;z-index:-311" coordorigin="1388,724" coordsize="9120,1965">
            <v:shape style="position:absolute;left:1395;top:732;width:810;height:810" type="#_x0000_t75">
              <v:imagedata r:id="rId10" o:title=""/>
            </v:shape>
            <v:shape style="position:absolute;left:2460;top:1107;width:90;height:90" type="#_x0000_t75">
              <v:imagedata r:id="rId11" o:title=""/>
            </v:shape>
            <v:shape style="position:absolute;left:2460;top:1782;width:90;height:90" type="#_x0000_t75">
              <v:imagedata r:id="rId12" o:title=""/>
            </v:shape>
            <v:group style="position:absolute;left:1395;top:732;width:9082;height:1950" coordorigin="1395,732" coordsize="9082,1950">
              <v:shape style="position:absolute;left:1395;top:732;width:9082;height:1950" coordorigin="1395,732" coordsize="9082,1950" path="m10410,732l1477,732,1419,761,1395,822,1395,2600,1424,2658,1485,2682,10418,2681,10440,2677,10460,2667,10476,2653,10477,2652,1479,2652,1458,2645,1441,2632,1429,2614,1425,2592,1425,816,1431,795,1444,778,1463,766,1485,762,10476,762,10471,755,10453,743,10433,735,10410,732e" filled="t" fillcolor="#1AB654" stroked="f">
                <v:path arrowok="t"/>
                <v:fill/>
              </v:shape>
            </v:group>
            <v:group style="position:absolute;left:1485;top:762;width:9015;height:1890" coordorigin="1485,762" coordsize="9015,1890">
              <v:shape style="position:absolute;left:1485;top:762;width:9015;height:1890" coordorigin="1485,762" coordsize="9015,1890" path="m10476,762l1485,762,10416,762,10437,768,10454,781,10466,800,10470,822,10470,2597,10464,2619,10451,2636,10432,2648,10410,2652,10477,2652,10489,2635,10497,2614,10500,2592,10500,813,10495,791,10485,772,10476,762e" filled="t" fillcolor="#1AB65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(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n)</w:t>
      </w:r>
      <w:r>
        <w:rPr>
          <w:rFonts w:ascii="Open Sans" w:hAnsi="Open Sans" w:cs="Open Sans" w:eastAsia="Open Sans"/>
          <w:sz w:val="22"/>
          <w:szCs w:val="22"/>
          <w:color w:val="3F3F3F"/>
          <w:spacing w:val="-1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ng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so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1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</w:p>
    <w:p>
      <w:pPr>
        <w:spacing w:before="75" w:after="0" w:line="240" w:lineRule="auto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V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0000F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0000F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0000F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0000F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0000F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0000F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0000FF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82" w:lineRule="exact"/>
        <w:ind w:left="142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7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14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0" w:after="0" w:line="326" w:lineRule="exact"/>
        <w:ind w:left="115" w:right="-20"/>
        <w:jc w:val="left"/>
        <w:rPr>
          <w:rFonts w:ascii="Open Sans" w:hAnsi="Open Sans" w:cs="Open Sans" w:eastAsia="Open Sans"/>
          <w:sz w:val="24"/>
          <w:szCs w:val="24"/>
        </w:rPr>
      </w:pPr>
      <w:rPr/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b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-</w:t>
      </w:r>
      <w:r>
        <w:rPr>
          <w:rFonts w:ascii="Open Sans" w:hAnsi="Open Sans" w:cs="Open Sans" w:eastAsia="Open Sans"/>
          <w:sz w:val="24"/>
          <w:szCs w:val="24"/>
          <w:spacing w:val="3"/>
          <w:w w:val="100"/>
          <w:i/>
          <w:position w:val="1"/>
        </w:rPr>
        <w:t>1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:</w:t>
      </w:r>
      <w:r>
        <w:rPr>
          <w:rFonts w:ascii="Open Sans" w:hAnsi="Open Sans" w:cs="Open Sans" w:eastAsia="Open Sans"/>
          <w:sz w:val="24"/>
          <w:szCs w:val="24"/>
          <w:spacing w:val="-6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p</w:t>
      </w:r>
      <w:r>
        <w:rPr>
          <w:rFonts w:ascii="Open Sans" w:hAnsi="Open Sans" w:cs="Open Sans" w:eastAsia="Open Sans"/>
          <w:sz w:val="24"/>
          <w:szCs w:val="24"/>
          <w:spacing w:val="-1"/>
          <w:w w:val="100"/>
          <w:i/>
          <w:position w:val="1"/>
        </w:rPr>
        <w:t>l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t</w:t>
      </w:r>
      <w:r>
        <w:rPr>
          <w:rFonts w:ascii="Open Sans" w:hAnsi="Open Sans" w:cs="Open Sans" w:eastAsia="Open Sans"/>
          <w:sz w:val="24"/>
          <w:szCs w:val="24"/>
          <w:spacing w:val="2"/>
          <w:w w:val="100"/>
          <w:i/>
          <w:position w:val="1"/>
        </w:rPr>
        <w:t>e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2"/>
          <w:w w:val="100"/>
          <w:i/>
          <w:position w:val="1"/>
        </w:rPr>
        <w:t> 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S</w:t>
      </w:r>
      <w:r>
        <w:rPr>
          <w:rFonts w:ascii="Open Sans" w:hAnsi="Open Sans" w:cs="Open Sans" w:eastAsia="Open Sans"/>
          <w:sz w:val="24"/>
          <w:szCs w:val="24"/>
          <w:spacing w:val="-3"/>
          <w:w w:val="100"/>
          <w:i/>
          <w:position w:val="1"/>
        </w:rPr>
        <w:t>u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1"/>
          <w:w w:val="100"/>
          <w:i/>
          <w:position w:val="1"/>
        </w:rPr>
        <w:t>m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a</w:t>
      </w:r>
      <w:r>
        <w:rPr>
          <w:rFonts w:ascii="Open Sans" w:hAnsi="Open Sans" w:cs="Open Sans" w:eastAsia="Open Sans"/>
          <w:sz w:val="24"/>
          <w:szCs w:val="24"/>
          <w:spacing w:val="-5"/>
          <w:w w:val="100"/>
          <w:i/>
          <w:position w:val="1"/>
        </w:rPr>
        <w:t>r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i/>
          <w:position w:val="1"/>
        </w:rPr>
        <w:t>y</w:t>
      </w:r>
      <w:r>
        <w:rPr>
          <w:rFonts w:ascii="Open Sans" w:hAnsi="Open Sans" w:cs="Open Sans" w:eastAsia="Open Sans"/>
          <w:sz w:val="24"/>
          <w:szCs w:val="24"/>
          <w:spacing w:val="0"/>
          <w:w w:val="100"/>
          <w:position w:val="0"/>
        </w:rPr>
      </w:r>
    </w:p>
    <w:p>
      <w:pPr>
        <w:spacing w:before="8" w:after="0" w:line="10" w:lineRule="exact"/>
        <w:jc w:val="left"/>
        <w:rPr>
          <w:sz w:val="1"/>
          <w:szCs w:val="1"/>
        </w:rPr>
      </w:pPr>
      <w:rPr/>
      <w:r>
        <w:rPr>
          <w:sz w:val="1"/>
          <w:szCs w:val="1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115" w:type="dxa"/>
      </w:tblPr>
      <w:tblGrid/>
      <w:tr>
        <w:trPr>
          <w:trHeight w:val="420" w:hRule="exact"/>
        </w:trPr>
        <w:tc>
          <w:tcPr>
            <w:tcW w:w="1845" w:type="dxa"/>
            <w:tcBorders>
              <w:top w:val="single" w:sz="6" w:space="0" w:color="000000"/>
              <w:bottom w:val="single" w:sz="6.0" w:space="0" w:color="000000"/>
              <w:left w:val="single" w:sz="6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m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" w:space="0" w:color="000000"/>
              <w:bottom w:val="single" w:sz="6.0" w:space="0" w:color="000000"/>
              <w:left w:val="single" w:sz="6.0" w:space="0" w:color="000000"/>
              <w:right w:val="single" w:sz="6.0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5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u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4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5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" w:space="0" w:color="000000"/>
              <w:left w:val="single" w:sz="6.0" w:space="0" w:color="000000"/>
              <w:right w:val="single" w:sz="6" w:space="0" w:color="000000"/>
            </w:tcBorders>
            <w:shd w:val="clear" w:color="auto" w:fill="ACD8E5"/>
          </w:tcPr>
          <w:p>
            <w:pPr>
              <w:spacing w:before="82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6"/>
                <w:szCs w:val="16"/>
              </w:rPr>
            </w:pPr>
            <w:rPr/>
            <w:r>
              <w:rPr>
                <w:rFonts w:ascii="Open Sans" w:hAnsi="Open Sans" w:cs="Open Sans" w:eastAsia="Open Sans"/>
                <w:sz w:val="16"/>
                <w:szCs w:val="16"/>
                <w:spacing w:val="-1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2"/>
                <w:w w:val="100"/>
                <w:b/>
                <w:bCs/>
              </w:rPr>
              <w:t>f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2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4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-7"/>
                <w:w w:val="100"/>
                <w:b/>
                <w:bCs/>
              </w:rPr>
              <w:t>c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6"/>
                <w:szCs w:val="16"/>
                <w:spacing w:val="0"/>
                <w:w w:val="100"/>
              </w:rPr>
            </w:r>
          </w:p>
        </w:tc>
      </w:tr>
      <w:tr>
        <w:trPr>
          <w:trHeight w:val="810" w:hRule="exact"/>
        </w:trPr>
        <w:tc>
          <w:tcPr>
            <w:tcW w:w="1845" w:type="dxa"/>
            <w:tcBorders>
              <w:top w:val="single" w:sz="6.0" w:space="0" w:color="000000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60" w:right="124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\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0" w:space="0" w:color="000000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b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h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d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" w:space="0" w:color="000000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0" w:after="0" w:line="120" w:lineRule="exact"/>
              <w:jc w:val="left"/>
              <w:rPr>
                <w:sz w:val="12"/>
                <w:szCs w:val="12"/>
              </w:rPr>
            </w:pPr>
            <w:rPr/>
            <w:r>
              <w:rPr>
                <w:sz w:val="12"/>
                <w:szCs w:val="12"/>
              </w:rPr>
            </w:r>
          </w:p>
          <w:p>
            <w:pPr>
              <w:spacing w:before="0" w:after="0" w:line="293" w:lineRule="auto"/>
              <w:ind w:left="59" w:right="275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\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845" w:type="dxa"/>
            <w:tcBorders>
              <w:top w:val="single" w:sz="6.8" w:space="0" w:color="3F3F3F"/>
              <w:bottom w:val="single" w:sz="6.8" w:space="0" w:color="3F3F3F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.8" w:space="0" w:color="3F3F3F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6"/>
                <w:w w:val="100"/>
                <w:b/>
                <w:bCs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"/>
                <w:w w:val="100"/>
                <w:b/>
                <w:bCs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9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8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4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  <w:tr>
        <w:trPr>
          <w:trHeight w:val="510" w:hRule="exact"/>
        </w:trPr>
        <w:tc>
          <w:tcPr>
            <w:tcW w:w="1845" w:type="dxa"/>
            <w:tcBorders>
              <w:top w:val="single" w:sz="6.8" w:space="0" w:color="3F3F3F"/>
              <w:bottom w:val="single" w:sz="6" w:space="0" w:color="000000"/>
              <w:left w:val="single" w:sz="6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60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5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</w:r>
          </w:p>
        </w:tc>
        <w:tc>
          <w:tcPr>
            <w:tcW w:w="5085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.8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spacing w:val="6"/>
                <w:w w:val="100"/>
              </w:rPr>
              <w:t>S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6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3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2"/>
                <w:w w:val="100"/>
              </w:rPr>
              <w:t>m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4"/>
                <w:w w:val="100"/>
              </w:rPr>
              <w:t>c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f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3"/>
                <w:w w:val="100"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2"/>
                <w:w w:val="100"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ip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9"/>
                <w:w w:val="100"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4"/>
                <w:w w:val="100"/>
              </w:rPr>
              <w:t>o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5"/>
                <w:w w:val="100"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-1"/>
                <w:w w:val="100"/>
              </w:rPr>
              <w:t>y</w:t>
            </w:r>
            <w:r>
              <w:rPr>
                <w:rFonts w:ascii="Open Sans" w:hAnsi="Open Sans" w:cs="Open Sans" w:eastAsia="Open Sans"/>
                <w:sz w:val="18"/>
                <w:szCs w:val="18"/>
                <w:spacing w:val="0"/>
                <w:w w:val="100"/>
              </w:rPr>
              <w:t>.</w:t>
            </w:r>
          </w:p>
        </w:tc>
        <w:tc>
          <w:tcPr>
            <w:tcW w:w="2160" w:type="dxa"/>
            <w:tcBorders>
              <w:top w:val="single" w:sz="6.8" w:space="0" w:color="3F3F3F"/>
              <w:bottom w:val="single" w:sz="6" w:space="0" w:color="000000"/>
              <w:left w:val="single" w:sz="6.8" w:space="0" w:color="000000"/>
              <w:right w:val="single" w:sz="6" w:space="0" w:color="000000"/>
            </w:tcBorders>
          </w:tcPr>
          <w:p>
            <w:pPr>
              <w:spacing w:before="9" w:after="0" w:line="110" w:lineRule="exact"/>
              <w:jc w:val="left"/>
              <w:rPr>
                <w:sz w:val="11"/>
                <w:szCs w:val="11"/>
              </w:rPr>
            </w:pPr>
            <w:rPr/>
            <w:r>
              <w:rPr>
                <w:sz w:val="11"/>
                <w:szCs w:val="11"/>
              </w:rPr>
            </w:r>
          </w:p>
          <w:p>
            <w:pPr>
              <w:spacing w:before="0" w:after="0" w:line="240" w:lineRule="auto"/>
              <w:ind w:left="59" w:right="-20"/>
              <w:jc w:val="left"/>
              <w:rPr>
                <w:rFonts w:ascii="Open Sans" w:hAnsi="Open Sans" w:cs="Open Sans" w:eastAsia="Open Sans"/>
                <w:sz w:val="18"/>
                <w:szCs w:val="18"/>
              </w:rPr>
            </w:pPr>
            <w:rPr/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7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0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3"/>
                <w:w w:val="100"/>
                <w:b/>
                <w:bCs/>
              </w:rPr>
              <w:t>t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i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6"/>
                <w:w w:val="100"/>
                <w:b/>
                <w:bCs/>
              </w:rPr>
              <w:t>p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-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13"/>
                <w:w w:val="100"/>
                <w:b/>
                <w:bCs/>
              </w:rPr>
              <w:t> 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5"/>
                <w:w w:val="100"/>
                <w:b/>
                <w:bCs/>
              </w:rPr>
              <w:t>G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2"/>
                <w:w w:val="100"/>
                <w:b/>
                <w:bCs/>
              </w:rPr>
              <w:t>n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1"/>
                <w:w w:val="100"/>
                <w:b/>
                <w:bCs/>
              </w:rPr>
              <w:t>e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7"/>
                <w:w w:val="100"/>
                <w:b/>
                <w:bCs/>
              </w:rPr>
              <w:t>r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-4"/>
                <w:w w:val="100"/>
                <w:b/>
                <w:bCs/>
              </w:rPr>
              <w:t>a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FF"/>
                <w:spacing w:val="0"/>
                <w:w w:val="100"/>
                <w:b/>
                <w:bCs/>
              </w:rPr>
              <w:t>l</w:t>
            </w:r>
            <w:r>
              <w:rPr>
                <w:rFonts w:ascii="Open Sans" w:hAnsi="Open Sans" w:cs="Open Sans" w:eastAsia="Open Sans"/>
                <w:sz w:val="18"/>
                <w:szCs w:val="18"/>
                <w:color w:val="000000"/>
                <w:spacing w:val="0"/>
                <w:w w:val="100"/>
              </w:rPr>
            </w:r>
          </w:p>
        </w:tc>
      </w:tr>
    </w:tbl>
    <w:p>
      <w:pPr>
        <w:jc w:val="left"/>
        <w:spacing w:after="0"/>
        <w:sectPr>
          <w:type w:val="continuous"/>
          <w:pgSz w:w="11920" w:h="16840"/>
          <w:pgMar w:top="1560" w:bottom="280" w:left="1280" w:right="130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9.163636pt;height:264.960pt;mso-position-horizontal-relative:char;mso-position-vertical-relative:line" type="#_x0000_t75">
            <v:imagedata r:id="rId1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7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10" type="#_x0000_t75">
            <v:imagedata r:id="rId1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</w:p>
    <w:p>
      <w:pPr>
        <w:spacing w:before="75" w:after="0" w:line="240" w:lineRule="auto"/>
        <w:ind w:left="415" w:right="27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9" type="#_x0000_t75">
            <v:imagedata r:id="rId1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b/>
          <w:bCs/>
        </w:rPr>
        <w:t>(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)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[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]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1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185"/>
        <w:jc w:val="both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8" type="#_x0000_t75">
            <v:imagedata r:id="rId1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82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7" type="#_x0000_t75">
            <v:imagedata r:id="rId18" o:title=""/>
          </v:shape>
        </w:pict>
      </w:r>
      <w:r>
        <w:rPr/>
        <w:pict>
          <v:group style="position:absolute;margin-left:69.375pt;margin-top:24.964828pt;width:456pt;height:60.0pt;mso-position-horizontal-relative:page;mso-position-vertical-relative:paragraph;z-index:-306" coordorigin="1388,499" coordsize="9120,1200">
            <v:shape style="position:absolute;left:1395;top:507;width:810;height:840" type="#_x0000_t75">
              <v:imagedata r:id="rId19" o:title=""/>
            </v:shape>
            <v:group style="position:absolute;left:1395;top:507;width:9082;height:1185" coordorigin="1395,507" coordsize="9082,1185">
              <v:shape style="position:absolute;left:1395;top:507;width:9082;height:1185" coordorigin="1395,507" coordsize="9082,1185" path="m10410,507l1477,507,1419,536,1395,597,1395,1610,1424,1668,1485,1692,10418,1691,10440,1687,10460,1677,10476,1663,10477,1662,1479,1662,1458,1655,1441,1642,1429,1624,1425,1602,1425,591,1431,570,1444,553,1463,541,1485,537,10476,537,10471,530,10453,518,10433,510,10410,507e" filled="t" fillcolor="#0000A4" stroked="f">
                <v:path arrowok="t"/>
                <v:fill/>
              </v:shape>
            </v:group>
            <v:group style="position:absolute;left:1485;top:537;width:9015;height:1125" coordorigin="1485,537" coordsize="9015,1125">
              <v:shape style="position:absolute;left:1485;top:537;width:9015;height:1125" coordorigin="1485,537" coordsize="9015,1125" path="m10476,537l1485,537,10416,537,10437,543,10454,556,10466,575,10470,597,10470,1607,10464,1629,10451,1646,10432,1658,10410,1662,10477,1662,10489,1645,10497,1624,10500,1602,10500,588,10495,566,10485,547,10476,537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82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position w:val="-1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-1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-1"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.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jc w:val="left"/>
        <w:spacing w:after="0"/>
        <w:sectPr>
          <w:pgMar w:header="1797" w:footer="0" w:top="2540" w:bottom="280" w:left="1280" w:right="1260"/>
          <w:headerReference w:type="default" r:id="rId13"/>
          <w:pgSz w:w="11920" w:h="16840"/>
        </w:sectPr>
      </w:pPr>
      <w:rPr/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97" w:lineRule="exact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rst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sc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du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position w:val="1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087963pt;height:121.125pt;mso-position-horizontal-relative:char;mso-position-vertical-relative:line" type="#_x0000_t75">
            <v:imagedata r:id="rId21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u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1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-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i/>
        </w:rPr>
        <w:t>2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: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B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i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i/>
        </w:rPr>
        <w:t>w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h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6"/>
          <w:w w:val="100"/>
          <w:i/>
        </w:rPr>
        <w:t>f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i/>
        </w:rPr>
        <w:t>p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i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i/>
        </w:rPr>
        <w:t>z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i/>
        </w:rPr>
        <w:t>a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t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  <w:i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i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i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36" w:lineRule="auto"/>
        <w:ind w:left="115" w:right="12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1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0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6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z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color w:val="191970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191970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191970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191970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1</w:t>
      </w:r>
      <w:r>
        <w:rPr>
          <w:rFonts w:ascii="Open Sans" w:hAnsi="Open Sans" w:cs="Open Sans" w:eastAsia="Open Sans"/>
          <w:sz w:val="22"/>
          <w:szCs w:val="22"/>
          <w:color w:val="191970"/>
          <w:spacing w:val="4"/>
          <w:w w:val="100"/>
          <w:b/>
          <w:bCs/>
        </w:rPr>
        <w:t>-</w:t>
      </w:r>
      <w:r>
        <w:rPr>
          <w:rFonts w:ascii="Open Sans" w:hAnsi="Open Sans" w:cs="Open Sans" w:eastAsia="Open Sans"/>
          <w:sz w:val="22"/>
          <w:szCs w:val="22"/>
          <w:color w:val="191970"/>
          <w:spacing w:val="-5"/>
          <w:w w:val="100"/>
          <w:b/>
          <w:bCs/>
        </w:rPr>
        <w:t>2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35625pt;height:119.7pt;mso-position-horizontal-relative:char;mso-position-vertical-relative:line" type="#_x0000_t75">
            <v:imagedata r:id="rId22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pict>
          <v:shape style="width:8.25pt;height:15pt;mso-position-horizontal-relative:char;mso-position-vertical-relative:line" type="#_x0000_t75">
            <v:imagedata r:id="rId23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2" w:after="0" w:line="298" w:lineRule="exact"/>
        <w:ind w:left="115" w:right="74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pict>
          <v:shape style="width:8.25pt;height:15pt;mso-position-horizontal-relative:char;mso-position-vertical-relative:line" type="#_x0000_t75">
            <v:imagedata r:id="rId24" o:title=""/>
          </v:shape>
        </w:pict>
      </w:r>
      <w:r>
        <w:rPr>
          <w:rFonts w:ascii="Times New Roman" w:hAnsi="Times New Roman" w:cs="Times New Roman" w:eastAsia="Times New Roman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7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96.583416pt;height:150.15pt;mso-position-horizontal-relative:char;mso-position-vertical-relative:line" type="#_x0000_t75">
            <v:imagedata r:id="rId2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jc w:val="left"/>
        <w:spacing w:after="0"/>
        <w:sectPr>
          <w:pgMar w:header="0" w:footer="0" w:top="1560" w:bottom="280" w:left="1280" w:right="1260"/>
          <w:headerReference w:type="default" r:id="rId20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505495pt;height:205.2pt;mso-position-horizontal-relative:char;mso-position-vertical-relative:line" type="#_x0000_t75">
            <v:imagedata r:id="rId27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05" type="#_x0000_t75">
            <v:imagedata r:id="rId2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333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4" type="#_x0000_t75">
            <v:imagedata r:id="rId29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[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]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1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198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3" type="#_x0000_t75">
            <v:imagedata r:id="rId30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82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302" type="#_x0000_t75">
            <v:imagedata r:id="rId31" o:title=""/>
          </v:shape>
        </w:pict>
      </w:r>
      <w:r>
        <w:rPr/>
        <w:pict>
          <v:group style="position:absolute;margin-left:69.375pt;margin-top:24.964828pt;width:456pt;height:60pt;mso-position-horizontal-relative:page;mso-position-vertical-relative:paragraph;z-index:-301" coordorigin="1388,499" coordsize="9120,1200">
            <v:shape style="position:absolute;left:1395;top:507;width:810;height:840" type="#_x0000_t75">
              <v:imagedata r:id="rId32" o:title=""/>
            </v:shape>
            <v:group style="position:absolute;left:1395;top:507;width:9082;height:1185" coordorigin="1395,507" coordsize="9082,1185">
              <v:shape style="position:absolute;left:1395;top:507;width:9082;height:1185" coordorigin="1395,507" coordsize="9082,1185" path="m10410,507l1477,507,1419,536,1395,597,1395,1610,1424,1668,1485,1692,10418,1691,10440,1687,10460,1677,10476,1663,10477,1662,1479,1662,1458,1655,1441,1642,1429,1624,1425,1602,1425,591,1431,570,1444,553,1463,541,1485,537,10476,537,10471,530,10453,518,10433,510,10410,507e" filled="t" fillcolor="#0000A4" stroked="f">
                <v:path arrowok="t"/>
                <v:fill/>
              </v:shape>
            </v:group>
            <v:group style="position:absolute;left:1485;top:537;width:9015;height:1125" coordorigin="1485,537" coordsize="9015,1125">
              <v:shape style="position:absolute;left:1485;top:537;width:9015;height:1125" coordorigin="1485,537" coordsize="9015,1125" path="m10476,537l1485,537,10416,537,10437,543,10454,556,10466,575,10470,597,10470,1607,10464,1629,10451,1646,10432,1658,10410,1662,10477,1662,10489,1645,10497,1624,10500,1602,10500,588,10495,566,10485,547,10476,537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jc w:val="left"/>
        <w:spacing w:after="0"/>
        <w:sectPr>
          <w:pgMar w:header="1797" w:footer="0" w:top="2540" w:bottom="280" w:left="1280" w:right="1260"/>
          <w:headerReference w:type="default" r:id="rId26"/>
          <w:pgSz w:w="11920" w:h="16840"/>
        </w:sectPr>
      </w:pPr>
      <w:rPr/>
    </w:p>
    <w:p>
      <w:pPr>
        <w:spacing w:before="8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8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8.418339pt;height:205.9125pt;mso-position-horizontal-relative:char;mso-position-vertical-relative:line" type="#_x0000_t75">
            <v:imagedata r:id="rId34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5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40" w:lineRule="auto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300" type="#_x0000_t75">
            <v:imagedata r:id="rId35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40" w:lineRule="auto"/>
        <w:ind w:left="415" w:right="13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99" type="#_x0000_t75">
            <v:imagedata r:id="rId36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[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7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]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/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1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dh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s.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,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p>
      <w:pPr>
        <w:spacing w:before="75" w:after="0" w:line="240" w:lineRule="auto"/>
        <w:ind w:left="415" w:right="302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98" type="#_x0000_t75">
            <v:imagedata r:id="rId37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dd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-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</w:r>
    </w:p>
    <w:p>
      <w:pPr>
        <w:spacing w:before="75" w:after="0" w:line="282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9.589828pt;width:4.5pt;height:4.5pt;mso-position-horizontal-relative:page;mso-position-vertical-relative:paragraph;z-index:-297" type="#_x0000_t75">
            <v:imagedata r:id="rId38" o:title=""/>
          </v:shape>
        </w:pict>
      </w:r>
      <w:r>
        <w:rPr/>
        <w:pict>
          <v:group style="position:absolute;margin-left:69.375pt;margin-top:24.964828pt;width:456pt;height:60pt;mso-position-horizontal-relative:page;mso-position-vertical-relative:paragraph;z-index:-296" coordorigin="1388,499" coordsize="9120,1200">
            <v:shape style="position:absolute;left:1395;top:507;width:810;height:840" type="#_x0000_t75">
              <v:imagedata r:id="rId39" o:title=""/>
            </v:shape>
            <v:group style="position:absolute;left:1395;top:507;width:9082;height:1185" coordorigin="1395,507" coordsize="9082,1185">
              <v:shape style="position:absolute;left:1395;top:507;width:9082;height:1185" coordorigin="1395,507" coordsize="9082,1185" path="m10410,507l1477,507,1419,536,1395,597,1395,1610,1424,1668,1485,1692,10418,1691,10440,1687,10460,1677,10476,1663,10477,1662,1479,1662,1458,1655,1441,1642,1429,1624,1425,1602,1425,591,1431,570,1444,553,1463,541,1485,537,10476,537,10471,530,10453,518,10433,510,10410,507e" filled="t" fillcolor="#0000A4" stroked="f">
                <v:path arrowok="t"/>
                <v:fill/>
              </v:shape>
            </v:group>
            <v:group style="position:absolute;left:1485;top:537;width:9015;height:1125" coordorigin="1485,537" coordsize="9015,1125">
              <v:shape style="position:absolute;left:1485;top:537;width:9015;height:1125" coordorigin="1485,537" coordsize="9015,1125" path="m10476,537l1485,537,10416,537,10437,543,10454,556,10466,575,10470,597,10470,1607,10464,1629,10451,1646,10432,1658,10410,1662,10477,1662,10489,1645,10497,1624,10500,1602,10500,588,10495,566,10485,547,10476,537e" filled="t" fillcolor="#0000A4" stroked="f">
                <v:path arrowok="t"/>
                <v:fill/>
              </v:shape>
            </v:group>
            <w10:wrap type="none"/>
          </v:group>
        </w:pic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d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  <w:position w:val="-1"/>
        </w:rPr>
        <w:t>m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  <w:position w:val="-1"/>
        </w:rPr>
        <w:t>p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-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-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-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-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-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-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5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97" w:lineRule="exact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Y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u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1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p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d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  <w:position w:val="1"/>
        </w:rPr>
        <w:t>f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position w:val="1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c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1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1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p>
      <w:pPr>
        <w:spacing w:before="0" w:after="0" w:line="240" w:lineRule="auto"/>
        <w:ind w:left="1270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F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.</w:t>
      </w:r>
    </w:p>
    <w:sectPr>
      <w:pgMar w:header="1797" w:footer="0" w:top="2540" w:bottom="280" w:left="1280" w:right="1260"/>
      <w:headerReference w:type="default" r:id="rId33"/>
      <w:pgSz w:w="11920" w:h="168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53.15318pt;height:39.687107pt;mso-position-horizontal-relative:page;mso-position-vertical-relative:page;z-index:-316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\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8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25.40318pt;height:39.687107pt;mso-position-horizontal-relative:page;mso-position-vertical-relative:page;z-index:-315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"/>
                    <w:w w:val="100"/>
                    <w:b/>
                    <w:bCs/>
                    <w:i/>
                    <w:position w:val="2"/>
                  </w:rPr>
                  <w:t>o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s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6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8.75pt;margin-top:88.847382pt;width:113.40318pt;height:39.687107pt;mso-position-horizontal-relative:page;mso-position-vertical-relative:page;z-index:-314" type="#_x0000_t202" filled="f" stroked="f">
          <v:textbox inset="0,0,0,0">
            <w:txbxContent>
              <w:p>
                <w:pPr>
                  <w:spacing w:before="0" w:after="0" w:line="322" w:lineRule="exact"/>
                  <w:ind w:left="20" w:right="-62"/>
                  <w:jc w:val="left"/>
                  <w:rPr>
                    <w:rFonts w:ascii="Open Sans" w:hAnsi="Open Sans" w:cs="Open Sans" w:eastAsia="Open Sans"/>
                    <w:sz w:val="28"/>
                    <w:szCs w:val="28"/>
                  </w:rPr>
                </w:pPr>
                <w:rPr/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3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0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5"/>
                    <w:w w:val="100"/>
                    <w:b/>
                    <w:bCs/>
                    <w:i/>
                    <w:position w:val="2"/>
                  </w:rPr>
                  <w:t>t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7"/>
                    <w:w w:val="100"/>
                    <w:b/>
                    <w:bCs/>
                    <w:i/>
                    <w:position w:val="2"/>
                  </w:rPr>
                  <w:t>i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2"/>
                    <w:w w:val="100"/>
                    <w:b/>
                    <w:bCs/>
                    <w:i/>
                    <w:position w:val="2"/>
                  </w:rPr>
                  <w:t>p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-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14"/>
                    <w:w w:val="100"/>
                    <w:b/>
                    <w:bCs/>
                    <w:i/>
                    <w:position w:val="2"/>
                  </w:rPr>
                  <w:t> 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G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4"/>
                    <w:w w:val="100"/>
                    <w:b/>
                    <w:bCs/>
                    <w:i/>
                    <w:position w:val="2"/>
                  </w:rPr>
                  <w:t>n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6"/>
                    <w:w w:val="100"/>
                    <w:b/>
                    <w:bCs/>
                    <w:i/>
                    <w:position w:val="2"/>
                  </w:rPr>
                  <w:t>e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2"/>
                    <w:w w:val="100"/>
                    <w:b/>
                    <w:bCs/>
                    <w:i/>
                    <w:position w:val="2"/>
                  </w:rPr>
                  <w:t>r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-1"/>
                    <w:w w:val="100"/>
                    <w:b/>
                    <w:bCs/>
                    <w:i/>
                    <w:position w:val="2"/>
                  </w:rPr>
                  <w:t>a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8A2BE1"/>
                    <w:spacing w:val="0"/>
                    <w:w w:val="100"/>
                    <w:b/>
                    <w:bCs/>
                    <w:i/>
                    <w:position w:val="2"/>
                  </w:rPr>
                  <w:t>l</w:t>
                </w:r>
                <w:r>
                  <w:rPr>
                    <w:rFonts w:ascii="Open Sans" w:hAnsi="Open Sans" w:cs="Open Sans" w:eastAsia="Open Sans"/>
                    <w:sz w:val="28"/>
                    <w:szCs w:val="28"/>
                    <w:color w:val="000000"/>
                    <w:spacing w:val="0"/>
                    <w:w w:val="100"/>
                    <w:position w:val="0"/>
                  </w:rPr>
                </w:r>
              </w:p>
              <w:p>
                <w:pPr>
                  <w:spacing w:before="9" w:after="0" w:line="160" w:lineRule="exact"/>
                  <w:jc w:val="left"/>
                  <w:rPr>
                    <w:sz w:val="16"/>
                    <w:szCs w:val="16"/>
                  </w:rPr>
                </w:pPr>
                <w:rPr/>
                <w:r>
                  <w:rPr>
                    <w:sz w:val="16"/>
                    <w:szCs w:val="16"/>
                  </w:rPr>
                </w:r>
              </w:p>
              <w:p>
                <w:pPr>
                  <w:spacing w:before="0" w:after="0" w:line="240" w:lineRule="auto"/>
                  <w:ind w:left="20" w:right="-20"/>
                  <w:jc w:val="left"/>
                  <w:rPr>
                    <w:rFonts w:ascii="Open Sans" w:hAnsi="Open Sans" w:cs="Open Sans" w:eastAsia="Open Sans"/>
                    <w:sz w:val="22"/>
                    <w:szCs w:val="22"/>
                  </w:rPr>
                </w:pPr>
                <w:rPr/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3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u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r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p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1"/>
                    <w:w w:val="100"/>
                    <w:b/>
                    <w:bCs/>
                  </w:rPr>
                  <w:t>o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-4"/>
                    <w:w w:val="100"/>
                    <w:b/>
                    <w:bCs/>
                  </w:rPr>
                  <w:t>s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5"/>
                    <w:w w:val="100"/>
                    <w:b/>
                    <w:bCs/>
                  </w:rPr>
                  <w:t>e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3F3F3F"/>
                    <w:spacing w:val="0"/>
                    <w:w w:val="100"/>
                    <w:b/>
                    <w:bCs/>
                  </w:rPr>
                  <w:t>:</w:t>
                </w:r>
                <w:r>
                  <w:rPr>
                    <w:rFonts w:ascii="Open Sans" w:hAnsi="Open Sans" w:cs="Open Sans" w:eastAsia="Open Sans"/>
                    <w:sz w:val="22"/>
                    <w:szCs w:val="22"/>
                    <w:color w:val="000000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image" Target="media/image9.jp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header" Target="header2.xml"/><Relationship Id="rId21" Type="http://schemas.openxmlformats.org/officeDocument/2006/relationships/image" Target="media/image15.jpg"/><Relationship Id="rId22" Type="http://schemas.openxmlformats.org/officeDocument/2006/relationships/image" Target="media/image16.jpg"/><Relationship Id="rId23" Type="http://schemas.openxmlformats.org/officeDocument/2006/relationships/image" Target="media/image17.jpg"/><Relationship Id="rId24" Type="http://schemas.openxmlformats.org/officeDocument/2006/relationships/image" Target="media/image18.jpg"/><Relationship Id="rId25" Type="http://schemas.openxmlformats.org/officeDocument/2006/relationships/image" Target="media/image19.png"/><Relationship Id="rId26" Type="http://schemas.openxmlformats.org/officeDocument/2006/relationships/header" Target="header3.xml"/><Relationship Id="rId27" Type="http://schemas.openxmlformats.org/officeDocument/2006/relationships/image" Target="media/image20.jp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header" Target="header4.xml"/><Relationship Id="rId34" Type="http://schemas.openxmlformats.org/officeDocument/2006/relationships/image" Target="media/image26.jp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2016-09-05T17:59:43Z</dcterms:created>
  <dcterms:modified xsi:type="dcterms:W3CDTF">2016-09-05T17:59:43Z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LastSaved">
    <vt:filetime>2016-09-05T00:00:00Z</vt:filetime>
  </property>
</Properties>
</file>