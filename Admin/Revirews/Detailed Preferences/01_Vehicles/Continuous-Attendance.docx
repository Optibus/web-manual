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27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6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798pt;width:456pt;height:60pt;mso-position-horizontal-relative:page;mso-position-vertical-relative:paragraph;z-index:-142" coordorigin="1388,724" coordsize="9120,1200">
            <v:shape style="position:absolute;left:1395;top:732;width:810;height:810" type="#_x0000_t75">
              <v:imagedata r:id="rId5" o:title=""/>
            </v:shape>
            <v:group style="position:absolute;left:1395;top:732;width:9082;height:1185" coordorigin="1395,732" coordsize="9082,1185">
              <v:shape style="position:absolute;left:1395;top:732;width:9082;height:1185" coordorigin="1395,732" coordsize="9082,1185" path="m10410,732l1477,732,1419,761,1395,822,1395,1835,1424,1893,1485,1917,10418,1916,10440,1912,10460,1902,10476,1888,10477,1887,1479,1887,1458,1880,1441,1867,1429,1849,1425,1827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1125" coordorigin="1485,762" coordsize="9015,1125">
              <v:shape style="position:absolute;left:1485;top:762;width:9015;height:1125" coordorigin="1485,762" coordsize="9015,1125" path="m10476,762l1485,762,10416,762,10437,768,10454,781,10466,800,10470,822,10470,1832,10464,1854,10451,1871,10432,1883,10410,1887,10477,1887,10489,1870,10497,1849,10500,1827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4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845" w:type="dxa"/>
            <w:tcBorders>
              <w:top w:val="single" w:sz="6.0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5085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11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(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)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24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(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4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)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1.25pt;height:132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Mar w:header="1797" w:footer="0" w:top="2540" w:bottom="280" w:left="1280" w:right="1520"/>
          <w:headerReference w:type="default" r:id="rId6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32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3pt;height:156.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41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11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140" type="#_x0000_t75">
            <v:imagedata r:id="rId1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sectPr>
      <w:pgMar w:header="1797" w:footer="0" w:top="2540" w:bottom="280" w:left="1280" w:right="1220"/>
      <w:headerReference w:type="default" r:id="rId8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29.811764pt;height:39.687107pt;mso-position-horizontal-relative:page;mso-position-vertical-relative:page;z-index:-142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283.48813pt;height:39.687107pt;mso-position-horizontal-relative:page;mso-position-vertical-relative:page;z-index:-141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V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4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5"/>
                    <w:w w:val="100"/>
                    <w:b/>
                    <w:bCs/>
                    <w:i/>
                    <w:position w:val="2"/>
                  </w:rPr>
                  <w:t>(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)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header" Target="header2.xml"/><Relationship Id="rId9" Type="http://schemas.openxmlformats.org/officeDocument/2006/relationships/image" Target="media/image3.jp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2016-09-05T17:57:54Z</dcterms:created>
  <dcterms:modified xsi:type="dcterms:W3CDTF">2016-09-05T17:57:54Z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