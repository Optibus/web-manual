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48" w:lineRule="exact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1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1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2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k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-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2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U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y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98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97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96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n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7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b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b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u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6"/>
          <w:szCs w:val="26"/>
        </w:rPr>
      </w:pPr>
      <w:rPr/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4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6"/>
          <w:szCs w:val="26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-1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48" w:lineRule="auto"/>
        <w:ind w:left="415" w:right="2212" w:firstLine="-30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27.589828pt;width:4.5pt;height:4.5pt;mso-position-horizontal-relative:page;mso-position-vertical-relative:paragraph;z-index:-95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</w:p>
    <w:p>
      <w:pPr>
        <w:spacing w:before="0" w:after="0" w:line="240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2.838896pt;width:4.5pt;height:4.5pt;mso-position-horizontal-relative:page;mso-position-vertical-relative:paragraph;z-index:-94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2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57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933219pt;height:218.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93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18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92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91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2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90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9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sectPr>
      <w:pgSz w:w="11920" w:h="16840"/>
      <w:pgMar w:top="1560" w:bottom="280" w:left="12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2016-09-16T16:43:14Z</dcterms:created>
  <dcterms:modified xsi:type="dcterms:W3CDTF">2016-09-16T16:43:14Z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LastSaved">
    <vt:filetime>2016-09-16T00:00:00Z</vt:filetime>
  </property>
</Properties>
</file>