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16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h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212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211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1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2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5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rm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1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380"/>
        </w:sectPr>
      </w:pPr>
      <w:rPr/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326" w:lineRule="exact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position w:val="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420" w:hRule="exact"/>
        </w:trPr>
        <w:tc>
          <w:tcPr>
            <w:tcW w:w="1845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.0" w:space="0" w:color="000000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56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k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5085" w:type="dxa"/>
            <w:tcBorders>
              <w:top w:val="single" w:sz="6.0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k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.8" w:space="0" w:color="3F3F3F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z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</w:p>
          <w:p>
            <w:pPr>
              <w:spacing w:before="55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-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5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z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  <w:p>
            <w:pPr>
              <w:spacing w:before="55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z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</w:p>
          <w:p>
            <w:pPr>
              <w:spacing w:before="55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42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5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z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  <w:p>
            <w:pPr>
              <w:spacing w:before="55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1920" w:h="16840"/>
          <w:pgMar w:top="1560" w:bottom="280" w:left="1280" w:right="130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9.876623pt;height:116.1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42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210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209" type="#_x0000_t75">
            <v:imagedata r:id="rId1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208" type="#_x0000_t75">
            <v:imagedata r:id="rId1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797" w:footer="0" w:top="2540" w:bottom="280" w:left="1280" w:right="1260"/>
          <w:headerReference w:type="default" r:id="rId7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3pt;height:132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207" type="#_x0000_t75">
            <v:imagedata r:id="rId1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206" type="#_x0000_t75">
            <v:imagedata r:id="rId1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797" w:footer="0" w:top="2540" w:bottom="280" w:left="1280" w:right="1340"/>
          <w:headerReference w:type="default" r:id="rId12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9.710145pt;height:156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205" type="#_x0000_t75">
            <v:imagedata r:id="rId1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2"/>
          <w:w w:val="100"/>
          <w:b/>
          <w:bCs/>
        </w:rPr>
        <w:t>z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204" type="#_x0000_t75">
            <v:imagedata r:id="rId1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203" type="#_x0000_t75">
            <v:imagedata r:id="rId2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sectPr>
      <w:pgMar w:header="1797" w:footer="0" w:top="2540" w:bottom="280" w:left="1280" w:right="1260"/>
      <w:headerReference w:type="default" r:id="rId16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139.879941pt;height:39.687107pt;mso-position-horizontal-relative:page;mso-position-vertical-relative:page;z-index:-212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6"/>
                    <w:w w:val="100"/>
                    <w:b/>
                    <w:bCs/>
                    <w:i/>
                    <w:position w:val="2"/>
                  </w:rPr>
                  <w:t>k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236.969031pt;height:39.687107pt;mso-position-horizontal-relative:page;mso-position-vertical-relative:page;z-index:-211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z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V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234.810546pt;height:39.687107pt;mso-position-horizontal-relative:page;mso-position-vertical-relative:page;z-index:-210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z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V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f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image" Target="media/image3.jp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eader" Target="header2.xml"/><Relationship Id="rId13" Type="http://schemas.openxmlformats.org/officeDocument/2006/relationships/image" Target="media/image7.jp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3.xml"/><Relationship Id="rId17" Type="http://schemas.openxmlformats.org/officeDocument/2006/relationships/image" Target="media/image10.jp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2016-09-05T18:00:15Z</dcterms:created>
  <dcterms:modified xsi:type="dcterms:W3CDTF">2016-09-05T18:00:15Z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2016-08-25T00:00:00Z</vt:filetime>
  </property>
  <property fmtid="{D5CDD505-2E9C-101B-9397-08002B2CF9AE}" pid="3" name="LastSaved">
    <vt:filetime>2016-09-05T00:00:00Z</vt:filetime>
  </property>
</Properties>
</file>