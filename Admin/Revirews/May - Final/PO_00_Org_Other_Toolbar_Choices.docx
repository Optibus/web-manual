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45" w:lineRule="exact"/>
        <w:ind w:left="115" w:right="-20"/>
        <w:jc w:val="left"/>
        <w:rPr>
          <w:rFonts w:ascii="Carnas" w:hAnsi="Carnas" w:cs="Carnas" w:eastAsia="Carnas"/>
          <w:sz w:val="36"/>
          <w:szCs w:val="36"/>
        </w:rPr>
      </w:pPr>
      <w:rPr/>
      <w:r>
        <w:rPr>
          <w:rFonts w:ascii="Carnas" w:hAnsi="Carnas" w:cs="Carnas" w:eastAsia="Carnas"/>
          <w:sz w:val="36"/>
          <w:szCs w:val="36"/>
          <w:color w:val="1B509E"/>
          <w:spacing w:val="4"/>
          <w:w w:val="100"/>
          <w:position w:val="2"/>
        </w:rPr>
        <w:t>O</w:t>
      </w:r>
      <w:r>
        <w:rPr>
          <w:rFonts w:ascii="Carnas" w:hAnsi="Carnas" w:cs="Carnas" w:eastAsia="Carnas"/>
          <w:sz w:val="36"/>
          <w:szCs w:val="36"/>
          <w:color w:val="1B509E"/>
          <w:spacing w:val="-3"/>
          <w:w w:val="100"/>
          <w:position w:val="2"/>
        </w:rPr>
        <w:t>t</w:t>
      </w:r>
      <w:r>
        <w:rPr>
          <w:rFonts w:ascii="Carnas" w:hAnsi="Carnas" w:cs="Carnas" w:eastAsia="Carnas"/>
          <w:sz w:val="36"/>
          <w:szCs w:val="36"/>
          <w:color w:val="1B509E"/>
          <w:spacing w:val="2"/>
          <w:w w:val="100"/>
          <w:position w:val="2"/>
        </w:rPr>
        <w:t>h</w:t>
      </w:r>
      <w:r>
        <w:rPr>
          <w:rFonts w:ascii="Carnas" w:hAnsi="Carnas" w:cs="Carnas" w:eastAsia="Carnas"/>
          <w:sz w:val="36"/>
          <w:szCs w:val="36"/>
          <w:color w:val="1B509E"/>
          <w:spacing w:val="-6"/>
          <w:w w:val="100"/>
          <w:position w:val="2"/>
        </w:rPr>
        <w:t>e</w:t>
      </w:r>
      <w:r>
        <w:rPr>
          <w:rFonts w:ascii="Carnas" w:hAnsi="Carnas" w:cs="Carnas" w:eastAsia="Carnas"/>
          <w:sz w:val="36"/>
          <w:szCs w:val="36"/>
          <w:color w:val="1B509E"/>
          <w:spacing w:val="0"/>
          <w:w w:val="100"/>
          <w:position w:val="2"/>
        </w:rPr>
        <w:t>r</w:t>
      </w:r>
      <w:r>
        <w:rPr>
          <w:rFonts w:ascii="Carnas" w:hAnsi="Carnas" w:cs="Carnas" w:eastAsia="Carnas"/>
          <w:sz w:val="36"/>
          <w:szCs w:val="36"/>
          <w:color w:val="1B509E"/>
          <w:spacing w:val="11"/>
          <w:w w:val="100"/>
          <w:position w:val="2"/>
        </w:rPr>
        <w:t> </w:t>
      </w:r>
      <w:r>
        <w:rPr>
          <w:rFonts w:ascii="Carnas" w:hAnsi="Carnas" w:cs="Carnas" w:eastAsia="Carnas"/>
          <w:sz w:val="36"/>
          <w:szCs w:val="36"/>
          <w:color w:val="1B509E"/>
          <w:spacing w:val="0"/>
          <w:w w:val="100"/>
          <w:position w:val="2"/>
        </w:rPr>
        <w:t>P</w:t>
      </w:r>
      <w:r>
        <w:rPr>
          <w:rFonts w:ascii="Carnas" w:hAnsi="Carnas" w:cs="Carnas" w:eastAsia="Carnas"/>
          <w:sz w:val="36"/>
          <w:szCs w:val="36"/>
          <w:color w:val="1B509E"/>
          <w:spacing w:val="1"/>
          <w:w w:val="100"/>
          <w:position w:val="2"/>
        </w:rPr>
        <w:t>r</w:t>
      </w:r>
      <w:r>
        <w:rPr>
          <w:rFonts w:ascii="Carnas" w:hAnsi="Carnas" w:cs="Carnas" w:eastAsia="Carnas"/>
          <w:sz w:val="36"/>
          <w:szCs w:val="36"/>
          <w:color w:val="1B509E"/>
          <w:spacing w:val="-6"/>
          <w:w w:val="100"/>
          <w:position w:val="2"/>
        </w:rPr>
        <w:t>e</w:t>
      </w:r>
      <w:r>
        <w:rPr>
          <w:rFonts w:ascii="Carnas" w:hAnsi="Carnas" w:cs="Carnas" w:eastAsia="Carnas"/>
          <w:sz w:val="36"/>
          <w:szCs w:val="36"/>
          <w:color w:val="1B509E"/>
          <w:spacing w:val="2"/>
          <w:w w:val="100"/>
          <w:position w:val="2"/>
        </w:rPr>
        <w:t>f</w:t>
      </w:r>
      <w:r>
        <w:rPr>
          <w:rFonts w:ascii="Carnas" w:hAnsi="Carnas" w:cs="Carnas" w:eastAsia="Carnas"/>
          <w:sz w:val="36"/>
          <w:szCs w:val="36"/>
          <w:color w:val="1B509E"/>
          <w:spacing w:val="-6"/>
          <w:w w:val="100"/>
          <w:position w:val="2"/>
        </w:rPr>
        <w:t>e</w:t>
      </w:r>
      <w:r>
        <w:rPr>
          <w:rFonts w:ascii="Carnas" w:hAnsi="Carnas" w:cs="Carnas" w:eastAsia="Carnas"/>
          <w:sz w:val="36"/>
          <w:szCs w:val="36"/>
          <w:color w:val="1B509E"/>
          <w:spacing w:val="1"/>
          <w:w w:val="100"/>
          <w:position w:val="2"/>
        </w:rPr>
        <w:t>r</w:t>
      </w:r>
      <w:r>
        <w:rPr>
          <w:rFonts w:ascii="Carnas" w:hAnsi="Carnas" w:cs="Carnas" w:eastAsia="Carnas"/>
          <w:sz w:val="36"/>
          <w:szCs w:val="36"/>
          <w:color w:val="1B509E"/>
          <w:spacing w:val="-6"/>
          <w:w w:val="100"/>
          <w:position w:val="2"/>
        </w:rPr>
        <w:t>e</w:t>
      </w:r>
      <w:r>
        <w:rPr>
          <w:rFonts w:ascii="Carnas" w:hAnsi="Carnas" w:cs="Carnas" w:eastAsia="Carnas"/>
          <w:sz w:val="36"/>
          <w:szCs w:val="36"/>
          <w:color w:val="1B509E"/>
          <w:spacing w:val="2"/>
          <w:w w:val="100"/>
          <w:position w:val="2"/>
        </w:rPr>
        <w:t>n</w:t>
      </w:r>
      <w:r>
        <w:rPr>
          <w:rFonts w:ascii="Carnas" w:hAnsi="Carnas" w:cs="Carnas" w:eastAsia="Carnas"/>
          <w:sz w:val="36"/>
          <w:szCs w:val="36"/>
          <w:color w:val="1B509E"/>
          <w:spacing w:val="-1"/>
          <w:w w:val="100"/>
          <w:position w:val="2"/>
        </w:rPr>
        <w:t>c</w:t>
      </w:r>
      <w:r>
        <w:rPr>
          <w:rFonts w:ascii="Carnas" w:hAnsi="Carnas" w:cs="Carnas" w:eastAsia="Carnas"/>
          <w:sz w:val="36"/>
          <w:szCs w:val="36"/>
          <w:color w:val="1B509E"/>
          <w:spacing w:val="0"/>
          <w:w w:val="100"/>
          <w:position w:val="2"/>
        </w:rPr>
        <w:t>e</w:t>
      </w:r>
      <w:r>
        <w:rPr>
          <w:rFonts w:ascii="Carnas" w:hAnsi="Carnas" w:cs="Carnas" w:eastAsia="Carnas"/>
          <w:sz w:val="36"/>
          <w:szCs w:val="36"/>
          <w:color w:val="1B509E"/>
          <w:spacing w:val="3"/>
          <w:w w:val="100"/>
          <w:position w:val="2"/>
        </w:rPr>
        <w:t> </w:t>
      </w:r>
      <w:r>
        <w:rPr>
          <w:rFonts w:ascii="Carnas" w:hAnsi="Carnas" w:cs="Carnas" w:eastAsia="Carnas"/>
          <w:sz w:val="36"/>
          <w:szCs w:val="36"/>
          <w:color w:val="1B509E"/>
          <w:spacing w:val="-1"/>
          <w:w w:val="100"/>
          <w:position w:val="2"/>
        </w:rPr>
        <w:t>T</w:t>
      </w:r>
      <w:r>
        <w:rPr>
          <w:rFonts w:ascii="Carnas" w:hAnsi="Carnas" w:cs="Carnas" w:eastAsia="Carnas"/>
          <w:sz w:val="36"/>
          <w:szCs w:val="36"/>
          <w:color w:val="1B509E"/>
          <w:spacing w:val="-3"/>
          <w:w w:val="100"/>
          <w:position w:val="2"/>
        </w:rPr>
        <w:t>o</w:t>
      </w:r>
      <w:r>
        <w:rPr>
          <w:rFonts w:ascii="Carnas" w:hAnsi="Carnas" w:cs="Carnas" w:eastAsia="Carnas"/>
          <w:sz w:val="36"/>
          <w:szCs w:val="36"/>
          <w:color w:val="1B509E"/>
          <w:spacing w:val="-3"/>
          <w:w w:val="100"/>
          <w:position w:val="2"/>
        </w:rPr>
        <w:t>o</w:t>
      </w:r>
      <w:r>
        <w:rPr>
          <w:rFonts w:ascii="Carnas" w:hAnsi="Carnas" w:cs="Carnas" w:eastAsia="Carnas"/>
          <w:sz w:val="36"/>
          <w:szCs w:val="36"/>
          <w:color w:val="1B509E"/>
          <w:spacing w:val="7"/>
          <w:w w:val="100"/>
          <w:position w:val="2"/>
        </w:rPr>
        <w:t>l</w:t>
      </w:r>
      <w:r>
        <w:rPr>
          <w:rFonts w:ascii="Carnas" w:hAnsi="Carnas" w:cs="Carnas" w:eastAsia="Carnas"/>
          <w:sz w:val="36"/>
          <w:szCs w:val="36"/>
          <w:color w:val="1B509E"/>
          <w:spacing w:val="5"/>
          <w:w w:val="100"/>
          <w:position w:val="2"/>
        </w:rPr>
        <w:t>-</w:t>
      </w:r>
      <w:r>
        <w:rPr>
          <w:rFonts w:ascii="Carnas" w:hAnsi="Carnas" w:cs="Carnas" w:eastAsia="Carnas"/>
          <w:sz w:val="36"/>
          <w:szCs w:val="36"/>
          <w:color w:val="1B509E"/>
          <w:spacing w:val="-6"/>
          <w:w w:val="100"/>
          <w:position w:val="2"/>
        </w:rPr>
        <w:t>B</w:t>
      </w:r>
      <w:r>
        <w:rPr>
          <w:rFonts w:ascii="Carnas" w:hAnsi="Carnas" w:cs="Carnas" w:eastAsia="Carnas"/>
          <w:sz w:val="36"/>
          <w:szCs w:val="36"/>
          <w:color w:val="1B509E"/>
          <w:spacing w:val="4"/>
          <w:w w:val="100"/>
          <w:position w:val="2"/>
        </w:rPr>
        <w:t>a</w:t>
      </w:r>
      <w:r>
        <w:rPr>
          <w:rFonts w:ascii="Carnas" w:hAnsi="Carnas" w:cs="Carnas" w:eastAsia="Carnas"/>
          <w:sz w:val="36"/>
          <w:szCs w:val="36"/>
          <w:color w:val="1B509E"/>
          <w:spacing w:val="0"/>
          <w:w w:val="100"/>
          <w:position w:val="2"/>
        </w:rPr>
        <w:t>r</w:t>
      </w:r>
      <w:r>
        <w:rPr>
          <w:rFonts w:ascii="Carnas" w:hAnsi="Carnas" w:cs="Carnas" w:eastAsia="Carnas"/>
          <w:sz w:val="36"/>
          <w:szCs w:val="36"/>
          <w:color w:val="1B509E"/>
          <w:spacing w:val="11"/>
          <w:w w:val="100"/>
          <w:position w:val="2"/>
        </w:rPr>
        <w:t> </w:t>
      </w:r>
      <w:r>
        <w:rPr>
          <w:rFonts w:ascii="Carnas" w:hAnsi="Carnas" w:cs="Carnas" w:eastAsia="Carnas"/>
          <w:sz w:val="36"/>
          <w:szCs w:val="36"/>
          <w:color w:val="1B509E"/>
          <w:spacing w:val="-3"/>
          <w:w w:val="100"/>
          <w:position w:val="2"/>
        </w:rPr>
        <w:t>C</w:t>
      </w:r>
      <w:r>
        <w:rPr>
          <w:rFonts w:ascii="Carnas" w:hAnsi="Carnas" w:cs="Carnas" w:eastAsia="Carnas"/>
          <w:sz w:val="36"/>
          <w:szCs w:val="36"/>
          <w:color w:val="1B509E"/>
          <w:spacing w:val="2"/>
          <w:w w:val="100"/>
          <w:position w:val="2"/>
        </w:rPr>
        <w:t>h</w:t>
      </w:r>
      <w:r>
        <w:rPr>
          <w:rFonts w:ascii="Carnas" w:hAnsi="Carnas" w:cs="Carnas" w:eastAsia="Carnas"/>
          <w:sz w:val="36"/>
          <w:szCs w:val="36"/>
          <w:color w:val="1B509E"/>
          <w:spacing w:val="-3"/>
          <w:w w:val="100"/>
          <w:position w:val="2"/>
        </w:rPr>
        <w:t>o</w:t>
      </w:r>
      <w:r>
        <w:rPr>
          <w:rFonts w:ascii="Carnas" w:hAnsi="Carnas" w:cs="Carnas" w:eastAsia="Carnas"/>
          <w:sz w:val="36"/>
          <w:szCs w:val="36"/>
          <w:color w:val="1B509E"/>
          <w:spacing w:val="0"/>
          <w:w w:val="100"/>
          <w:position w:val="2"/>
        </w:rPr>
        <w:t>i</w:t>
      </w:r>
      <w:r>
        <w:rPr>
          <w:rFonts w:ascii="Carnas" w:hAnsi="Carnas" w:cs="Carnas" w:eastAsia="Carnas"/>
          <w:sz w:val="36"/>
          <w:szCs w:val="36"/>
          <w:color w:val="1B509E"/>
          <w:spacing w:val="-1"/>
          <w:w w:val="100"/>
          <w:position w:val="2"/>
        </w:rPr>
        <w:t>c</w:t>
      </w:r>
      <w:r>
        <w:rPr>
          <w:rFonts w:ascii="Carnas" w:hAnsi="Carnas" w:cs="Carnas" w:eastAsia="Carnas"/>
          <w:sz w:val="36"/>
          <w:szCs w:val="36"/>
          <w:color w:val="1B509E"/>
          <w:spacing w:val="-6"/>
          <w:w w:val="100"/>
          <w:position w:val="2"/>
        </w:rPr>
        <w:t>e</w:t>
      </w:r>
      <w:r>
        <w:rPr>
          <w:rFonts w:ascii="Carnas" w:hAnsi="Carnas" w:cs="Carnas" w:eastAsia="Carnas"/>
          <w:sz w:val="36"/>
          <w:szCs w:val="36"/>
          <w:color w:val="1B509E"/>
          <w:spacing w:val="0"/>
          <w:w w:val="100"/>
          <w:position w:val="2"/>
        </w:rPr>
        <w:t>s</w:t>
      </w:r>
      <w:r>
        <w:rPr>
          <w:rFonts w:ascii="Carnas" w:hAnsi="Carnas" w:cs="Carnas" w:eastAsia="Carnas"/>
          <w:sz w:val="36"/>
          <w:szCs w:val="36"/>
          <w:color w:val="000000"/>
          <w:spacing w:val="0"/>
          <w:w w:val="100"/>
          <w:position w:val="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5" w:right="-20"/>
        <w:jc w:val="left"/>
        <w:rPr>
          <w:rFonts w:ascii="Carnas" w:hAnsi="Carnas" w:cs="Carnas" w:eastAsia="Carnas"/>
          <w:sz w:val="26"/>
          <w:szCs w:val="26"/>
        </w:rPr>
      </w:pPr>
      <w:rPr/>
      <w:r>
        <w:rPr>
          <w:rFonts w:ascii="Carnas" w:hAnsi="Carnas" w:cs="Carnas" w:eastAsia="Carnas"/>
          <w:sz w:val="26"/>
          <w:szCs w:val="26"/>
          <w:color w:val="004CDD"/>
          <w:spacing w:val="2"/>
          <w:w w:val="100"/>
        </w:rPr>
        <w:t>S</w:t>
      </w:r>
      <w:r>
        <w:rPr>
          <w:rFonts w:ascii="Carnas" w:hAnsi="Carnas" w:cs="Carnas" w:eastAsia="Carnas"/>
          <w:sz w:val="26"/>
          <w:szCs w:val="26"/>
          <w:color w:val="004CDD"/>
          <w:spacing w:val="1"/>
          <w:w w:val="100"/>
        </w:rPr>
        <w:t>Y</w:t>
      </w:r>
      <w:r>
        <w:rPr>
          <w:rFonts w:ascii="Carnas" w:hAnsi="Carnas" w:cs="Carnas" w:eastAsia="Carnas"/>
          <w:sz w:val="26"/>
          <w:szCs w:val="26"/>
          <w:color w:val="004CDD"/>
          <w:spacing w:val="2"/>
          <w:w w:val="100"/>
        </w:rPr>
        <w:t>S</w:t>
      </w:r>
      <w:r>
        <w:rPr>
          <w:rFonts w:ascii="Carnas" w:hAnsi="Carnas" w:cs="Carnas" w:eastAsia="Carnas"/>
          <w:sz w:val="26"/>
          <w:szCs w:val="26"/>
          <w:color w:val="004CDD"/>
          <w:spacing w:val="-2"/>
          <w:w w:val="100"/>
        </w:rPr>
        <w:t>T</w:t>
      </w:r>
      <w:r>
        <w:rPr>
          <w:rFonts w:ascii="Carnas" w:hAnsi="Carnas" w:cs="Carnas" w:eastAsia="Carnas"/>
          <w:sz w:val="26"/>
          <w:szCs w:val="26"/>
          <w:color w:val="004CDD"/>
          <w:spacing w:val="5"/>
          <w:w w:val="100"/>
        </w:rPr>
        <w:t>E</w:t>
      </w:r>
      <w:r>
        <w:rPr>
          <w:rFonts w:ascii="Carnas" w:hAnsi="Carnas" w:cs="Carnas" w:eastAsia="Carnas"/>
          <w:sz w:val="26"/>
          <w:szCs w:val="26"/>
          <w:color w:val="004CDD"/>
          <w:spacing w:val="0"/>
          <w:w w:val="100"/>
        </w:rPr>
        <w:t>M</w:t>
      </w:r>
      <w:r>
        <w:rPr>
          <w:rFonts w:ascii="Carnas" w:hAnsi="Carnas" w:cs="Carnas" w:eastAsia="Carnas"/>
          <w:sz w:val="26"/>
          <w:szCs w:val="26"/>
          <w:color w:val="004CDD"/>
          <w:spacing w:val="10"/>
          <w:w w:val="100"/>
        </w:rPr>
        <w:t> </w:t>
      </w:r>
      <w:r>
        <w:rPr>
          <w:rFonts w:ascii="Carnas" w:hAnsi="Carnas" w:cs="Carnas" w:eastAsia="Carnas"/>
          <w:sz w:val="26"/>
          <w:szCs w:val="26"/>
          <w:color w:val="004CDD"/>
          <w:spacing w:val="3"/>
          <w:w w:val="100"/>
        </w:rPr>
        <w:t>P</w:t>
      </w:r>
      <w:r>
        <w:rPr>
          <w:rFonts w:ascii="Carnas" w:hAnsi="Carnas" w:cs="Carnas" w:eastAsia="Carnas"/>
          <w:sz w:val="26"/>
          <w:szCs w:val="26"/>
          <w:color w:val="004CDD"/>
          <w:spacing w:val="6"/>
          <w:w w:val="100"/>
        </w:rPr>
        <w:t>A</w:t>
      </w:r>
      <w:r>
        <w:rPr>
          <w:rFonts w:ascii="Carnas" w:hAnsi="Carnas" w:cs="Carnas" w:eastAsia="Carnas"/>
          <w:sz w:val="26"/>
          <w:szCs w:val="26"/>
          <w:color w:val="004CDD"/>
          <w:spacing w:val="2"/>
          <w:w w:val="100"/>
        </w:rPr>
        <w:t>R</w:t>
      </w:r>
      <w:r>
        <w:rPr>
          <w:rFonts w:ascii="Carnas" w:hAnsi="Carnas" w:cs="Carnas" w:eastAsia="Carnas"/>
          <w:sz w:val="26"/>
          <w:szCs w:val="26"/>
          <w:color w:val="004CDD"/>
          <w:spacing w:val="6"/>
          <w:w w:val="100"/>
        </w:rPr>
        <w:t>A</w:t>
      </w:r>
      <w:r>
        <w:rPr>
          <w:rFonts w:ascii="Carnas" w:hAnsi="Carnas" w:cs="Carnas" w:eastAsia="Carnas"/>
          <w:sz w:val="26"/>
          <w:szCs w:val="26"/>
          <w:color w:val="004CDD"/>
          <w:spacing w:val="8"/>
          <w:w w:val="100"/>
        </w:rPr>
        <w:t>M</w:t>
      </w:r>
      <w:r>
        <w:rPr>
          <w:rFonts w:ascii="Carnas" w:hAnsi="Carnas" w:cs="Carnas" w:eastAsia="Carnas"/>
          <w:sz w:val="26"/>
          <w:szCs w:val="26"/>
          <w:color w:val="004CDD"/>
          <w:spacing w:val="5"/>
          <w:w w:val="100"/>
        </w:rPr>
        <w:t>E</w:t>
      </w:r>
      <w:r>
        <w:rPr>
          <w:rFonts w:ascii="Carnas" w:hAnsi="Carnas" w:cs="Carnas" w:eastAsia="Carnas"/>
          <w:sz w:val="26"/>
          <w:szCs w:val="26"/>
          <w:color w:val="004CDD"/>
          <w:spacing w:val="-2"/>
          <w:w w:val="100"/>
        </w:rPr>
        <w:t>T</w:t>
      </w:r>
      <w:r>
        <w:rPr>
          <w:rFonts w:ascii="Carnas" w:hAnsi="Carnas" w:cs="Carnas" w:eastAsia="Carnas"/>
          <w:sz w:val="26"/>
          <w:szCs w:val="26"/>
          <w:color w:val="004CDD"/>
          <w:spacing w:val="5"/>
          <w:w w:val="100"/>
        </w:rPr>
        <w:t>E</w:t>
      </w:r>
      <w:r>
        <w:rPr>
          <w:rFonts w:ascii="Carnas" w:hAnsi="Carnas" w:cs="Carnas" w:eastAsia="Carnas"/>
          <w:sz w:val="26"/>
          <w:szCs w:val="26"/>
          <w:color w:val="004CDD"/>
          <w:spacing w:val="2"/>
          <w:w w:val="100"/>
        </w:rPr>
        <w:t>R</w:t>
      </w:r>
      <w:r>
        <w:rPr>
          <w:rFonts w:ascii="Carnas" w:hAnsi="Carnas" w:cs="Carnas" w:eastAsia="Carnas"/>
          <w:sz w:val="26"/>
          <w:szCs w:val="26"/>
          <w:color w:val="004CDD"/>
          <w:spacing w:val="0"/>
          <w:w w:val="100"/>
        </w:rPr>
        <w:t>S</w:t>
      </w:r>
      <w:r>
        <w:rPr>
          <w:rFonts w:ascii="Carnas" w:hAnsi="Carnas" w:cs="Carnas" w:eastAsia="Carnas"/>
          <w:sz w:val="26"/>
          <w:szCs w:val="26"/>
          <w:color w:val="00000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39" w:lineRule="auto"/>
        <w:ind w:left="115" w:right="1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pict>
          <v:shape style="width:23.25pt;height:23.25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07.984603pt;height:220.6575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Carnas" w:hAnsi="Carnas" w:cs="Carnas" w:eastAsia="Carnas"/>
          <w:sz w:val="26"/>
          <w:szCs w:val="26"/>
        </w:rPr>
      </w:pPr>
      <w:rPr/>
      <w:r>
        <w:rPr>
          <w:rFonts w:ascii="Carnas" w:hAnsi="Carnas" w:cs="Carnas" w:eastAsia="Carnas"/>
          <w:sz w:val="26"/>
          <w:szCs w:val="26"/>
          <w:color w:val="32C9C1"/>
          <w:spacing w:val="2"/>
          <w:w w:val="100"/>
        </w:rPr>
        <w:t>S</w:t>
      </w:r>
      <w:r>
        <w:rPr>
          <w:rFonts w:ascii="Carnas" w:hAnsi="Carnas" w:cs="Carnas" w:eastAsia="Carnas"/>
          <w:sz w:val="26"/>
          <w:szCs w:val="26"/>
          <w:color w:val="32C9C1"/>
          <w:spacing w:val="-4"/>
          <w:w w:val="100"/>
        </w:rPr>
        <w:t>C</w:t>
      </w:r>
      <w:r>
        <w:rPr>
          <w:rFonts w:ascii="Carnas" w:hAnsi="Carnas" w:cs="Carnas" w:eastAsia="Carnas"/>
          <w:sz w:val="26"/>
          <w:szCs w:val="26"/>
          <w:color w:val="32C9C1"/>
          <w:spacing w:val="-5"/>
          <w:w w:val="100"/>
        </w:rPr>
        <w:t>H</w:t>
      </w:r>
      <w:r>
        <w:rPr>
          <w:rFonts w:ascii="Carnas" w:hAnsi="Carnas" w:cs="Carnas" w:eastAsia="Carnas"/>
          <w:sz w:val="26"/>
          <w:szCs w:val="26"/>
          <w:color w:val="32C9C1"/>
          <w:spacing w:val="5"/>
          <w:w w:val="100"/>
        </w:rPr>
        <w:t>E</w:t>
      </w:r>
      <w:r>
        <w:rPr>
          <w:rFonts w:ascii="Carnas" w:hAnsi="Carnas" w:cs="Carnas" w:eastAsia="Carnas"/>
          <w:sz w:val="26"/>
          <w:szCs w:val="26"/>
          <w:color w:val="32C9C1"/>
          <w:spacing w:val="-2"/>
          <w:w w:val="100"/>
        </w:rPr>
        <w:t>D</w:t>
      </w:r>
      <w:r>
        <w:rPr>
          <w:rFonts w:ascii="Carnas" w:hAnsi="Carnas" w:cs="Carnas" w:eastAsia="Carnas"/>
          <w:sz w:val="26"/>
          <w:szCs w:val="26"/>
          <w:color w:val="32C9C1"/>
          <w:spacing w:val="0"/>
          <w:w w:val="100"/>
        </w:rPr>
        <w:t>U</w:t>
      </w:r>
      <w:r>
        <w:rPr>
          <w:rFonts w:ascii="Carnas" w:hAnsi="Carnas" w:cs="Carnas" w:eastAsia="Carnas"/>
          <w:sz w:val="26"/>
          <w:szCs w:val="26"/>
          <w:color w:val="32C9C1"/>
          <w:spacing w:val="7"/>
          <w:w w:val="100"/>
        </w:rPr>
        <w:t>L</w:t>
      </w:r>
      <w:r>
        <w:rPr>
          <w:rFonts w:ascii="Carnas" w:hAnsi="Carnas" w:cs="Carnas" w:eastAsia="Carnas"/>
          <w:sz w:val="26"/>
          <w:szCs w:val="26"/>
          <w:color w:val="32C9C1"/>
          <w:spacing w:val="0"/>
          <w:w w:val="100"/>
        </w:rPr>
        <w:t>E</w:t>
      </w:r>
      <w:r>
        <w:rPr>
          <w:rFonts w:ascii="Carnas" w:hAnsi="Carnas" w:cs="Carnas" w:eastAsia="Carnas"/>
          <w:sz w:val="26"/>
          <w:szCs w:val="26"/>
          <w:color w:val="32C9C1"/>
          <w:spacing w:val="7"/>
          <w:w w:val="100"/>
        </w:rPr>
        <w:t> </w:t>
      </w:r>
      <w:r>
        <w:rPr>
          <w:rFonts w:ascii="Carnas" w:hAnsi="Carnas" w:cs="Carnas" w:eastAsia="Carnas"/>
          <w:sz w:val="26"/>
          <w:szCs w:val="26"/>
          <w:color w:val="32C9C1"/>
          <w:spacing w:val="3"/>
          <w:w w:val="100"/>
        </w:rPr>
        <w:t>P</w:t>
      </w:r>
      <w:r>
        <w:rPr>
          <w:rFonts w:ascii="Carnas" w:hAnsi="Carnas" w:cs="Carnas" w:eastAsia="Carnas"/>
          <w:sz w:val="26"/>
          <w:szCs w:val="26"/>
          <w:color w:val="32C9C1"/>
          <w:spacing w:val="6"/>
          <w:w w:val="100"/>
        </w:rPr>
        <w:t>A</w:t>
      </w:r>
      <w:r>
        <w:rPr>
          <w:rFonts w:ascii="Carnas" w:hAnsi="Carnas" w:cs="Carnas" w:eastAsia="Carnas"/>
          <w:sz w:val="26"/>
          <w:szCs w:val="26"/>
          <w:color w:val="32C9C1"/>
          <w:spacing w:val="2"/>
          <w:w w:val="100"/>
        </w:rPr>
        <w:t>R</w:t>
      </w:r>
      <w:r>
        <w:rPr>
          <w:rFonts w:ascii="Carnas" w:hAnsi="Carnas" w:cs="Carnas" w:eastAsia="Carnas"/>
          <w:sz w:val="26"/>
          <w:szCs w:val="26"/>
          <w:color w:val="32C9C1"/>
          <w:spacing w:val="6"/>
          <w:w w:val="100"/>
        </w:rPr>
        <w:t>A</w:t>
      </w:r>
      <w:r>
        <w:rPr>
          <w:rFonts w:ascii="Carnas" w:hAnsi="Carnas" w:cs="Carnas" w:eastAsia="Carnas"/>
          <w:sz w:val="26"/>
          <w:szCs w:val="26"/>
          <w:color w:val="32C9C1"/>
          <w:spacing w:val="8"/>
          <w:w w:val="100"/>
        </w:rPr>
        <w:t>M</w:t>
      </w:r>
      <w:r>
        <w:rPr>
          <w:rFonts w:ascii="Carnas" w:hAnsi="Carnas" w:cs="Carnas" w:eastAsia="Carnas"/>
          <w:sz w:val="26"/>
          <w:szCs w:val="26"/>
          <w:color w:val="32C9C1"/>
          <w:spacing w:val="5"/>
          <w:w w:val="100"/>
        </w:rPr>
        <w:t>E</w:t>
      </w:r>
      <w:r>
        <w:rPr>
          <w:rFonts w:ascii="Carnas" w:hAnsi="Carnas" w:cs="Carnas" w:eastAsia="Carnas"/>
          <w:sz w:val="26"/>
          <w:szCs w:val="26"/>
          <w:color w:val="32C9C1"/>
          <w:spacing w:val="-2"/>
          <w:w w:val="100"/>
        </w:rPr>
        <w:t>T</w:t>
      </w:r>
      <w:r>
        <w:rPr>
          <w:rFonts w:ascii="Carnas" w:hAnsi="Carnas" w:cs="Carnas" w:eastAsia="Carnas"/>
          <w:sz w:val="26"/>
          <w:szCs w:val="26"/>
          <w:color w:val="32C9C1"/>
          <w:spacing w:val="5"/>
          <w:w w:val="100"/>
        </w:rPr>
        <w:t>E</w:t>
      </w:r>
      <w:r>
        <w:rPr>
          <w:rFonts w:ascii="Carnas" w:hAnsi="Carnas" w:cs="Carnas" w:eastAsia="Carnas"/>
          <w:sz w:val="26"/>
          <w:szCs w:val="26"/>
          <w:color w:val="32C9C1"/>
          <w:spacing w:val="2"/>
          <w:w w:val="100"/>
        </w:rPr>
        <w:t>R</w:t>
      </w:r>
      <w:r>
        <w:rPr>
          <w:rFonts w:ascii="Carnas" w:hAnsi="Carnas" w:cs="Carnas" w:eastAsia="Carnas"/>
          <w:sz w:val="26"/>
          <w:szCs w:val="26"/>
          <w:color w:val="32C9C1"/>
          <w:spacing w:val="0"/>
          <w:w w:val="100"/>
        </w:rPr>
        <w:t>S</w:t>
      </w:r>
      <w:r>
        <w:rPr>
          <w:rFonts w:ascii="Carnas" w:hAnsi="Carnas" w:cs="Carnas" w:eastAsia="Carnas"/>
          <w:sz w:val="26"/>
          <w:szCs w:val="26"/>
          <w:color w:val="000000"/>
          <w:spacing w:val="0"/>
          <w:w w:val="100"/>
        </w:rPr>
      </w:r>
    </w:p>
    <w:p>
      <w:pPr>
        <w:spacing w:before="31" w:after="0" w:line="420" w:lineRule="atLeast"/>
        <w:ind w:left="115" w:right="54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99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99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99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99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99"/>
        </w:rPr>
        <w:t>n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</w:p>
    <w:p>
      <w:pPr>
        <w:spacing w:before="0" w:after="0" w:line="240" w:lineRule="auto"/>
        <w:ind w:left="115" w:right="6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Carnas" w:hAnsi="Carnas" w:cs="Carnas" w:eastAsia="Carnas"/>
          <w:sz w:val="26"/>
          <w:szCs w:val="26"/>
        </w:rPr>
      </w:pPr>
      <w:rPr/>
      <w:r>
        <w:rPr>
          <w:rFonts w:ascii="Carnas" w:hAnsi="Carnas" w:cs="Carnas" w:eastAsia="Carnas"/>
          <w:sz w:val="26"/>
          <w:szCs w:val="26"/>
          <w:color w:val="32C9C1"/>
          <w:spacing w:val="0"/>
          <w:w w:val="100"/>
        </w:rPr>
        <w:t>I</w:t>
      </w:r>
      <w:r>
        <w:rPr>
          <w:rFonts w:ascii="Carnas" w:hAnsi="Carnas" w:cs="Carnas" w:eastAsia="Carnas"/>
          <w:sz w:val="26"/>
          <w:szCs w:val="26"/>
          <w:color w:val="32C9C1"/>
          <w:spacing w:val="7"/>
          <w:w w:val="100"/>
        </w:rPr>
        <w:t>N</w:t>
      </w:r>
      <w:r>
        <w:rPr>
          <w:rFonts w:ascii="Carnas" w:hAnsi="Carnas" w:cs="Carnas" w:eastAsia="Carnas"/>
          <w:sz w:val="26"/>
          <w:szCs w:val="26"/>
          <w:color w:val="32C9C1"/>
          <w:spacing w:val="-2"/>
          <w:w w:val="100"/>
        </w:rPr>
        <w:t>T</w:t>
      </w:r>
      <w:r>
        <w:rPr>
          <w:rFonts w:ascii="Carnas" w:hAnsi="Carnas" w:cs="Carnas" w:eastAsia="Carnas"/>
          <w:sz w:val="26"/>
          <w:szCs w:val="26"/>
          <w:color w:val="32C9C1"/>
          <w:spacing w:val="5"/>
          <w:w w:val="100"/>
        </w:rPr>
        <w:t>E</w:t>
      </w:r>
      <w:r>
        <w:rPr>
          <w:rFonts w:ascii="Carnas" w:hAnsi="Carnas" w:cs="Carnas" w:eastAsia="Carnas"/>
          <w:sz w:val="26"/>
          <w:szCs w:val="26"/>
          <w:color w:val="32C9C1"/>
          <w:spacing w:val="2"/>
          <w:w w:val="100"/>
        </w:rPr>
        <w:t>R</w:t>
      </w:r>
      <w:r>
        <w:rPr>
          <w:rFonts w:ascii="Carnas" w:hAnsi="Carnas" w:cs="Carnas" w:eastAsia="Carnas"/>
          <w:sz w:val="26"/>
          <w:szCs w:val="26"/>
          <w:color w:val="32C9C1"/>
          <w:spacing w:val="6"/>
          <w:w w:val="100"/>
        </w:rPr>
        <w:t>A</w:t>
      </w:r>
      <w:r>
        <w:rPr>
          <w:rFonts w:ascii="Carnas" w:hAnsi="Carnas" w:cs="Carnas" w:eastAsia="Carnas"/>
          <w:sz w:val="26"/>
          <w:szCs w:val="26"/>
          <w:color w:val="32C9C1"/>
          <w:spacing w:val="-4"/>
          <w:w w:val="100"/>
        </w:rPr>
        <w:t>C</w:t>
      </w:r>
      <w:r>
        <w:rPr>
          <w:rFonts w:ascii="Carnas" w:hAnsi="Carnas" w:cs="Carnas" w:eastAsia="Carnas"/>
          <w:sz w:val="26"/>
          <w:szCs w:val="26"/>
          <w:color w:val="32C9C1"/>
          <w:spacing w:val="-2"/>
          <w:w w:val="100"/>
        </w:rPr>
        <w:t>T</w:t>
      </w:r>
      <w:r>
        <w:rPr>
          <w:rFonts w:ascii="Carnas" w:hAnsi="Carnas" w:cs="Carnas" w:eastAsia="Carnas"/>
          <w:sz w:val="26"/>
          <w:szCs w:val="26"/>
          <w:color w:val="32C9C1"/>
          <w:spacing w:val="0"/>
          <w:w w:val="100"/>
        </w:rPr>
        <w:t>I</w:t>
      </w:r>
      <w:r>
        <w:rPr>
          <w:rFonts w:ascii="Carnas" w:hAnsi="Carnas" w:cs="Carnas" w:eastAsia="Carnas"/>
          <w:sz w:val="26"/>
          <w:szCs w:val="26"/>
          <w:color w:val="32C9C1"/>
          <w:spacing w:val="7"/>
          <w:w w:val="100"/>
        </w:rPr>
        <w:t>V</w:t>
      </w:r>
      <w:r>
        <w:rPr>
          <w:rFonts w:ascii="Carnas" w:hAnsi="Carnas" w:cs="Carnas" w:eastAsia="Carnas"/>
          <w:sz w:val="26"/>
          <w:szCs w:val="26"/>
          <w:color w:val="32C9C1"/>
          <w:spacing w:val="0"/>
          <w:w w:val="100"/>
        </w:rPr>
        <w:t>E</w:t>
      </w:r>
      <w:r>
        <w:rPr>
          <w:rFonts w:ascii="Carnas" w:hAnsi="Carnas" w:cs="Carnas" w:eastAsia="Carnas"/>
          <w:sz w:val="26"/>
          <w:szCs w:val="26"/>
          <w:color w:val="32C9C1"/>
          <w:spacing w:val="7"/>
          <w:w w:val="100"/>
        </w:rPr>
        <w:t> </w:t>
      </w:r>
      <w:r>
        <w:rPr>
          <w:rFonts w:ascii="Carnas" w:hAnsi="Carnas" w:cs="Carnas" w:eastAsia="Carnas"/>
          <w:sz w:val="26"/>
          <w:szCs w:val="26"/>
          <w:color w:val="32C9C1"/>
          <w:spacing w:val="3"/>
          <w:w w:val="100"/>
        </w:rPr>
        <w:t>P</w:t>
      </w:r>
      <w:r>
        <w:rPr>
          <w:rFonts w:ascii="Carnas" w:hAnsi="Carnas" w:cs="Carnas" w:eastAsia="Carnas"/>
          <w:sz w:val="26"/>
          <w:szCs w:val="26"/>
          <w:color w:val="32C9C1"/>
          <w:spacing w:val="6"/>
          <w:w w:val="100"/>
        </w:rPr>
        <w:t>A</w:t>
      </w:r>
      <w:r>
        <w:rPr>
          <w:rFonts w:ascii="Carnas" w:hAnsi="Carnas" w:cs="Carnas" w:eastAsia="Carnas"/>
          <w:sz w:val="26"/>
          <w:szCs w:val="26"/>
          <w:color w:val="32C9C1"/>
          <w:spacing w:val="2"/>
          <w:w w:val="100"/>
        </w:rPr>
        <w:t>R</w:t>
      </w:r>
      <w:r>
        <w:rPr>
          <w:rFonts w:ascii="Carnas" w:hAnsi="Carnas" w:cs="Carnas" w:eastAsia="Carnas"/>
          <w:sz w:val="26"/>
          <w:szCs w:val="26"/>
          <w:color w:val="32C9C1"/>
          <w:spacing w:val="6"/>
          <w:w w:val="100"/>
        </w:rPr>
        <w:t>A</w:t>
      </w:r>
      <w:r>
        <w:rPr>
          <w:rFonts w:ascii="Carnas" w:hAnsi="Carnas" w:cs="Carnas" w:eastAsia="Carnas"/>
          <w:sz w:val="26"/>
          <w:szCs w:val="26"/>
          <w:color w:val="32C9C1"/>
          <w:spacing w:val="8"/>
          <w:w w:val="100"/>
        </w:rPr>
        <w:t>M</w:t>
      </w:r>
      <w:r>
        <w:rPr>
          <w:rFonts w:ascii="Carnas" w:hAnsi="Carnas" w:cs="Carnas" w:eastAsia="Carnas"/>
          <w:sz w:val="26"/>
          <w:szCs w:val="26"/>
          <w:color w:val="32C9C1"/>
          <w:spacing w:val="5"/>
          <w:w w:val="100"/>
        </w:rPr>
        <w:t>E</w:t>
      </w:r>
      <w:r>
        <w:rPr>
          <w:rFonts w:ascii="Carnas" w:hAnsi="Carnas" w:cs="Carnas" w:eastAsia="Carnas"/>
          <w:sz w:val="26"/>
          <w:szCs w:val="26"/>
          <w:color w:val="32C9C1"/>
          <w:spacing w:val="-2"/>
          <w:w w:val="100"/>
        </w:rPr>
        <w:t>T</w:t>
      </w:r>
      <w:r>
        <w:rPr>
          <w:rFonts w:ascii="Carnas" w:hAnsi="Carnas" w:cs="Carnas" w:eastAsia="Carnas"/>
          <w:sz w:val="26"/>
          <w:szCs w:val="26"/>
          <w:color w:val="32C9C1"/>
          <w:spacing w:val="5"/>
          <w:w w:val="100"/>
        </w:rPr>
        <w:t>E</w:t>
      </w:r>
      <w:r>
        <w:rPr>
          <w:rFonts w:ascii="Carnas" w:hAnsi="Carnas" w:cs="Carnas" w:eastAsia="Carnas"/>
          <w:sz w:val="26"/>
          <w:szCs w:val="26"/>
          <w:color w:val="32C9C1"/>
          <w:spacing w:val="2"/>
          <w:w w:val="100"/>
        </w:rPr>
        <w:t>R</w:t>
      </w:r>
      <w:r>
        <w:rPr>
          <w:rFonts w:ascii="Carnas" w:hAnsi="Carnas" w:cs="Carnas" w:eastAsia="Carnas"/>
          <w:sz w:val="26"/>
          <w:szCs w:val="26"/>
          <w:color w:val="32C9C1"/>
          <w:spacing w:val="0"/>
          <w:w w:val="100"/>
        </w:rPr>
        <w:t>S</w:t>
      </w:r>
      <w:r>
        <w:rPr>
          <w:rFonts w:ascii="Carnas" w:hAnsi="Carnas" w:cs="Carnas" w:eastAsia="Carnas"/>
          <w:sz w:val="26"/>
          <w:szCs w:val="26"/>
          <w:color w:val="000000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5" w:right="35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23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22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1.25pt;height:96.7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gn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115" w:right="24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21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00" w:lineRule="auto"/>
        <w:ind w:left="415" w:right="9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1.25pt;margin-top:4.339828pt;width:6pt;height:6pt;mso-position-horizontal-relative:page;mso-position-vertical-relative:paragraph;z-index:-113" type="#_x0000_t75">
            <v:imagedata r:id="rId9" o:title=""/>
          </v:shape>
        </w:pict>
      </w:r>
      <w:r>
        <w:rPr/>
        <w:pict>
          <v:shape style="position:absolute;margin-left:71.25pt;margin-top:23.089828pt;width:6pt;height:6pt;mso-position-horizontal-relative:page;mso-position-vertical-relative:paragraph;z-index:-112" type="#_x0000_t75">
            <v:imagedata r:id="rId1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0" w:after="0" w:line="225" w:lineRule="exact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)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5" w:right="-20"/>
        <w:jc w:val="left"/>
        <w:rPr>
          <w:rFonts w:ascii="Carnas" w:hAnsi="Carnas" w:cs="Carnas" w:eastAsia="Carnas"/>
          <w:sz w:val="26"/>
          <w:szCs w:val="26"/>
        </w:rPr>
      </w:pPr>
      <w:rPr/>
      <w:r>
        <w:rPr>
          <w:rFonts w:ascii="Carnas" w:hAnsi="Carnas" w:cs="Carnas" w:eastAsia="Carnas"/>
          <w:sz w:val="26"/>
          <w:szCs w:val="26"/>
          <w:color w:val="004CDD"/>
          <w:spacing w:val="-1"/>
          <w:w w:val="100"/>
        </w:rPr>
        <w:t>Q</w:t>
      </w:r>
      <w:r>
        <w:rPr>
          <w:rFonts w:ascii="Carnas" w:hAnsi="Carnas" w:cs="Carnas" w:eastAsia="Carnas"/>
          <w:sz w:val="26"/>
          <w:szCs w:val="26"/>
          <w:color w:val="004CDD"/>
          <w:spacing w:val="0"/>
          <w:w w:val="100"/>
        </w:rPr>
        <w:t>UI</w:t>
      </w:r>
      <w:r>
        <w:rPr>
          <w:rFonts w:ascii="Carnas" w:hAnsi="Carnas" w:cs="Carnas" w:eastAsia="Carnas"/>
          <w:sz w:val="26"/>
          <w:szCs w:val="26"/>
          <w:color w:val="004CDD"/>
          <w:spacing w:val="-4"/>
          <w:w w:val="100"/>
        </w:rPr>
        <w:t>C</w:t>
      </w:r>
      <w:r>
        <w:rPr>
          <w:rFonts w:ascii="Carnas" w:hAnsi="Carnas" w:cs="Carnas" w:eastAsia="Carnas"/>
          <w:sz w:val="26"/>
          <w:szCs w:val="26"/>
          <w:color w:val="004CDD"/>
          <w:spacing w:val="0"/>
          <w:w w:val="100"/>
        </w:rPr>
        <w:t>K</w:t>
      </w:r>
      <w:r>
        <w:rPr>
          <w:rFonts w:ascii="Carnas" w:hAnsi="Carnas" w:cs="Carnas" w:eastAsia="Carnas"/>
          <w:sz w:val="26"/>
          <w:szCs w:val="26"/>
          <w:color w:val="004CDD"/>
          <w:spacing w:val="5"/>
          <w:w w:val="100"/>
        </w:rPr>
        <w:t> </w:t>
      </w:r>
      <w:r>
        <w:rPr>
          <w:rFonts w:ascii="Carnas" w:hAnsi="Carnas" w:cs="Carnas" w:eastAsia="Carnas"/>
          <w:sz w:val="26"/>
          <w:szCs w:val="26"/>
          <w:color w:val="004CDD"/>
          <w:spacing w:val="3"/>
          <w:w w:val="100"/>
        </w:rPr>
        <w:t>P</w:t>
      </w:r>
      <w:r>
        <w:rPr>
          <w:rFonts w:ascii="Carnas" w:hAnsi="Carnas" w:cs="Carnas" w:eastAsia="Carnas"/>
          <w:sz w:val="26"/>
          <w:szCs w:val="26"/>
          <w:color w:val="004CDD"/>
          <w:spacing w:val="2"/>
          <w:w w:val="100"/>
        </w:rPr>
        <w:t>R</w:t>
      </w:r>
      <w:r>
        <w:rPr>
          <w:rFonts w:ascii="Carnas" w:hAnsi="Carnas" w:cs="Carnas" w:eastAsia="Carnas"/>
          <w:sz w:val="26"/>
          <w:szCs w:val="26"/>
          <w:color w:val="004CDD"/>
          <w:spacing w:val="5"/>
          <w:w w:val="100"/>
        </w:rPr>
        <w:t>E</w:t>
      </w:r>
      <w:r>
        <w:rPr>
          <w:rFonts w:ascii="Carnas" w:hAnsi="Carnas" w:cs="Carnas" w:eastAsia="Carnas"/>
          <w:sz w:val="26"/>
          <w:szCs w:val="26"/>
          <w:color w:val="004CDD"/>
          <w:spacing w:val="-3"/>
          <w:w w:val="100"/>
        </w:rPr>
        <w:t>F</w:t>
      </w:r>
      <w:r>
        <w:rPr>
          <w:rFonts w:ascii="Carnas" w:hAnsi="Carnas" w:cs="Carnas" w:eastAsia="Carnas"/>
          <w:sz w:val="26"/>
          <w:szCs w:val="26"/>
          <w:color w:val="004CDD"/>
          <w:spacing w:val="5"/>
          <w:w w:val="100"/>
        </w:rPr>
        <w:t>E</w:t>
      </w:r>
      <w:r>
        <w:rPr>
          <w:rFonts w:ascii="Carnas" w:hAnsi="Carnas" w:cs="Carnas" w:eastAsia="Carnas"/>
          <w:sz w:val="26"/>
          <w:szCs w:val="26"/>
          <w:color w:val="004CDD"/>
          <w:spacing w:val="2"/>
          <w:w w:val="100"/>
        </w:rPr>
        <w:t>R</w:t>
      </w:r>
      <w:r>
        <w:rPr>
          <w:rFonts w:ascii="Carnas" w:hAnsi="Carnas" w:cs="Carnas" w:eastAsia="Carnas"/>
          <w:sz w:val="26"/>
          <w:szCs w:val="26"/>
          <w:color w:val="004CDD"/>
          <w:spacing w:val="5"/>
          <w:w w:val="100"/>
        </w:rPr>
        <w:t>E</w:t>
      </w:r>
      <w:r>
        <w:rPr>
          <w:rFonts w:ascii="Carnas" w:hAnsi="Carnas" w:cs="Carnas" w:eastAsia="Carnas"/>
          <w:sz w:val="26"/>
          <w:szCs w:val="26"/>
          <w:color w:val="004CDD"/>
          <w:spacing w:val="7"/>
          <w:w w:val="100"/>
        </w:rPr>
        <w:t>N</w:t>
      </w:r>
      <w:r>
        <w:rPr>
          <w:rFonts w:ascii="Carnas" w:hAnsi="Carnas" w:cs="Carnas" w:eastAsia="Carnas"/>
          <w:sz w:val="26"/>
          <w:szCs w:val="26"/>
          <w:color w:val="004CDD"/>
          <w:spacing w:val="-4"/>
          <w:w w:val="100"/>
        </w:rPr>
        <w:t>C</w:t>
      </w:r>
      <w:r>
        <w:rPr>
          <w:rFonts w:ascii="Carnas" w:hAnsi="Carnas" w:cs="Carnas" w:eastAsia="Carnas"/>
          <w:sz w:val="26"/>
          <w:szCs w:val="26"/>
          <w:color w:val="004CDD"/>
          <w:spacing w:val="5"/>
          <w:w w:val="100"/>
        </w:rPr>
        <w:t>E</w:t>
      </w:r>
      <w:r>
        <w:rPr>
          <w:rFonts w:ascii="Carnas" w:hAnsi="Carnas" w:cs="Carnas" w:eastAsia="Carnas"/>
          <w:sz w:val="26"/>
          <w:szCs w:val="26"/>
          <w:color w:val="004CDD"/>
          <w:spacing w:val="0"/>
          <w:w w:val="100"/>
        </w:rPr>
        <w:t>S</w:t>
      </w:r>
      <w:r>
        <w:rPr>
          <w:rFonts w:ascii="Carnas" w:hAnsi="Carnas" w:cs="Carnas" w:eastAsia="Carnas"/>
          <w:sz w:val="26"/>
          <w:szCs w:val="26"/>
          <w:color w:val="00000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pict>
          <v:shape style="width:23.25pt;height:23.2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s:</w:t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8.000912pt;height:205.72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63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?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p>
      <w:pPr>
        <w:jc w:val="left"/>
        <w:spacing w:after="0"/>
        <w:sectPr>
          <w:pgMar w:header="1733" w:footer="0" w:top="2020" w:bottom="280" w:left="1280" w:right="1260"/>
          <w:headerReference w:type="default" r:id="rId7"/>
          <w:pgSz w:w="11920" w:h="16840"/>
        </w:sectPr>
      </w:pPr>
      <w:rPr/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375" w:right="-20"/>
        <w:jc w:val="left"/>
        <w:tabs>
          <w:tab w:pos="2140" w:val="left"/>
        </w:tabs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132pt;margin-top:-11.614477pt;width:23.25pt;height:23.25pt;mso-position-horizontal-relative:page;mso-position-vertical-relative:paragraph;z-index:-111" type="#_x0000_t75">
            <v:imagedata r:id="rId14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  <w:tab/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rce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(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J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)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75" w:right="21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00" w:lineRule="auto"/>
        <w:ind w:left="375" w:right="3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56.25pt;margin-top:4.339797pt;width:6pt;height:6pt;mso-position-horizontal-relative:page;mso-position-vertical-relative:paragraph;z-index:-110" type="#_x0000_t75">
            <v:imagedata r:id="rId15" o:title=""/>
          </v:shape>
        </w:pict>
      </w:r>
      <w:r>
        <w:rPr/>
        <w:pict>
          <v:shape style="position:absolute;margin-left:56.25pt;margin-top:23.089798pt;width:6pt;height:6pt;mso-position-horizontal-relative:page;mso-position-vertical-relative:paragraph;z-index:-109" type="#_x0000_t75">
            <v:imagedata r:id="rId1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60" w:after="0" w:line="336" w:lineRule="auto"/>
        <w:ind w:left="375" w:right="106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s.</w:t>
      </w:r>
    </w:p>
    <w:sectPr>
      <w:pgMar w:header="1733" w:footer="0" w:top="2020" w:bottom="280" w:left="1020" w:right="1300"/>
      <w:headerReference w:type="default" r:id="rId13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nas">
    <w:altName w:val="Carnas"/>
    <w:charset w:val="0"/>
    <w:family w:val="modern"/>
    <w:pitch w:val="variable"/>
  </w:font>
  <w:font w:name="Open Sans">
    <w:altName w:val="Open San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5.666428pt;width:209.638472pt;height:14.9975pt;mso-position-horizontal-relative:page;mso-position-vertical-relative:page;z-index:-113" type="#_x0000_t202" filled="f" stroked="f">
          <v:textbox inset="0,0,0,0">
            <w:txbxContent>
              <w:p>
                <w:pPr>
                  <w:spacing w:before="0" w:after="0" w:line="298" w:lineRule="exact"/>
                  <w:ind w:left="20" w:right="-59"/>
                  <w:jc w:val="left"/>
                  <w:rPr>
                    <w:rFonts w:ascii="Carnas" w:hAnsi="Carnas" w:cs="Carnas" w:eastAsia="Carnas"/>
                    <w:sz w:val="26"/>
                    <w:szCs w:val="26"/>
                  </w:rPr>
                </w:pPr>
                <w:rPr/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7"/>
                    <w:w w:val="100"/>
                    <w:position w:val="2"/>
                  </w:rPr>
                  <w:t>V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5"/>
                    <w:w w:val="100"/>
                    <w:position w:val="2"/>
                  </w:rPr>
                  <w:t>E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-5"/>
                    <w:w w:val="100"/>
                    <w:position w:val="2"/>
                  </w:rPr>
                  <w:t>H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0"/>
                    <w:w w:val="100"/>
                    <w:position w:val="2"/>
                  </w:rPr>
                  <w:t>I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-4"/>
                    <w:w w:val="100"/>
                    <w:position w:val="2"/>
                  </w:rPr>
                  <w:t>C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7"/>
                    <w:w w:val="100"/>
                    <w:position w:val="2"/>
                  </w:rPr>
                  <w:t>L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0"/>
                    <w:w w:val="100"/>
                    <w:position w:val="2"/>
                  </w:rPr>
                  <w:t>E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7"/>
                    <w:w w:val="100"/>
                    <w:position w:val="2"/>
                  </w:rPr>
                  <w:t> 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6"/>
                    <w:w w:val="100"/>
                    <w:position w:val="2"/>
                  </w:rPr>
                  <w:t>A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-2"/>
                    <w:w w:val="100"/>
                    <w:position w:val="2"/>
                  </w:rPr>
                  <w:t>D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6"/>
                    <w:w w:val="100"/>
                    <w:position w:val="2"/>
                  </w:rPr>
                  <w:t>A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3"/>
                    <w:w w:val="100"/>
                    <w:position w:val="2"/>
                  </w:rPr>
                  <w:t>P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-2"/>
                    <w:w w:val="100"/>
                    <w:position w:val="2"/>
                  </w:rPr>
                  <w:t>T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6"/>
                    <w:w w:val="100"/>
                    <w:position w:val="2"/>
                  </w:rPr>
                  <w:t>A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-2"/>
                    <w:w w:val="100"/>
                    <w:position w:val="2"/>
                  </w:rPr>
                  <w:t>T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0"/>
                    <w:w w:val="100"/>
                    <w:position w:val="2"/>
                  </w:rPr>
                  <w:t>I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-1"/>
                    <w:w w:val="100"/>
                    <w:position w:val="2"/>
                  </w:rPr>
                  <w:t>O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0"/>
                    <w:w w:val="100"/>
                    <w:position w:val="2"/>
                  </w:rPr>
                  <w:t>N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9"/>
                    <w:w w:val="100"/>
                    <w:position w:val="2"/>
                  </w:rPr>
                  <w:t> 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-3"/>
                    <w:w w:val="100"/>
                    <w:position w:val="2"/>
                  </w:rPr>
                  <w:t>F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-1"/>
                    <w:w w:val="100"/>
                    <w:position w:val="2"/>
                  </w:rPr>
                  <w:t>O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0"/>
                    <w:w w:val="100"/>
                    <w:position w:val="2"/>
                  </w:rPr>
                  <w:t>R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4"/>
                    <w:w w:val="100"/>
                    <w:position w:val="2"/>
                  </w:rPr>
                  <w:t> 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-2"/>
                    <w:w w:val="100"/>
                    <w:position w:val="2"/>
                  </w:rPr>
                  <w:t>D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0"/>
                    <w:w w:val="100"/>
                    <w:position w:val="2"/>
                  </w:rPr>
                  <w:t>U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-2"/>
                    <w:w w:val="100"/>
                    <w:position w:val="2"/>
                  </w:rPr>
                  <w:t>T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0"/>
                    <w:w w:val="100"/>
                    <w:position w:val="2"/>
                  </w:rPr>
                  <w:t>I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5"/>
                    <w:w w:val="100"/>
                    <w:position w:val="2"/>
                  </w:rPr>
                  <w:t>E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32C9C1"/>
                    <w:spacing w:val="0"/>
                    <w:w w:val="100"/>
                    <w:position w:val="2"/>
                  </w:rPr>
                  <w:t>S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7.361427pt;width:182.087626pt;height:14.9975pt;mso-position-horizontal-relative:page;mso-position-vertical-relative:page;z-index:-112" type="#_x0000_t202" filled="f" stroked="f">
          <v:textbox inset="0,0,0,0">
            <w:txbxContent>
              <w:p>
                <w:pPr>
                  <w:spacing w:before="0" w:after="0" w:line="298" w:lineRule="exact"/>
                  <w:ind w:left="20" w:right="-59"/>
                  <w:jc w:val="left"/>
                  <w:rPr>
                    <w:rFonts w:ascii="Carnas" w:hAnsi="Carnas" w:cs="Carnas" w:eastAsia="Carnas"/>
                    <w:sz w:val="26"/>
                    <w:szCs w:val="26"/>
                  </w:rPr>
                </w:pPr>
                <w:rPr/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5"/>
                    <w:w w:val="100"/>
                    <w:position w:val="2"/>
                  </w:rPr>
                  <w:t>E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-2"/>
                    <w:w w:val="100"/>
                    <w:position w:val="2"/>
                  </w:rPr>
                  <w:t>X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3"/>
                    <w:w w:val="100"/>
                    <w:position w:val="2"/>
                  </w:rPr>
                  <w:t>P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5"/>
                    <w:w w:val="100"/>
                    <w:position w:val="2"/>
                  </w:rPr>
                  <w:t>E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2"/>
                    <w:w w:val="100"/>
                    <w:position w:val="2"/>
                  </w:rPr>
                  <w:t>R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0"/>
                    <w:w w:val="100"/>
                    <w:position w:val="2"/>
                  </w:rPr>
                  <w:t>T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0"/>
                    <w:w w:val="100"/>
                    <w:position w:val="2"/>
                  </w:rPr>
                  <w:t> 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8"/>
                    <w:w w:val="100"/>
                    <w:position w:val="2"/>
                  </w:rPr>
                  <w:t>M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-1"/>
                    <w:w w:val="100"/>
                    <w:position w:val="2"/>
                  </w:rPr>
                  <w:t>O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-2"/>
                    <w:w w:val="100"/>
                    <w:position w:val="2"/>
                  </w:rPr>
                  <w:t>D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0"/>
                    <w:w w:val="100"/>
                    <w:position w:val="2"/>
                  </w:rPr>
                  <w:t>E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7"/>
                    <w:w w:val="100"/>
                    <w:position w:val="2"/>
                  </w:rPr>
                  <w:t> 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8"/>
                    <w:w w:val="100"/>
                    <w:position w:val="2"/>
                  </w:rPr>
                  <w:t>M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6"/>
                    <w:w w:val="100"/>
                    <w:position w:val="2"/>
                  </w:rPr>
                  <w:t>A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7"/>
                    <w:w w:val="100"/>
                    <w:position w:val="2"/>
                  </w:rPr>
                  <w:t>N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6"/>
                    <w:w w:val="100"/>
                    <w:position w:val="2"/>
                  </w:rPr>
                  <w:t>A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7"/>
                    <w:w w:val="100"/>
                    <w:position w:val="2"/>
                  </w:rPr>
                  <w:t>G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5"/>
                    <w:w w:val="100"/>
                    <w:position w:val="2"/>
                  </w:rPr>
                  <w:t>E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8"/>
                    <w:w w:val="100"/>
                    <w:position w:val="2"/>
                  </w:rPr>
                  <w:t>M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5"/>
                    <w:w w:val="100"/>
                    <w:position w:val="2"/>
                  </w:rPr>
                  <w:t>E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7"/>
                    <w:w w:val="100"/>
                    <w:position w:val="2"/>
                  </w:rPr>
                  <w:t>N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4CDD"/>
                    <w:spacing w:val="0"/>
                    <w:w w:val="100"/>
                    <w:position w:val="2"/>
                  </w:rPr>
                  <w:t>T</w:t>
                </w:r>
                <w:r>
                  <w:rPr>
                    <w:rFonts w:ascii="Carnas" w:hAnsi="Carnas" w:cs="Carnas" w:eastAsia="Carnas"/>
                    <w:sz w:val="26"/>
                    <w:szCs w:val="26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image" Target="media/image3.jp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g"/><Relationship Id="rId13" Type="http://schemas.openxmlformats.org/officeDocument/2006/relationships/header" Target="header2.xm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2016-09-30T11:59:29Z</dcterms:created>
  <dcterms:modified xsi:type="dcterms:W3CDTF">2016-09-30T11:59:29Z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2016-09-30T00:00:00Z</vt:filetime>
  </property>
  <property fmtid="{D5CDD505-2E9C-101B-9397-08002B2CF9AE}" pid="3" name="LastSaved">
    <vt:filetime>2016-09-30T00:00:00Z</vt:filetime>
  </property>
</Properties>
</file>