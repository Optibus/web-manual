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-5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44"/>
          <w:szCs w:val="44"/>
          <w:spacing w:val="-5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4"/>
          <w:szCs w:val="44"/>
          <w:spacing w:val="-5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4"/>
          <w:szCs w:val="44"/>
          <w:spacing w:val="-5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44"/>
          <w:szCs w:val="44"/>
          <w:spacing w:val="-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4"/>
          <w:szCs w:val="4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-3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44"/>
          <w:szCs w:val="44"/>
          <w:spacing w:val="-5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44"/>
          <w:szCs w:val="44"/>
          <w:spacing w:val="-5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4"/>
          <w:szCs w:val="4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4"/>
          <w:szCs w:val="44"/>
          <w:spacing w:val="3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</w:r>
    </w:p>
    <w:p>
      <w:pPr>
        <w:spacing w:before="93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ub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64.25pt;height:94.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545" w:right="3560"/>
        <w:jc w:val="center"/>
        <w:rPr>
          <w:rFonts w:ascii="Carnas" w:hAnsi="Carnas" w:cs="Carnas" w:eastAsia="Carnas"/>
          <w:sz w:val="40"/>
          <w:szCs w:val="40"/>
        </w:rPr>
      </w:pPr>
      <w:rPr/>
      <w:r>
        <w:rPr>
          <w:rFonts w:ascii="Carnas" w:hAnsi="Carnas" w:cs="Carnas" w:eastAsia="Carnas"/>
          <w:sz w:val="40"/>
          <w:szCs w:val="40"/>
          <w:color w:val="1B509E"/>
          <w:spacing w:val="3"/>
          <w:w w:val="100"/>
        </w:rPr>
        <w:t>C</w:t>
      </w:r>
      <w:r>
        <w:rPr>
          <w:rFonts w:ascii="Carnas" w:hAnsi="Carnas" w:cs="Carnas" w:eastAsia="Carnas"/>
          <w:sz w:val="40"/>
          <w:szCs w:val="40"/>
          <w:color w:val="1B509E"/>
          <w:spacing w:val="2"/>
          <w:w w:val="100"/>
        </w:rPr>
        <w:t>r</w:t>
      </w:r>
      <w:r>
        <w:rPr>
          <w:rFonts w:ascii="Carnas" w:hAnsi="Carnas" w:cs="Carnas" w:eastAsia="Carnas"/>
          <w:sz w:val="40"/>
          <w:szCs w:val="40"/>
          <w:color w:val="1B509E"/>
          <w:spacing w:val="3"/>
          <w:w w:val="100"/>
        </w:rPr>
        <w:t>e</w:t>
      </w:r>
      <w:r>
        <w:rPr>
          <w:rFonts w:ascii="Carnas" w:hAnsi="Carnas" w:cs="Carnas" w:eastAsia="Carnas"/>
          <w:sz w:val="40"/>
          <w:szCs w:val="40"/>
          <w:color w:val="1B509E"/>
          <w:spacing w:val="-2"/>
          <w:w w:val="100"/>
        </w:rPr>
        <w:t>a</w:t>
      </w:r>
      <w:r>
        <w:rPr>
          <w:rFonts w:ascii="Carnas" w:hAnsi="Carnas" w:cs="Carnas" w:eastAsia="Carnas"/>
          <w:sz w:val="40"/>
          <w:szCs w:val="40"/>
          <w:color w:val="1B509E"/>
          <w:spacing w:val="-1"/>
          <w:w w:val="100"/>
        </w:rPr>
        <w:t>t</w:t>
      </w:r>
      <w:r>
        <w:rPr>
          <w:rFonts w:ascii="Carnas" w:hAnsi="Carnas" w:cs="Carnas" w:eastAsia="Carnas"/>
          <w:sz w:val="40"/>
          <w:szCs w:val="40"/>
          <w:color w:val="1B509E"/>
          <w:spacing w:val="0"/>
          <w:w w:val="100"/>
        </w:rPr>
        <w:t>e</w:t>
      </w:r>
      <w:r>
        <w:rPr>
          <w:rFonts w:ascii="Carnas" w:hAnsi="Carnas" w:cs="Carnas" w:eastAsia="Carnas"/>
          <w:sz w:val="40"/>
          <w:szCs w:val="40"/>
          <w:color w:val="1B509E"/>
          <w:spacing w:val="18"/>
          <w:w w:val="100"/>
        </w:rPr>
        <w:t> </w:t>
      </w:r>
      <w:r>
        <w:rPr>
          <w:rFonts w:ascii="Carnas" w:hAnsi="Carnas" w:cs="Carnas" w:eastAsia="Carnas"/>
          <w:sz w:val="40"/>
          <w:szCs w:val="40"/>
          <w:color w:val="1B509E"/>
          <w:spacing w:val="-3"/>
          <w:w w:val="100"/>
        </w:rPr>
        <w:t>S</w:t>
      </w:r>
      <w:r>
        <w:rPr>
          <w:rFonts w:ascii="Carnas" w:hAnsi="Carnas" w:cs="Carnas" w:eastAsia="Carnas"/>
          <w:sz w:val="40"/>
          <w:szCs w:val="40"/>
          <w:color w:val="1B509E"/>
          <w:spacing w:val="-1"/>
          <w:w w:val="100"/>
        </w:rPr>
        <w:t>t</w:t>
      </w:r>
      <w:r>
        <w:rPr>
          <w:rFonts w:ascii="Carnas" w:hAnsi="Carnas" w:cs="Carnas" w:eastAsia="Carnas"/>
          <w:sz w:val="40"/>
          <w:szCs w:val="40"/>
          <w:color w:val="1B509E"/>
          <w:spacing w:val="-2"/>
          <w:w w:val="100"/>
        </w:rPr>
        <w:t>a</w:t>
      </w:r>
      <w:r>
        <w:rPr>
          <w:rFonts w:ascii="Carnas" w:hAnsi="Carnas" w:cs="Carnas" w:eastAsia="Carnas"/>
          <w:sz w:val="40"/>
          <w:szCs w:val="40"/>
          <w:color w:val="1B509E"/>
          <w:spacing w:val="-1"/>
          <w:w w:val="100"/>
        </w:rPr>
        <w:t>t</w:t>
      </w:r>
      <w:r>
        <w:rPr>
          <w:rFonts w:ascii="Carnas" w:hAnsi="Carnas" w:cs="Carnas" w:eastAsia="Carnas"/>
          <w:sz w:val="40"/>
          <w:szCs w:val="40"/>
          <w:color w:val="1B509E"/>
          <w:spacing w:val="0"/>
          <w:w w:val="100"/>
        </w:rPr>
        <w:t>s</w:t>
      </w:r>
      <w:r>
        <w:rPr>
          <w:rFonts w:ascii="Carnas" w:hAnsi="Carnas" w:cs="Carnas" w:eastAsia="Carnas"/>
          <w:sz w:val="40"/>
          <w:szCs w:val="40"/>
          <w:color w:val="000000"/>
          <w:spacing w:val="0"/>
          <w:w w:val="100"/>
        </w:rPr>
      </w:r>
    </w:p>
    <w:p>
      <w:pPr>
        <w:spacing w:before="88" w:after="0" w:line="240" w:lineRule="auto"/>
        <w:ind w:left="115" w:right="24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unn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r.</w:t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375" w:right="2390"/>
        <w:jc w:val="center"/>
        <w:rPr>
          <w:rFonts w:ascii="Carnas" w:hAnsi="Carnas" w:cs="Carnas" w:eastAsia="Carnas"/>
          <w:sz w:val="40"/>
          <w:szCs w:val="40"/>
        </w:rPr>
      </w:pPr>
      <w:rPr/>
      <w:r>
        <w:rPr>
          <w:rFonts w:ascii="Carnas" w:hAnsi="Carnas" w:cs="Carnas" w:eastAsia="Carnas"/>
          <w:sz w:val="40"/>
          <w:szCs w:val="40"/>
          <w:color w:val="1B509E"/>
          <w:spacing w:val="3"/>
          <w:w w:val="100"/>
        </w:rPr>
        <w:t>C</w:t>
      </w:r>
      <w:r>
        <w:rPr>
          <w:rFonts w:ascii="Carnas" w:hAnsi="Carnas" w:cs="Carnas" w:eastAsia="Carnas"/>
          <w:sz w:val="40"/>
          <w:szCs w:val="40"/>
          <w:color w:val="1B509E"/>
          <w:spacing w:val="5"/>
          <w:w w:val="100"/>
        </w:rPr>
        <w:t>o</w:t>
      </w:r>
      <w:r>
        <w:rPr>
          <w:rFonts w:ascii="Carnas" w:hAnsi="Carnas" w:cs="Carnas" w:eastAsia="Carnas"/>
          <w:sz w:val="40"/>
          <w:szCs w:val="40"/>
          <w:color w:val="1B509E"/>
          <w:spacing w:val="8"/>
          <w:w w:val="100"/>
        </w:rPr>
        <w:t>m</w:t>
      </w:r>
      <w:r>
        <w:rPr>
          <w:rFonts w:ascii="Carnas" w:hAnsi="Carnas" w:cs="Carnas" w:eastAsia="Carnas"/>
          <w:sz w:val="40"/>
          <w:szCs w:val="40"/>
          <w:color w:val="1B509E"/>
          <w:spacing w:val="-1"/>
          <w:w w:val="100"/>
        </w:rPr>
        <w:t>p</w:t>
      </w:r>
      <w:r>
        <w:rPr>
          <w:rFonts w:ascii="Carnas" w:hAnsi="Carnas" w:cs="Carnas" w:eastAsia="Carnas"/>
          <w:sz w:val="40"/>
          <w:szCs w:val="40"/>
          <w:color w:val="1B509E"/>
          <w:spacing w:val="-3"/>
          <w:w w:val="100"/>
        </w:rPr>
        <w:t>l</w:t>
      </w:r>
      <w:r>
        <w:rPr>
          <w:rFonts w:ascii="Carnas" w:hAnsi="Carnas" w:cs="Carnas" w:eastAsia="Carnas"/>
          <w:sz w:val="40"/>
          <w:szCs w:val="40"/>
          <w:color w:val="1B509E"/>
          <w:spacing w:val="3"/>
          <w:w w:val="100"/>
        </w:rPr>
        <w:t>e</w:t>
      </w:r>
      <w:r>
        <w:rPr>
          <w:rFonts w:ascii="Carnas" w:hAnsi="Carnas" w:cs="Carnas" w:eastAsia="Carnas"/>
          <w:sz w:val="40"/>
          <w:szCs w:val="40"/>
          <w:color w:val="1B509E"/>
          <w:spacing w:val="-1"/>
          <w:w w:val="100"/>
        </w:rPr>
        <w:t>t</w:t>
      </w:r>
      <w:r>
        <w:rPr>
          <w:rFonts w:ascii="Carnas" w:hAnsi="Carnas" w:cs="Carnas" w:eastAsia="Carnas"/>
          <w:sz w:val="40"/>
          <w:szCs w:val="40"/>
          <w:color w:val="1B509E"/>
          <w:spacing w:val="0"/>
          <w:w w:val="100"/>
        </w:rPr>
        <w:t>e</w:t>
      </w:r>
      <w:r>
        <w:rPr>
          <w:rFonts w:ascii="Carnas" w:hAnsi="Carnas" w:cs="Carnas" w:eastAsia="Carnas"/>
          <w:sz w:val="40"/>
          <w:szCs w:val="40"/>
          <w:color w:val="1B509E"/>
          <w:spacing w:val="18"/>
          <w:w w:val="100"/>
        </w:rPr>
        <w:t> </w:t>
      </w:r>
      <w:r>
        <w:rPr>
          <w:rFonts w:ascii="Carnas" w:hAnsi="Carnas" w:cs="Carnas" w:eastAsia="Carnas"/>
          <w:sz w:val="40"/>
          <w:szCs w:val="40"/>
          <w:color w:val="1B509E"/>
          <w:spacing w:val="11"/>
          <w:w w:val="100"/>
        </w:rPr>
        <w:t>M</w:t>
      </w:r>
      <w:r>
        <w:rPr>
          <w:rFonts w:ascii="Carnas" w:hAnsi="Carnas" w:cs="Carnas" w:eastAsia="Carnas"/>
          <w:sz w:val="40"/>
          <w:szCs w:val="40"/>
          <w:color w:val="1B509E"/>
          <w:spacing w:val="5"/>
          <w:w w:val="100"/>
        </w:rPr>
        <w:t>i</w:t>
      </w:r>
      <w:r>
        <w:rPr>
          <w:rFonts w:ascii="Carnas" w:hAnsi="Carnas" w:cs="Carnas" w:eastAsia="Carnas"/>
          <w:sz w:val="40"/>
          <w:szCs w:val="40"/>
          <w:color w:val="1B509E"/>
          <w:spacing w:val="5"/>
          <w:w w:val="100"/>
        </w:rPr>
        <w:t>s</w:t>
      </w:r>
      <w:r>
        <w:rPr>
          <w:rFonts w:ascii="Carnas" w:hAnsi="Carnas" w:cs="Carnas" w:eastAsia="Carnas"/>
          <w:sz w:val="40"/>
          <w:szCs w:val="40"/>
          <w:color w:val="1B509E"/>
          <w:spacing w:val="5"/>
          <w:w w:val="100"/>
        </w:rPr>
        <w:t>s</w:t>
      </w:r>
      <w:r>
        <w:rPr>
          <w:rFonts w:ascii="Carnas" w:hAnsi="Carnas" w:cs="Carnas" w:eastAsia="Carnas"/>
          <w:sz w:val="40"/>
          <w:szCs w:val="40"/>
          <w:color w:val="1B509E"/>
          <w:spacing w:val="5"/>
          <w:w w:val="100"/>
        </w:rPr>
        <w:t>i</w:t>
      </w:r>
      <w:r>
        <w:rPr>
          <w:rFonts w:ascii="Carnas" w:hAnsi="Carnas" w:cs="Carnas" w:eastAsia="Carnas"/>
          <w:sz w:val="40"/>
          <w:szCs w:val="40"/>
          <w:color w:val="1B509E"/>
          <w:spacing w:val="9"/>
          <w:w w:val="100"/>
        </w:rPr>
        <w:t>n</w:t>
      </w:r>
      <w:r>
        <w:rPr>
          <w:rFonts w:ascii="Carnas" w:hAnsi="Carnas" w:cs="Carnas" w:eastAsia="Carnas"/>
          <w:sz w:val="40"/>
          <w:szCs w:val="40"/>
          <w:color w:val="1B509E"/>
          <w:spacing w:val="0"/>
          <w:w w:val="100"/>
        </w:rPr>
        <w:t>g</w:t>
      </w:r>
      <w:r>
        <w:rPr>
          <w:rFonts w:ascii="Carnas" w:hAnsi="Carnas" w:cs="Carnas" w:eastAsia="Carnas"/>
          <w:sz w:val="40"/>
          <w:szCs w:val="40"/>
          <w:color w:val="1B509E"/>
          <w:spacing w:val="15"/>
          <w:w w:val="100"/>
        </w:rPr>
        <w:t> </w:t>
      </w:r>
      <w:r>
        <w:rPr>
          <w:rFonts w:ascii="Carnas" w:hAnsi="Carnas" w:cs="Carnas" w:eastAsia="Carnas"/>
          <w:sz w:val="40"/>
          <w:szCs w:val="40"/>
          <w:color w:val="1B509E"/>
          <w:spacing w:val="1"/>
          <w:w w:val="100"/>
        </w:rPr>
        <w:t>E</w:t>
      </w:r>
      <w:r>
        <w:rPr>
          <w:rFonts w:ascii="Carnas" w:hAnsi="Carnas" w:cs="Carnas" w:eastAsia="Carnas"/>
          <w:sz w:val="40"/>
          <w:szCs w:val="40"/>
          <w:color w:val="1B509E"/>
          <w:spacing w:val="1"/>
          <w:w w:val="100"/>
        </w:rPr>
        <w:t>v</w:t>
      </w:r>
      <w:r>
        <w:rPr>
          <w:rFonts w:ascii="Carnas" w:hAnsi="Carnas" w:cs="Carnas" w:eastAsia="Carnas"/>
          <w:sz w:val="40"/>
          <w:szCs w:val="40"/>
          <w:color w:val="1B509E"/>
          <w:spacing w:val="3"/>
          <w:w w:val="100"/>
        </w:rPr>
        <w:t>e</w:t>
      </w:r>
      <w:r>
        <w:rPr>
          <w:rFonts w:ascii="Carnas" w:hAnsi="Carnas" w:cs="Carnas" w:eastAsia="Carnas"/>
          <w:sz w:val="40"/>
          <w:szCs w:val="40"/>
          <w:color w:val="1B509E"/>
          <w:spacing w:val="9"/>
          <w:w w:val="100"/>
        </w:rPr>
        <w:t>n</w:t>
      </w:r>
      <w:r>
        <w:rPr>
          <w:rFonts w:ascii="Carnas" w:hAnsi="Carnas" w:cs="Carnas" w:eastAsia="Carnas"/>
          <w:sz w:val="40"/>
          <w:szCs w:val="40"/>
          <w:color w:val="1B509E"/>
          <w:spacing w:val="-1"/>
          <w:w w:val="100"/>
        </w:rPr>
        <w:t>t</w:t>
      </w:r>
      <w:r>
        <w:rPr>
          <w:rFonts w:ascii="Carnas" w:hAnsi="Carnas" w:cs="Carnas" w:eastAsia="Carnas"/>
          <w:sz w:val="40"/>
          <w:szCs w:val="40"/>
          <w:color w:val="1B509E"/>
          <w:spacing w:val="0"/>
          <w:w w:val="100"/>
        </w:rPr>
        <w:t>s</w:t>
      </w:r>
      <w:r>
        <w:rPr>
          <w:rFonts w:ascii="Carnas" w:hAnsi="Carnas" w:cs="Carnas" w:eastAsia="Carnas"/>
          <w:sz w:val="40"/>
          <w:szCs w:val="40"/>
          <w:color w:val="000000"/>
          <w:spacing w:val="0"/>
          <w:w w:val="100"/>
        </w:rPr>
      </w:r>
    </w:p>
    <w:p>
      <w:pPr>
        <w:spacing w:before="88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7.189078pt;height:154.395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14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470" w:right="3485"/>
        <w:jc w:val="center"/>
        <w:rPr>
          <w:rFonts w:ascii="Carnas" w:hAnsi="Carnas" w:cs="Carnas" w:eastAsia="Carnas"/>
          <w:sz w:val="40"/>
          <w:szCs w:val="40"/>
        </w:rPr>
      </w:pPr>
      <w:rPr/>
      <w:r>
        <w:rPr>
          <w:rFonts w:ascii="Carnas" w:hAnsi="Carnas" w:cs="Carnas" w:eastAsia="Carnas"/>
          <w:sz w:val="40"/>
          <w:szCs w:val="40"/>
          <w:color w:val="1B509E"/>
          <w:spacing w:val="7"/>
          <w:w w:val="100"/>
        </w:rPr>
        <w:t>U</w:t>
      </w:r>
      <w:r>
        <w:rPr>
          <w:rFonts w:ascii="Carnas" w:hAnsi="Carnas" w:cs="Carnas" w:eastAsia="Carnas"/>
          <w:sz w:val="40"/>
          <w:szCs w:val="40"/>
          <w:color w:val="1B509E"/>
          <w:spacing w:val="-1"/>
          <w:w w:val="100"/>
        </w:rPr>
        <w:t>p</w:t>
      </w:r>
      <w:r>
        <w:rPr>
          <w:rFonts w:ascii="Carnas" w:hAnsi="Carnas" w:cs="Carnas" w:eastAsia="Carnas"/>
          <w:sz w:val="40"/>
          <w:szCs w:val="40"/>
          <w:color w:val="1B509E"/>
          <w:spacing w:val="-1"/>
          <w:w w:val="100"/>
        </w:rPr>
        <w:t>d</w:t>
      </w:r>
      <w:r>
        <w:rPr>
          <w:rFonts w:ascii="Carnas" w:hAnsi="Carnas" w:cs="Carnas" w:eastAsia="Carnas"/>
          <w:sz w:val="40"/>
          <w:szCs w:val="40"/>
          <w:color w:val="1B509E"/>
          <w:spacing w:val="-2"/>
          <w:w w:val="100"/>
        </w:rPr>
        <w:t>a</w:t>
      </w:r>
      <w:r>
        <w:rPr>
          <w:rFonts w:ascii="Carnas" w:hAnsi="Carnas" w:cs="Carnas" w:eastAsia="Carnas"/>
          <w:sz w:val="40"/>
          <w:szCs w:val="40"/>
          <w:color w:val="1B509E"/>
          <w:spacing w:val="-1"/>
          <w:w w:val="100"/>
        </w:rPr>
        <w:t>t</w:t>
      </w:r>
      <w:r>
        <w:rPr>
          <w:rFonts w:ascii="Carnas" w:hAnsi="Carnas" w:cs="Carnas" w:eastAsia="Carnas"/>
          <w:sz w:val="40"/>
          <w:szCs w:val="40"/>
          <w:color w:val="1B509E"/>
          <w:spacing w:val="0"/>
          <w:w w:val="100"/>
        </w:rPr>
        <w:t>e</w:t>
      </w:r>
      <w:r>
        <w:rPr>
          <w:rFonts w:ascii="Carnas" w:hAnsi="Carnas" w:cs="Carnas" w:eastAsia="Carnas"/>
          <w:sz w:val="40"/>
          <w:szCs w:val="40"/>
          <w:color w:val="1B509E"/>
          <w:spacing w:val="18"/>
          <w:w w:val="100"/>
        </w:rPr>
        <w:t> </w:t>
      </w:r>
      <w:r>
        <w:rPr>
          <w:rFonts w:ascii="Carnas" w:hAnsi="Carnas" w:cs="Carnas" w:eastAsia="Carnas"/>
          <w:sz w:val="40"/>
          <w:szCs w:val="40"/>
          <w:color w:val="1B509E"/>
          <w:spacing w:val="6"/>
          <w:w w:val="100"/>
        </w:rPr>
        <w:t>T</w:t>
      </w:r>
      <w:r>
        <w:rPr>
          <w:rFonts w:ascii="Carnas" w:hAnsi="Carnas" w:cs="Carnas" w:eastAsia="Carnas"/>
          <w:sz w:val="40"/>
          <w:szCs w:val="40"/>
          <w:color w:val="1B509E"/>
          <w:spacing w:val="2"/>
          <w:w w:val="100"/>
        </w:rPr>
        <w:t>r</w:t>
      </w:r>
      <w:r>
        <w:rPr>
          <w:rFonts w:ascii="Carnas" w:hAnsi="Carnas" w:cs="Carnas" w:eastAsia="Carnas"/>
          <w:sz w:val="40"/>
          <w:szCs w:val="40"/>
          <w:color w:val="1B509E"/>
          <w:spacing w:val="5"/>
          <w:w w:val="100"/>
        </w:rPr>
        <w:t>i</w:t>
      </w:r>
      <w:r>
        <w:rPr>
          <w:rFonts w:ascii="Carnas" w:hAnsi="Carnas" w:cs="Carnas" w:eastAsia="Carnas"/>
          <w:sz w:val="40"/>
          <w:szCs w:val="40"/>
          <w:color w:val="1B509E"/>
          <w:spacing w:val="-1"/>
          <w:w w:val="100"/>
        </w:rPr>
        <w:t>p</w:t>
      </w:r>
      <w:r>
        <w:rPr>
          <w:rFonts w:ascii="Carnas" w:hAnsi="Carnas" w:cs="Carnas" w:eastAsia="Carnas"/>
          <w:sz w:val="40"/>
          <w:szCs w:val="40"/>
          <w:color w:val="1B509E"/>
          <w:spacing w:val="0"/>
          <w:w w:val="100"/>
        </w:rPr>
        <w:t>s</w:t>
      </w:r>
      <w:r>
        <w:rPr>
          <w:rFonts w:ascii="Carnas" w:hAnsi="Carnas" w:cs="Carnas" w:eastAsia="Carnas"/>
          <w:sz w:val="40"/>
          <w:szCs w:val="40"/>
          <w:color w:val="000000"/>
          <w:spacing w:val="0"/>
          <w:w w:val="100"/>
        </w:rPr>
      </w:r>
    </w:p>
    <w:p>
      <w:pPr>
        <w:spacing w:before="88" w:after="0" w:line="240" w:lineRule="auto"/>
        <w:ind w:left="115" w:right="20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sectPr>
      <w:type w:val="continuous"/>
      <w:pgSz w:w="11920" w:h="16840"/>
      <w:pgMar w:top="1560" w:bottom="280" w:left="12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arnas">
    <w:altName w:val="Carnas"/>
    <w:charset w:val="0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2016-09-30T12:35:00Z</dcterms:created>
  <dcterms:modified xsi:type="dcterms:W3CDTF">2016-09-30T12:35:00Z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2016-09-30T00:00:00Z</vt:filetime>
  </property>
  <property fmtid="{D5CDD505-2E9C-101B-9397-08002B2CF9AE}" pid="3" name="LastSaved">
    <vt:filetime>2016-09-30T00:00:00Z</vt:filetime>
  </property>
</Properties>
</file>